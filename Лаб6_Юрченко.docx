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1AA5" w14:textId="75F53FD7" w:rsidR="009A5518" w:rsidRPr="00A860CA" w:rsidRDefault="007D4508" w:rsidP="001259A3">
      <w:pPr>
        <w:spacing w:line="360" w:lineRule="auto"/>
        <w:rPr>
          <w:b/>
          <w:sz w:val="28"/>
          <w:lang w:val="ru-RU"/>
        </w:rPr>
      </w:pPr>
      <w:bookmarkStart w:id="0" w:name="_Hlk101874676"/>
      <w:bookmarkEnd w:id="0"/>
      <w:r w:rsidRPr="00F22F2B">
        <w:rPr>
          <w:b/>
          <w:sz w:val="28"/>
        </w:rPr>
        <w:t xml:space="preserve">ЛАБОРАТОРНА РОБОТА № </w:t>
      </w:r>
      <w:r w:rsidR="00A860CA" w:rsidRPr="00A860CA">
        <w:rPr>
          <w:b/>
          <w:sz w:val="28"/>
          <w:lang w:val="ru-RU"/>
        </w:rPr>
        <w:t>6</w:t>
      </w:r>
    </w:p>
    <w:p w14:paraId="386DB297" w14:textId="59E8CE72" w:rsidR="001259A3" w:rsidRPr="00355EFE" w:rsidRDefault="00A860CA" w:rsidP="00355EFE">
      <w:pPr>
        <w:spacing w:line="360" w:lineRule="auto"/>
        <w:rPr>
          <w:b/>
          <w:sz w:val="28"/>
          <w:lang w:val="ru-RU"/>
        </w:rPr>
      </w:pPr>
      <w:r>
        <w:rPr>
          <w:b/>
          <w:sz w:val="28"/>
        </w:rPr>
        <w:t xml:space="preserve">СТВОРЕННЯ СЕРВІСУ </w:t>
      </w:r>
      <w:r>
        <w:rPr>
          <w:b/>
          <w:sz w:val="28"/>
          <w:lang w:val="en-US"/>
        </w:rPr>
        <w:t>NGINX</w:t>
      </w:r>
      <w:r w:rsidRPr="00A860CA">
        <w:rPr>
          <w:b/>
          <w:sz w:val="28"/>
          <w:lang w:val="ru-RU"/>
        </w:rPr>
        <w:t xml:space="preserve">. </w:t>
      </w:r>
      <w:r>
        <w:rPr>
          <w:b/>
          <w:sz w:val="28"/>
        </w:rPr>
        <w:t>ПРОКСУВАННЯ ЗАПИТІВ.</w:t>
      </w:r>
    </w:p>
    <w:p w14:paraId="63692A3D" w14:textId="1127643D" w:rsidR="00935529" w:rsidRPr="00206BFD" w:rsidRDefault="00206BFD" w:rsidP="00935529">
      <w:pPr>
        <w:spacing w:line="360" w:lineRule="auto"/>
        <w:rPr>
          <w:b/>
          <w:iCs/>
          <w:sz w:val="28"/>
        </w:rPr>
      </w:pPr>
      <w:r w:rsidRPr="00206BFD">
        <w:rPr>
          <w:b/>
          <w:iCs/>
          <w:sz w:val="28"/>
        </w:rPr>
        <w:t>ХІД РОБОТИ</w:t>
      </w:r>
    </w:p>
    <w:p w14:paraId="1F56CEC6" w14:textId="77777777" w:rsidR="00CE06B4" w:rsidRPr="00A860CA" w:rsidRDefault="00CE06B4" w:rsidP="00705B10">
      <w:pPr>
        <w:spacing w:line="360" w:lineRule="auto"/>
        <w:jc w:val="left"/>
        <w:rPr>
          <w:bCs/>
          <w:iCs/>
          <w:sz w:val="28"/>
        </w:rPr>
      </w:pPr>
    </w:p>
    <w:p w14:paraId="31931078" w14:textId="4B9D64D8" w:rsidR="00355EFE" w:rsidRDefault="00355EFE" w:rsidP="00355EFE">
      <w:pPr>
        <w:spacing w:line="360" w:lineRule="auto"/>
        <w:rPr>
          <w:bCs/>
          <w:iCs/>
          <w:sz w:val="28"/>
        </w:rPr>
      </w:pPr>
      <w:r>
        <w:rPr>
          <w:noProof/>
        </w:rPr>
        <w:drawing>
          <wp:inline distT="0" distB="0" distL="0" distR="0" wp14:anchorId="38FAD75E" wp14:editId="6D27127A">
            <wp:extent cx="3275827" cy="269306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721" cy="26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96BB" w14:textId="2121A19A" w:rsidR="005C2E9A" w:rsidRPr="00355EFE" w:rsidRDefault="005C2E9A" w:rsidP="00520774">
      <w:pPr>
        <w:spacing w:line="360" w:lineRule="auto"/>
        <w:rPr>
          <w:bCs/>
          <w:iCs/>
          <w:sz w:val="28"/>
        </w:rPr>
      </w:pPr>
      <w:r w:rsidRPr="00355EFE">
        <w:rPr>
          <w:bCs/>
          <w:iCs/>
          <w:sz w:val="28"/>
        </w:rPr>
        <w:t>Рис</w:t>
      </w:r>
      <w:r w:rsidR="00355EFE">
        <w:rPr>
          <w:bCs/>
          <w:iCs/>
          <w:sz w:val="28"/>
        </w:rPr>
        <w:t>.</w:t>
      </w:r>
      <w:r w:rsidR="00355EFE" w:rsidRPr="00355EFE">
        <w:rPr>
          <w:bCs/>
          <w:iCs/>
          <w:sz w:val="28"/>
        </w:rPr>
        <w:t xml:space="preserve"> 6.1. </w:t>
      </w:r>
      <w:r w:rsidR="004A0C34" w:rsidRPr="00355EFE">
        <w:rPr>
          <w:bCs/>
          <w:iCs/>
          <w:sz w:val="28"/>
        </w:rPr>
        <w:t xml:space="preserve">Створення </w:t>
      </w:r>
      <w:r w:rsidR="00355EFE" w:rsidRPr="00355EFE">
        <w:rPr>
          <w:bCs/>
          <w:iCs/>
          <w:sz w:val="28"/>
          <w:lang w:val="en-US"/>
        </w:rPr>
        <w:t>nginx</w:t>
      </w:r>
      <w:r w:rsidR="00355EFE" w:rsidRPr="00355EFE">
        <w:rPr>
          <w:bCs/>
          <w:iCs/>
          <w:sz w:val="28"/>
        </w:rPr>
        <w:t>.</w:t>
      </w:r>
      <w:r w:rsidR="00355EFE" w:rsidRPr="00355EFE">
        <w:rPr>
          <w:bCs/>
          <w:iCs/>
          <w:sz w:val="28"/>
          <w:lang w:val="en-US"/>
        </w:rPr>
        <w:t>prod</w:t>
      </w:r>
      <w:r w:rsidR="00355EFE" w:rsidRPr="00355EFE">
        <w:rPr>
          <w:bCs/>
          <w:iCs/>
          <w:sz w:val="28"/>
        </w:rPr>
        <w:t>.</w:t>
      </w:r>
      <w:r w:rsidR="00355EFE" w:rsidRPr="00355EFE">
        <w:rPr>
          <w:bCs/>
          <w:iCs/>
          <w:sz w:val="28"/>
          <w:lang w:val="en-US"/>
        </w:rPr>
        <w:t>conf</w:t>
      </w:r>
    </w:p>
    <w:p w14:paraId="7F37D6E5" w14:textId="245AD4B5" w:rsidR="00355EFE" w:rsidRDefault="00355EFE" w:rsidP="00355EFE">
      <w:pPr>
        <w:spacing w:line="360" w:lineRule="auto"/>
        <w:rPr>
          <w:bCs/>
          <w:iCs/>
          <w:sz w:val="28"/>
        </w:rPr>
      </w:pPr>
      <w:r>
        <w:rPr>
          <w:noProof/>
        </w:rPr>
        <w:drawing>
          <wp:inline distT="0" distB="0" distL="0" distR="0" wp14:anchorId="4B9EE9A9" wp14:editId="3A4B00BC">
            <wp:extent cx="4009339" cy="3707751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381" cy="371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0249" w14:textId="059786F9" w:rsidR="00355EFE" w:rsidRDefault="00355EFE" w:rsidP="00355EFE">
      <w:pPr>
        <w:spacing w:line="360" w:lineRule="auto"/>
        <w:rPr>
          <w:bCs/>
          <w:iCs/>
          <w:sz w:val="28"/>
          <w:lang w:val="en-US"/>
        </w:rPr>
      </w:pPr>
      <w:r w:rsidRPr="00355EFE">
        <w:rPr>
          <w:bCs/>
          <w:iCs/>
          <w:sz w:val="28"/>
        </w:rPr>
        <w:t>Рис</w:t>
      </w:r>
      <w:r>
        <w:rPr>
          <w:bCs/>
          <w:iCs/>
          <w:sz w:val="28"/>
        </w:rPr>
        <w:t>.</w:t>
      </w:r>
      <w:r w:rsidRPr="00355EFE">
        <w:rPr>
          <w:bCs/>
          <w:iCs/>
          <w:sz w:val="28"/>
        </w:rPr>
        <w:t xml:space="preserve"> 6.</w:t>
      </w:r>
      <w:r>
        <w:rPr>
          <w:bCs/>
          <w:iCs/>
          <w:sz w:val="28"/>
        </w:rPr>
        <w:t>2</w:t>
      </w:r>
      <w:r w:rsidRPr="00355EFE">
        <w:rPr>
          <w:bCs/>
          <w:iCs/>
          <w:sz w:val="28"/>
        </w:rPr>
        <w:t xml:space="preserve">. Створення </w:t>
      </w:r>
      <w:r w:rsidRPr="00355EFE">
        <w:rPr>
          <w:bCs/>
          <w:iCs/>
          <w:sz w:val="28"/>
          <w:lang w:val="en-US"/>
        </w:rPr>
        <w:t>nginx</w:t>
      </w:r>
      <w:r w:rsidRPr="00355EFE">
        <w:rPr>
          <w:bCs/>
          <w:iCs/>
          <w:sz w:val="28"/>
        </w:rPr>
        <w:t>.</w:t>
      </w:r>
      <w:r>
        <w:rPr>
          <w:bCs/>
          <w:iCs/>
          <w:sz w:val="28"/>
          <w:lang w:val="en-US"/>
        </w:rPr>
        <w:t>dev</w:t>
      </w:r>
      <w:r w:rsidRPr="00355EFE">
        <w:rPr>
          <w:bCs/>
          <w:iCs/>
          <w:sz w:val="28"/>
        </w:rPr>
        <w:t>.</w:t>
      </w:r>
      <w:r w:rsidRPr="00355EFE">
        <w:rPr>
          <w:bCs/>
          <w:iCs/>
          <w:sz w:val="28"/>
          <w:lang w:val="en-US"/>
        </w:rPr>
        <w:t>conf</w:t>
      </w:r>
    </w:p>
    <w:p w14:paraId="096D74B8" w14:textId="77777777" w:rsidR="00355EFE" w:rsidRPr="00355EFE" w:rsidRDefault="00355EFE" w:rsidP="00355EFE">
      <w:pPr>
        <w:spacing w:line="360" w:lineRule="auto"/>
        <w:rPr>
          <w:bCs/>
          <w:iCs/>
          <w:sz w:val="28"/>
        </w:rPr>
      </w:pPr>
    </w:p>
    <w:p w14:paraId="3B888CCF" w14:textId="77777777" w:rsidR="00AE4355" w:rsidRPr="00AE4355" w:rsidRDefault="00AE4355" w:rsidP="00AE4355">
      <w:pPr>
        <w:jc w:val="both"/>
        <w:rPr>
          <w:rFonts w:ascii="Courier New" w:hAnsi="Courier New" w:cs="Courier New"/>
          <w:bCs/>
          <w:iCs/>
          <w:sz w:val="20"/>
          <w:szCs w:val="20"/>
          <w:lang w:val="en-US"/>
        </w:rPr>
      </w:pPr>
    </w:p>
    <w:p w14:paraId="577A2733" w14:textId="043EB762" w:rsidR="00FD12F8" w:rsidRDefault="00FD12F8" w:rsidP="00FD12F8">
      <w:pPr>
        <w:spacing w:line="360" w:lineRule="auto"/>
        <w:jc w:val="both"/>
        <w:rPr>
          <w:bCs/>
          <w:iCs/>
          <w:sz w:val="28"/>
        </w:rPr>
      </w:pPr>
    </w:p>
    <w:p w14:paraId="1EF5DA55" w14:textId="361CB40F" w:rsidR="00355EFE" w:rsidRDefault="00355EFE" w:rsidP="00355EFE">
      <w:pPr>
        <w:spacing w:line="360" w:lineRule="auto"/>
        <w:rPr>
          <w:bCs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06347F04" wp14:editId="26F96E95">
            <wp:extent cx="5409524" cy="271428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B8C2" w14:textId="76CAD652" w:rsidR="00355EFE" w:rsidRPr="00355EFE" w:rsidRDefault="00355EFE" w:rsidP="00355EFE">
      <w:pPr>
        <w:spacing w:line="360" w:lineRule="auto"/>
        <w:rPr>
          <w:bCs/>
          <w:iCs/>
          <w:sz w:val="28"/>
        </w:rPr>
      </w:pPr>
      <w:r w:rsidRPr="00355EFE">
        <w:rPr>
          <w:bCs/>
          <w:iCs/>
          <w:sz w:val="28"/>
        </w:rPr>
        <w:t>Рис</w:t>
      </w:r>
      <w:r>
        <w:rPr>
          <w:bCs/>
          <w:iCs/>
          <w:sz w:val="28"/>
        </w:rPr>
        <w:t>.</w:t>
      </w:r>
      <w:r w:rsidRPr="00355EFE">
        <w:rPr>
          <w:bCs/>
          <w:iCs/>
          <w:sz w:val="28"/>
        </w:rPr>
        <w:t xml:space="preserve"> 6.</w:t>
      </w:r>
      <w:r>
        <w:rPr>
          <w:bCs/>
          <w:iCs/>
          <w:sz w:val="28"/>
        </w:rPr>
        <w:t>3</w:t>
      </w:r>
      <w:r w:rsidRPr="00355EFE">
        <w:rPr>
          <w:bCs/>
          <w:iCs/>
          <w:sz w:val="28"/>
        </w:rPr>
        <w:t>.</w:t>
      </w:r>
      <w:r>
        <w:rPr>
          <w:bCs/>
          <w:iCs/>
          <w:sz w:val="28"/>
        </w:rPr>
        <w:t xml:space="preserve"> Редагування</w:t>
      </w:r>
      <w:r w:rsidRPr="00355EFE">
        <w:rPr>
          <w:bCs/>
          <w:iCs/>
          <w:sz w:val="28"/>
        </w:rPr>
        <w:t xml:space="preserve"> </w:t>
      </w:r>
      <w:r>
        <w:rPr>
          <w:bCs/>
          <w:iCs/>
          <w:sz w:val="28"/>
          <w:lang w:val="en-US"/>
        </w:rPr>
        <w:t>docker-</w:t>
      </w:r>
      <w:proofErr w:type="spellStart"/>
      <w:r>
        <w:rPr>
          <w:bCs/>
          <w:iCs/>
          <w:sz w:val="28"/>
          <w:lang w:val="en-US"/>
        </w:rPr>
        <w:t>compose.yml</w:t>
      </w:r>
      <w:proofErr w:type="spellEnd"/>
    </w:p>
    <w:p w14:paraId="7125D369" w14:textId="0F8E2383" w:rsidR="00355EFE" w:rsidRDefault="00355EFE" w:rsidP="00355EFE">
      <w:pPr>
        <w:spacing w:line="360" w:lineRule="auto"/>
        <w:rPr>
          <w:bCs/>
          <w:iCs/>
          <w:sz w:val="28"/>
        </w:rPr>
      </w:pPr>
      <w:r>
        <w:rPr>
          <w:noProof/>
        </w:rPr>
        <w:drawing>
          <wp:inline distT="0" distB="0" distL="0" distR="0" wp14:anchorId="5AF500D3" wp14:editId="042D8D40">
            <wp:extent cx="5476190" cy="144761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467" w14:textId="197B182B" w:rsidR="00355EFE" w:rsidRDefault="00355EFE" w:rsidP="00355EFE">
      <w:pPr>
        <w:spacing w:line="360" w:lineRule="auto"/>
        <w:rPr>
          <w:bCs/>
          <w:iCs/>
          <w:sz w:val="28"/>
          <w:lang w:val="en-US"/>
        </w:rPr>
      </w:pPr>
      <w:r w:rsidRPr="00355EFE">
        <w:rPr>
          <w:bCs/>
          <w:iCs/>
          <w:sz w:val="28"/>
        </w:rPr>
        <w:t>Рис</w:t>
      </w:r>
      <w:r>
        <w:rPr>
          <w:bCs/>
          <w:iCs/>
          <w:sz w:val="28"/>
        </w:rPr>
        <w:t>.</w:t>
      </w:r>
      <w:r w:rsidRPr="00355EFE">
        <w:rPr>
          <w:bCs/>
          <w:iCs/>
          <w:sz w:val="28"/>
        </w:rPr>
        <w:t xml:space="preserve"> 6.</w:t>
      </w:r>
      <w:r>
        <w:rPr>
          <w:bCs/>
          <w:iCs/>
          <w:sz w:val="28"/>
        </w:rPr>
        <w:t>4</w:t>
      </w:r>
      <w:r w:rsidRPr="00355EFE">
        <w:rPr>
          <w:bCs/>
          <w:iCs/>
          <w:sz w:val="28"/>
        </w:rPr>
        <w:t>.</w:t>
      </w:r>
      <w:r>
        <w:rPr>
          <w:bCs/>
          <w:iCs/>
          <w:sz w:val="28"/>
        </w:rPr>
        <w:t xml:space="preserve"> Редагування</w:t>
      </w:r>
      <w:r w:rsidRPr="00355EFE">
        <w:rPr>
          <w:bCs/>
          <w:iCs/>
          <w:sz w:val="28"/>
        </w:rPr>
        <w:t xml:space="preserve"> </w:t>
      </w:r>
      <w:r>
        <w:rPr>
          <w:bCs/>
          <w:iCs/>
          <w:sz w:val="28"/>
          <w:lang w:val="en-US"/>
        </w:rPr>
        <w:t>docker-compose-</w:t>
      </w:r>
      <w:proofErr w:type="spellStart"/>
      <w:r>
        <w:rPr>
          <w:bCs/>
          <w:iCs/>
          <w:sz w:val="28"/>
          <w:lang w:val="en-US"/>
        </w:rPr>
        <w:t>dev.yml</w:t>
      </w:r>
      <w:proofErr w:type="spellEnd"/>
    </w:p>
    <w:p w14:paraId="7FF0AFBB" w14:textId="5358DED7" w:rsidR="00355EFE" w:rsidRDefault="00355EFE" w:rsidP="00355EFE">
      <w:pPr>
        <w:spacing w:line="360" w:lineRule="auto"/>
        <w:rPr>
          <w:bCs/>
          <w:iCs/>
          <w:sz w:val="28"/>
        </w:rPr>
      </w:pPr>
      <w:r>
        <w:rPr>
          <w:noProof/>
        </w:rPr>
        <w:drawing>
          <wp:inline distT="0" distB="0" distL="0" distR="0" wp14:anchorId="1369AE82" wp14:editId="585860E1">
            <wp:extent cx="2628571" cy="197142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A187" w14:textId="38047B8B" w:rsidR="00355EFE" w:rsidRPr="00355EFE" w:rsidRDefault="00355EFE" w:rsidP="00355EFE">
      <w:pPr>
        <w:spacing w:line="360" w:lineRule="auto"/>
        <w:rPr>
          <w:bCs/>
          <w:iCs/>
          <w:sz w:val="28"/>
        </w:rPr>
      </w:pPr>
      <w:r w:rsidRPr="00355EFE">
        <w:rPr>
          <w:bCs/>
          <w:iCs/>
          <w:sz w:val="28"/>
        </w:rPr>
        <w:t>Рис</w:t>
      </w:r>
      <w:r>
        <w:rPr>
          <w:bCs/>
          <w:iCs/>
          <w:sz w:val="28"/>
        </w:rPr>
        <w:t>.</w:t>
      </w:r>
      <w:r w:rsidRPr="00355EFE">
        <w:rPr>
          <w:bCs/>
          <w:iCs/>
          <w:sz w:val="28"/>
        </w:rPr>
        <w:t xml:space="preserve"> 6.</w:t>
      </w:r>
      <w:r>
        <w:rPr>
          <w:bCs/>
          <w:iCs/>
          <w:sz w:val="28"/>
          <w:lang w:val="en-US"/>
        </w:rPr>
        <w:t>5</w:t>
      </w:r>
      <w:r w:rsidRPr="00355EFE">
        <w:rPr>
          <w:bCs/>
          <w:iCs/>
          <w:sz w:val="28"/>
        </w:rPr>
        <w:t>.</w:t>
      </w:r>
      <w:r>
        <w:rPr>
          <w:bCs/>
          <w:iCs/>
          <w:sz w:val="28"/>
        </w:rPr>
        <w:t xml:space="preserve"> Редагування</w:t>
      </w:r>
      <w:r w:rsidRPr="00355EFE">
        <w:rPr>
          <w:bCs/>
          <w:iCs/>
          <w:sz w:val="28"/>
        </w:rPr>
        <w:t xml:space="preserve"> </w:t>
      </w:r>
      <w:proofErr w:type="spellStart"/>
      <w:r>
        <w:rPr>
          <w:bCs/>
          <w:iCs/>
          <w:sz w:val="28"/>
          <w:lang w:val="en-US"/>
        </w:rPr>
        <w:t>Dockerfile.prod</w:t>
      </w:r>
      <w:proofErr w:type="spellEnd"/>
    </w:p>
    <w:p w14:paraId="474B96FA" w14:textId="0EEA43A7" w:rsidR="00355EFE" w:rsidRDefault="00355EFE" w:rsidP="00355EFE">
      <w:pPr>
        <w:spacing w:line="360" w:lineRule="auto"/>
        <w:rPr>
          <w:bCs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4C321484" wp14:editId="3849E44B">
            <wp:extent cx="4200000" cy="1971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621" w14:textId="00126C07" w:rsidR="00355EFE" w:rsidRPr="00355EFE" w:rsidRDefault="00355EFE" w:rsidP="00355EFE">
      <w:pPr>
        <w:spacing w:line="360" w:lineRule="auto"/>
        <w:rPr>
          <w:bCs/>
          <w:iCs/>
          <w:sz w:val="28"/>
        </w:rPr>
      </w:pPr>
      <w:r w:rsidRPr="00355EFE">
        <w:rPr>
          <w:bCs/>
          <w:iCs/>
          <w:sz w:val="28"/>
        </w:rPr>
        <w:t>Рис</w:t>
      </w:r>
      <w:r>
        <w:rPr>
          <w:bCs/>
          <w:iCs/>
          <w:sz w:val="28"/>
        </w:rPr>
        <w:t>.</w:t>
      </w:r>
      <w:r w:rsidRPr="00355EFE">
        <w:rPr>
          <w:bCs/>
          <w:iCs/>
          <w:sz w:val="28"/>
        </w:rPr>
        <w:t xml:space="preserve"> 6.</w:t>
      </w:r>
      <w:r>
        <w:rPr>
          <w:bCs/>
          <w:iCs/>
          <w:sz w:val="28"/>
          <w:lang w:val="en-US"/>
        </w:rPr>
        <w:t>6</w:t>
      </w:r>
      <w:r w:rsidRPr="00355EFE">
        <w:rPr>
          <w:bCs/>
          <w:iCs/>
          <w:sz w:val="28"/>
        </w:rPr>
        <w:t>.</w:t>
      </w:r>
      <w:r>
        <w:rPr>
          <w:bCs/>
          <w:iCs/>
          <w:sz w:val="28"/>
        </w:rPr>
        <w:t xml:space="preserve"> Редагування</w:t>
      </w:r>
      <w:r w:rsidRPr="00355EFE">
        <w:rPr>
          <w:bCs/>
          <w:iCs/>
          <w:sz w:val="28"/>
        </w:rPr>
        <w:t xml:space="preserve"> </w:t>
      </w:r>
      <w:proofErr w:type="spellStart"/>
      <w:r>
        <w:rPr>
          <w:bCs/>
          <w:iCs/>
          <w:sz w:val="28"/>
          <w:lang w:val="en-US"/>
        </w:rPr>
        <w:t>Dockerfile.dev</w:t>
      </w:r>
      <w:proofErr w:type="spellEnd"/>
    </w:p>
    <w:p w14:paraId="03D184E4" w14:textId="15B0FF67" w:rsidR="00430757" w:rsidRDefault="00355EFE" w:rsidP="00355EFE">
      <w:pPr>
        <w:spacing w:line="360" w:lineRule="auto"/>
        <w:rPr>
          <w:bCs/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0AD3A884" wp14:editId="390E4B1F">
            <wp:extent cx="5068476" cy="6257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1270" cy="62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E6DD" w14:textId="2C622D86" w:rsidR="00355EFE" w:rsidRPr="00355EFE" w:rsidRDefault="00355EFE" w:rsidP="00355EFE">
      <w:pPr>
        <w:spacing w:line="360" w:lineRule="auto"/>
        <w:rPr>
          <w:bCs/>
          <w:iCs/>
          <w:sz w:val="28"/>
        </w:rPr>
      </w:pPr>
      <w:r w:rsidRPr="00355EFE">
        <w:rPr>
          <w:bCs/>
          <w:iCs/>
          <w:sz w:val="28"/>
        </w:rPr>
        <w:t>Рис</w:t>
      </w:r>
      <w:r>
        <w:rPr>
          <w:bCs/>
          <w:iCs/>
          <w:sz w:val="28"/>
        </w:rPr>
        <w:t>.</w:t>
      </w:r>
      <w:r w:rsidRPr="00355EFE">
        <w:rPr>
          <w:bCs/>
          <w:iCs/>
          <w:sz w:val="28"/>
        </w:rPr>
        <w:t xml:space="preserve"> 6.</w:t>
      </w:r>
      <w:r w:rsidRPr="00FA6463">
        <w:rPr>
          <w:bCs/>
          <w:iCs/>
          <w:sz w:val="28"/>
          <w:lang w:val="ru-RU"/>
        </w:rPr>
        <w:t>6</w:t>
      </w:r>
      <w:r w:rsidRPr="00355EFE">
        <w:rPr>
          <w:bCs/>
          <w:iCs/>
          <w:sz w:val="28"/>
        </w:rPr>
        <w:t>.</w:t>
      </w:r>
      <w:r>
        <w:rPr>
          <w:bCs/>
          <w:iCs/>
          <w:sz w:val="28"/>
        </w:rPr>
        <w:t xml:space="preserve"> Редагування</w:t>
      </w:r>
      <w:r w:rsidRPr="00355EFE">
        <w:rPr>
          <w:bCs/>
          <w:iCs/>
          <w:sz w:val="28"/>
        </w:rPr>
        <w:t xml:space="preserve"> </w:t>
      </w:r>
      <w:r>
        <w:rPr>
          <w:bCs/>
          <w:iCs/>
          <w:sz w:val="28"/>
          <w:lang w:val="en-US"/>
        </w:rPr>
        <w:t>App</w:t>
      </w:r>
      <w:r w:rsidRPr="00FA6463">
        <w:rPr>
          <w:bCs/>
          <w:iCs/>
          <w:sz w:val="28"/>
          <w:lang w:val="ru-RU"/>
        </w:rPr>
        <w:t>.</w:t>
      </w:r>
      <w:proofErr w:type="spellStart"/>
      <w:r>
        <w:rPr>
          <w:bCs/>
          <w:iCs/>
          <w:sz w:val="28"/>
          <w:lang w:val="en-US"/>
        </w:rPr>
        <w:t>js</w:t>
      </w:r>
      <w:proofErr w:type="spellEnd"/>
    </w:p>
    <w:p w14:paraId="32D4DEDB" w14:textId="05A6E4D2" w:rsidR="0046561B" w:rsidRPr="00F22F2B" w:rsidRDefault="00E05FB5" w:rsidP="00AE4355">
      <w:pPr>
        <w:spacing w:line="360" w:lineRule="auto"/>
        <w:ind w:firstLine="709"/>
        <w:jc w:val="both"/>
        <w:rPr>
          <w:sz w:val="28"/>
        </w:rPr>
      </w:pPr>
      <w:r w:rsidRPr="00F22F2B">
        <w:rPr>
          <w:b/>
          <w:i/>
          <w:sz w:val="28"/>
          <w:szCs w:val="28"/>
        </w:rPr>
        <w:lastRenderedPageBreak/>
        <w:t>Висновки:</w:t>
      </w:r>
      <w:r w:rsidRPr="00F22F2B">
        <w:rPr>
          <w:sz w:val="28"/>
          <w:szCs w:val="28"/>
        </w:rPr>
        <w:t xml:space="preserve"> в ході виконання лабораторної роботи </w:t>
      </w:r>
      <w:r w:rsidR="00877C64" w:rsidRPr="00F22F2B">
        <w:rPr>
          <w:sz w:val="28"/>
          <w:szCs w:val="28"/>
        </w:rPr>
        <w:t>було</w:t>
      </w:r>
      <w:r w:rsidRPr="00F22F2B">
        <w:rPr>
          <w:sz w:val="28"/>
          <w:szCs w:val="28"/>
        </w:rPr>
        <w:t xml:space="preserve"> </w:t>
      </w:r>
      <w:r w:rsidR="00AE4355">
        <w:rPr>
          <w:sz w:val="28"/>
        </w:rPr>
        <w:t>створено</w:t>
      </w:r>
      <w:r w:rsidR="00AE4355" w:rsidRPr="00DA55D1">
        <w:rPr>
          <w:sz w:val="28"/>
        </w:rPr>
        <w:t xml:space="preserve"> сервіс </w:t>
      </w:r>
      <w:r w:rsidR="00AE4355">
        <w:rPr>
          <w:sz w:val="28"/>
          <w:lang w:val="en-US"/>
        </w:rPr>
        <w:t>nginx</w:t>
      </w:r>
      <w:r w:rsidR="00AE4355">
        <w:rPr>
          <w:sz w:val="28"/>
        </w:rPr>
        <w:t>; налаштовано</w:t>
      </w:r>
      <w:r w:rsidR="00AE4355" w:rsidRPr="00DA55D1">
        <w:rPr>
          <w:sz w:val="28"/>
        </w:rPr>
        <w:t xml:space="preserve"> </w:t>
      </w:r>
      <w:r w:rsidR="00AE4355">
        <w:rPr>
          <w:sz w:val="28"/>
          <w:lang w:val="en-US"/>
        </w:rPr>
        <w:t>nginx</w:t>
      </w:r>
      <w:r w:rsidR="00AE4355" w:rsidRPr="00AE4355">
        <w:rPr>
          <w:sz w:val="28"/>
        </w:rPr>
        <w:t xml:space="preserve"> для </w:t>
      </w:r>
      <w:proofErr w:type="spellStart"/>
      <w:r w:rsidR="00AE4355" w:rsidRPr="00AE4355">
        <w:rPr>
          <w:sz w:val="28"/>
        </w:rPr>
        <w:t>проксування</w:t>
      </w:r>
      <w:proofErr w:type="spellEnd"/>
      <w:r w:rsidR="00AE4355" w:rsidRPr="00AE4355">
        <w:rPr>
          <w:sz w:val="28"/>
        </w:rPr>
        <w:t xml:space="preserve"> </w:t>
      </w:r>
      <w:r w:rsidR="00AE4355">
        <w:rPr>
          <w:sz w:val="28"/>
        </w:rPr>
        <w:t xml:space="preserve">запитів до </w:t>
      </w:r>
      <w:r w:rsidR="00AE4355">
        <w:rPr>
          <w:sz w:val="28"/>
          <w:lang w:val="en-US"/>
        </w:rPr>
        <w:t>Docker</w:t>
      </w:r>
      <w:r w:rsidR="00AE4355" w:rsidRPr="00A860CA">
        <w:rPr>
          <w:sz w:val="28"/>
        </w:rPr>
        <w:t>.</w:t>
      </w:r>
    </w:p>
    <w:sectPr w:rsidR="0046561B" w:rsidRPr="00F22F2B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17E0" w14:textId="77777777" w:rsidR="001A4815" w:rsidRDefault="001A4815" w:rsidP="00B06596">
      <w:r>
        <w:separator/>
      </w:r>
    </w:p>
  </w:endnote>
  <w:endnote w:type="continuationSeparator" w:id="0">
    <w:p w14:paraId="495CF21A" w14:textId="77777777" w:rsidR="001A4815" w:rsidRDefault="001A481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B667" w14:textId="77777777" w:rsidR="001A4815" w:rsidRDefault="001A4815" w:rsidP="00B06596">
      <w:r>
        <w:separator/>
      </w:r>
    </w:p>
  </w:footnote>
  <w:footnote w:type="continuationSeparator" w:id="0">
    <w:p w14:paraId="0F1082FF" w14:textId="77777777" w:rsidR="001A4815" w:rsidRDefault="001A481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514A" w14:textId="77777777" w:rsidR="00086C1F" w:rsidRPr="00C5317A" w:rsidRDefault="00086C1F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6A7A6B1" wp14:editId="18B2C43F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6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91626" w14:textId="77777777" w:rsidR="00FA6463" w:rsidRPr="00D37761" w:rsidRDefault="00FA6463" w:rsidP="00FA6463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Юрченко В.О.</w:t>
                            </w:r>
                          </w:p>
                          <w:p w14:paraId="0EB5C45A" w14:textId="77777777" w:rsidR="00086C1F" w:rsidRPr="00331968" w:rsidRDefault="00086C1F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D3D2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E910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14ADC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5B3FE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F328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31FBC0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93A9A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E0284A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4C89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9C41EC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20B5B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8162D" w14:textId="77777777" w:rsidR="00086C1F" w:rsidRPr="00E05FB5" w:rsidRDefault="00086C1F" w:rsidP="00E05FB5">
                                <w:r w:rsidRPr="00FA0AD6">
                                  <w:fldChar w:fldCharType="begin"/>
                                </w:r>
                                <w:r w:rsidRPr="00FA0AD6">
                                  <w:instrText xml:space="preserve"> PAGE   \* MERGEFORMAT </w:instrText>
                                </w:r>
                                <w:r w:rsidRPr="00FA0AD6">
                                  <w:fldChar w:fldCharType="separate"/>
                                </w:r>
                                <w:r w:rsidR="000E4C0C">
                                  <w:rPr>
                                    <w:noProof/>
                                  </w:rPr>
                                  <w:t>13</w:t>
                                </w:r>
                                <w:r w:rsidRPr="00FA0AD6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69"/>
                              <a:ext cx="5808" cy="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D6EB1" w14:textId="5F096F9B" w:rsidR="00086C1F" w:rsidRPr="00527047" w:rsidRDefault="00086C1F" w:rsidP="005D44B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Державний університет «Житомирська політехніка»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206BFD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="00FA646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FA6463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 Лр</w:t>
                                </w:r>
                                <w:r w:rsidR="00AE435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5FDCF" w14:textId="77777777" w:rsidR="00FA6463" w:rsidRPr="00C5317A" w:rsidRDefault="00FA6463" w:rsidP="00FA6463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  <w:p w14:paraId="40AB6ECD" w14:textId="77777777" w:rsidR="00086C1F" w:rsidRPr="00BB2D64" w:rsidRDefault="00086C1F" w:rsidP="001D6C5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A7A6B1" id="Group 1" o:spid="_x0000_s1026" style="position:absolute;left:0;text-align:left;margin-left:-14.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8E91626" w14:textId="77777777" w:rsidR="00FA6463" w:rsidRPr="00D37761" w:rsidRDefault="00FA6463" w:rsidP="00FA6463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Юрченко В.О.</w:t>
                      </w:r>
                    </w:p>
                    <w:p w14:paraId="0EB5C45A" w14:textId="77777777" w:rsidR="00086C1F" w:rsidRPr="00331968" w:rsidRDefault="00086C1F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2D3D2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0E910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514ADC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5B3FE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F328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31FBC0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93A9A7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E0284A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F4C897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9C41EC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20B5B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7768162D" w14:textId="77777777" w:rsidR="00086C1F" w:rsidRPr="00E05FB5" w:rsidRDefault="00086C1F" w:rsidP="00E05FB5">
                          <w:r w:rsidRPr="00FA0AD6">
                            <w:fldChar w:fldCharType="begin"/>
                          </w:r>
                          <w:r w:rsidRPr="00FA0AD6">
                            <w:instrText xml:space="preserve"> PAGE   \* MERGEFORMAT </w:instrText>
                          </w:r>
                          <w:r w:rsidRPr="00FA0AD6">
                            <w:fldChar w:fldCharType="separate"/>
                          </w:r>
                          <w:r w:rsidR="000E4C0C">
                            <w:rPr>
                              <w:noProof/>
                            </w:rPr>
                            <w:t>13</w:t>
                          </w:r>
                          <w:r w:rsidRPr="00FA0AD6"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69;width:5808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1D6EB1" w14:textId="5F096F9B" w:rsidR="00086C1F" w:rsidRPr="00527047" w:rsidRDefault="00086C1F" w:rsidP="005D44B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Державний університет «Житомирська політехніка»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 w:rsidR="00206BFD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.12</w:t>
                          </w:r>
                          <w:r w:rsidR="00FA646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FA6463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 Лр</w:t>
                          </w:r>
                          <w:r w:rsidR="00AE435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" filled="f" stroked="f" strokeweight=".25pt">
                  <v:textbox inset="0,1pt,0,1pt">
                    <w:txbxContent>
                      <w:p w14:paraId="4915FDCF" w14:textId="77777777" w:rsidR="00FA6463" w:rsidRPr="00C5317A" w:rsidRDefault="00FA6463" w:rsidP="00FA6463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  <w:p w14:paraId="40AB6ECD" w14:textId="77777777" w:rsidR="00086C1F" w:rsidRPr="00BB2D64" w:rsidRDefault="00086C1F" w:rsidP="001D6C5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6892" w14:textId="77777777" w:rsidR="00086C1F" w:rsidRDefault="00086C1F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1F66C0" wp14:editId="58B5A0A0">
              <wp:simplePos x="0" y="0"/>
              <wp:positionH relativeFrom="column">
                <wp:posOffset>-227570</wp:posOffset>
              </wp:positionH>
              <wp:positionV relativeFrom="paragraph">
                <wp:posOffset>-243181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92F7E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F084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189E7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E498D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3F5BC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200D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7A67" w14:textId="77777777" w:rsidR="00086C1F" w:rsidRPr="00CF5643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236"/>
                          <a:ext cx="6377" cy="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2EBA5" w14:textId="1CC1E16D" w:rsidR="00086C1F" w:rsidRPr="00527047" w:rsidRDefault="00086C1F"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Державний університет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="00206BFD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.12</w:t>
                            </w:r>
                            <w:r w:rsidR="00FA646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="00FA646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Лр</w:t>
                            </w:r>
                            <w:r w:rsidR="00AE435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5D492" w14:textId="77777777" w:rsidR="00086C1F" w:rsidRPr="00C93D82" w:rsidRDefault="00086C1F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AAD79" w14:textId="0A8FE256" w:rsidR="00086C1F" w:rsidRPr="00D37761" w:rsidRDefault="00FA6463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Юрченко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47109" w14:textId="77777777" w:rsidR="00086C1F" w:rsidRPr="00E716F4" w:rsidRDefault="00086C1F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7403" w14:textId="77777777" w:rsidR="00FA6463" w:rsidRPr="00C5317A" w:rsidRDefault="00FA6463" w:rsidP="00FA6463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  <w:p w14:paraId="06104B47" w14:textId="4FE329EE" w:rsidR="00086C1F" w:rsidRPr="00C5317A" w:rsidRDefault="00086C1F" w:rsidP="00C5317A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7DEB9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47F84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FF328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21731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AE916" w14:textId="77777777" w:rsidR="00086C1F" w:rsidRPr="001439B3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9C5A" w14:textId="77777777" w:rsidR="00086C1F" w:rsidRPr="005D44B3" w:rsidRDefault="00086C1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619A6" w14:textId="77777777" w:rsidR="00086C1F" w:rsidRDefault="00086C1F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3A02D4B0" w14:textId="77777777" w:rsidR="00086C1F" w:rsidRDefault="00086C1F" w:rsidP="009A5518">
                            <w:pPr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9A6468C" w14:textId="7F3D46C8" w:rsidR="00086C1F" w:rsidRPr="00527047" w:rsidRDefault="00086C1F"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 №</w:t>
                            </w:r>
                            <w:r w:rsidR="00AE4355">
                              <w:rPr>
                                <w:sz w:val="28"/>
                                <w:szCs w:val="3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E5E5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A3D56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F92C1" w14:textId="0154ADB3" w:rsidR="00086C1F" w:rsidRPr="004B691D" w:rsidRDefault="002D263E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B8CED" w14:textId="30BC1F9C" w:rsidR="00086C1F" w:rsidRPr="00824AE5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A6463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м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-2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2-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66C0" id="Group 25" o:spid="_x0000_s1050" style="position:absolute;left:0;text-align:left;margin-left:-17.9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5B092F7E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7E2DF084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5D0189E7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66FE498D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1523F5BC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79F200D5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0C787A67" w14:textId="77777777" w:rsidR="00086C1F" w:rsidRPr="00CF5643" w:rsidRDefault="00086C1F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236;width:6377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3B2EBA5" w14:textId="1CC1E16D" w:rsidR="00086C1F" w:rsidRPr="00527047" w:rsidRDefault="00086C1F"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Державний університет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  <w:r w:rsidR="00206BFD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.12</w:t>
                      </w:r>
                      <w:r w:rsidR="00FA6463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="00FA6463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Лр</w:t>
                      </w:r>
                      <w:r w:rsidR="00AE4355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4525D492" w14:textId="77777777" w:rsidR="00086C1F" w:rsidRPr="00C93D82" w:rsidRDefault="00086C1F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2CAAD79" w14:textId="0A8FE256" w:rsidR="00086C1F" w:rsidRPr="00D37761" w:rsidRDefault="00FA6463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Юрченко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70F47109" w14:textId="77777777" w:rsidR="00086C1F" w:rsidRPr="00E716F4" w:rsidRDefault="00086C1F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58CC7403" w14:textId="77777777" w:rsidR="00FA6463" w:rsidRPr="00C5317A" w:rsidRDefault="00FA6463" w:rsidP="00FA6463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  <w:p w14:paraId="06104B47" w14:textId="4FE329EE" w:rsidR="00086C1F" w:rsidRPr="00C5317A" w:rsidRDefault="00086C1F" w:rsidP="00C5317A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2957DEB9" w14:textId="77777777" w:rsidR="00086C1F" w:rsidRPr="00C93D82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71A47F84" w14:textId="77777777" w:rsidR="00086C1F" w:rsidRPr="00E00BAC" w:rsidRDefault="00086C1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403FF328" w14:textId="77777777" w:rsidR="00086C1F" w:rsidRPr="00C93D82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4E21731" w14:textId="77777777" w:rsidR="00086C1F" w:rsidRPr="00E00BAC" w:rsidRDefault="00086C1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14:paraId="06CAE916" w14:textId="77777777" w:rsidR="00086C1F" w:rsidRPr="001439B3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A8B9C5A" w14:textId="77777777" w:rsidR="00086C1F" w:rsidRPr="005D44B3" w:rsidRDefault="00086C1F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9B619A6" w14:textId="77777777" w:rsidR="00086C1F" w:rsidRDefault="00086C1F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3A02D4B0" w14:textId="77777777" w:rsidR="00086C1F" w:rsidRDefault="00086C1F" w:rsidP="009A5518">
                      <w:pPr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9A6468C" w14:textId="7F3D46C8" w:rsidR="00086C1F" w:rsidRPr="00527047" w:rsidRDefault="00086C1F">
                      <w:r>
                        <w:rPr>
                          <w:sz w:val="28"/>
                          <w:szCs w:val="30"/>
                        </w:rPr>
                        <w:t>лабораторної роботи №</w:t>
                      </w:r>
                      <w:r w:rsidR="00AE4355">
                        <w:rPr>
                          <w:sz w:val="28"/>
                          <w:szCs w:val="30"/>
                        </w:rPr>
                        <w:t>6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<v:textbox inset="0,0,0,0">
                  <w:txbxContent>
                    <w:p w14:paraId="159E5E55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3FCA3D56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C1F92C1" w14:textId="0154ADB3" w:rsidR="00086C1F" w:rsidRPr="004B691D" w:rsidRDefault="002D263E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095B8CED" w14:textId="30BC1F9C" w:rsidR="00086C1F" w:rsidRPr="00824AE5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A6463">
                        <w:rPr>
                          <w:sz w:val="32"/>
                          <w:szCs w:val="32"/>
                        </w:rPr>
                        <w:t>ІПЗ</w:t>
                      </w:r>
                      <w:r w:rsidR="00206BFD">
                        <w:rPr>
                          <w:sz w:val="32"/>
                          <w:szCs w:val="32"/>
                        </w:rPr>
                        <w:t>м</w:t>
                      </w:r>
                      <w:r>
                        <w:rPr>
                          <w:sz w:val="32"/>
                          <w:szCs w:val="32"/>
                        </w:rPr>
                        <w:t>-2</w:t>
                      </w:r>
                      <w:r w:rsidR="00206BFD">
                        <w:rPr>
                          <w:sz w:val="32"/>
                          <w:szCs w:val="32"/>
                        </w:rPr>
                        <w:t>2-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6927D5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64565A4"/>
    <w:multiLevelType w:val="hybridMultilevel"/>
    <w:tmpl w:val="DAE412A4"/>
    <w:lvl w:ilvl="0" w:tplc="F1E69F9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27617BF0"/>
    <w:multiLevelType w:val="hybridMultilevel"/>
    <w:tmpl w:val="888E1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E16A5E"/>
    <w:multiLevelType w:val="hybridMultilevel"/>
    <w:tmpl w:val="6D527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B6429"/>
    <w:multiLevelType w:val="hybridMultilevel"/>
    <w:tmpl w:val="C758FF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313B2"/>
    <w:multiLevelType w:val="hybridMultilevel"/>
    <w:tmpl w:val="98B8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E2585"/>
    <w:multiLevelType w:val="hybridMultilevel"/>
    <w:tmpl w:val="4D94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65F78"/>
    <w:multiLevelType w:val="hybridMultilevel"/>
    <w:tmpl w:val="84EE0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B73FEF"/>
    <w:multiLevelType w:val="hybridMultilevel"/>
    <w:tmpl w:val="FF505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425E7A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B25F0"/>
    <w:multiLevelType w:val="hybridMultilevel"/>
    <w:tmpl w:val="6416183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762AF2"/>
    <w:multiLevelType w:val="hybridMultilevel"/>
    <w:tmpl w:val="AF90D79A"/>
    <w:lvl w:ilvl="0" w:tplc="00D2C276">
      <w:start w:val="195"/>
      <w:numFmt w:val="bullet"/>
      <w:lvlText w:val=""/>
      <w:lvlJc w:val="left"/>
      <w:pPr>
        <w:ind w:left="106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72A50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7052E7"/>
    <w:multiLevelType w:val="hybridMultilevel"/>
    <w:tmpl w:val="3B9C1E9C"/>
    <w:lvl w:ilvl="0" w:tplc="68DAF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14702821">
    <w:abstractNumId w:val="22"/>
  </w:num>
  <w:num w:numId="2" w16cid:durableId="1852135601">
    <w:abstractNumId w:val="19"/>
  </w:num>
  <w:num w:numId="3" w16cid:durableId="1380788294">
    <w:abstractNumId w:val="5"/>
  </w:num>
  <w:num w:numId="4" w16cid:durableId="392898278">
    <w:abstractNumId w:val="20"/>
  </w:num>
  <w:num w:numId="5" w16cid:durableId="1330865018">
    <w:abstractNumId w:val="1"/>
  </w:num>
  <w:num w:numId="6" w16cid:durableId="758990912">
    <w:abstractNumId w:val="8"/>
  </w:num>
  <w:num w:numId="7" w16cid:durableId="644044864">
    <w:abstractNumId w:val="32"/>
  </w:num>
  <w:num w:numId="8" w16cid:durableId="1635139556">
    <w:abstractNumId w:val="2"/>
  </w:num>
  <w:num w:numId="9" w16cid:durableId="1876917451">
    <w:abstractNumId w:val="33"/>
  </w:num>
  <w:num w:numId="10" w16cid:durableId="1378626028">
    <w:abstractNumId w:val="30"/>
  </w:num>
  <w:num w:numId="11" w16cid:durableId="1027949553">
    <w:abstractNumId w:val="45"/>
  </w:num>
  <w:num w:numId="12" w16cid:durableId="1137068160">
    <w:abstractNumId w:val="23"/>
  </w:num>
  <w:num w:numId="13" w16cid:durableId="936984511">
    <w:abstractNumId w:val="16"/>
  </w:num>
  <w:num w:numId="14" w16cid:durableId="255410839">
    <w:abstractNumId w:val="15"/>
  </w:num>
  <w:num w:numId="15" w16cid:durableId="2131901684">
    <w:abstractNumId w:val="35"/>
  </w:num>
  <w:num w:numId="16" w16cid:durableId="542132514">
    <w:abstractNumId w:val="28"/>
  </w:num>
  <w:num w:numId="17" w16cid:durableId="1164973450">
    <w:abstractNumId w:val="3"/>
  </w:num>
  <w:num w:numId="18" w16cid:durableId="1953634489">
    <w:abstractNumId w:val="12"/>
  </w:num>
  <w:num w:numId="19" w16cid:durableId="696928647">
    <w:abstractNumId w:val="21"/>
  </w:num>
  <w:num w:numId="20" w16cid:durableId="327252176">
    <w:abstractNumId w:val="7"/>
  </w:num>
  <w:num w:numId="21" w16cid:durableId="2002007487">
    <w:abstractNumId w:val="42"/>
  </w:num>
  <w:num w:numId="22" w16cid:durableId="679165321">
    <w:abstractNumId w:val="0"/>
  </w:num>
  <w:num w:numId="23" w16cid:durableId="1278683822">
    <w:abstractNumId w:val="40"/>
  </w:num>
  <w:num w:numId="24" w16cid:durableId="843013831">
    <w:abstractNumId w:val="44"/>
  </w:num>
  <w:num w:numId="25" w16cid:durableId="1771583030">
    <w:abstractNumId w:val="24"/>
  </w:num>
  <w:num w:numId="26" w16cid:durableId="565148786">
    <w:abstractNumId w:val="34"/>
  </w:num>
  <w:num w:numId="27" w16cid:durableId="418715599">
    <w:abstractNumId w:val="11"/>
  </w:num>
  <w:num w:numId="28" w16cid:durableId="1157260495">
    <w:abstractNumId w:val="43"/>
  </w:num>
  <w:num w:numId="29" w16cid:durableId="1020395953">
    <w:abstractNumId w:val="17"/>
  </w:num>
  <w:num w:numId="30" w16cid:durableId="829172791">
    <w:abstractNumId w:val="47"/>
  </w:num>
  <w:num w:numId="31" w16cid:durableId="728460062">
    <w:abstractNumId w:val="38"/>
  </w:num>
  <w:num w:numId="32" w16cid:durableId="1743062095">
    <w:abstractNumId w:val="25"/>
  </w:num>
  <w:num w:numId="33" w16cid:durableId="1912353786">
    <w:abstractNumId w:val="4"/>
  </w:num>
  <w:num w:numId="34" w16cid:durableId="1882741578">
    <w:abstractNumId w:val="13"/>
  </w:num>
  <w:num w:numId="35" w16cid:durableId="1679843908">
    <w:abstractNumId w:val="10"/>
  </w:num>
  <w:num w:numId="36" w16cid:durableId="627399636">
    <w:abstractNumId w:val="6"/>
  </w:num>
  <w:num w:numId="37" w16cid:durableId="704411021">
    <w:abstractNumId w:val="41"/>
  </w:num>
  <w:num w:numId="38" w16cid:durableId="1703703876">
    <w:abstractNumId w:val="36"/>
  </w:num>
  <w:num w:numId="39" w16cid:durableId="123692832">
    <w:abstractNumId w:val="14"/>
  </w:num>
  <w:num w:numId="40" w16cid:durableId="1547907999">
    <w:abstractNumId w:val="29"/>
  </w:num>
  <w:num w:numId="41" w16cid:durableId="494733603">
    <w:abstractNumId w:val="9"/>
  </w:num>
  <w:num w:numId="42" w16cid:durableId="1328048265">
    <w:abstractNumId w:val="27"/>
  </w:num>
  <w:num w:numId="43" w16cid:durableId="1152451224">
    <w:abstractNumId w:val="37"/>
  </w:num>
  <w:num w:numId="44" w16cid:durableId="1310552561">
    <w:abstractNumId w:val="39"/>
  </w:num>
  <w:num w:numId="45" w16cid:durableId="480074413">
    <w:abstractNumId w:val="18"/>
  </w:num>
  <w:num w:numId="46" w16cid:durableId="631132827">
    <w:abstractNumId w:val="46"/>
  </w:num>
  <w:num w:numId="47" w16cid:durableId="1498568394">
    <w:abstractNumId w:val="26"/>
  </w:num>
  <w:num w:numId="48" w16cid:durableId="316421462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proofState w:spelling="clean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B8"/>
    <w:rsid w:val="00000271"/>
    <w:rsid w:val="0000038E"/>
    <w:rsid w:val="00000E19"/>
    <w:rsid w:val="00001008"/>
    <w:rsid w:val="00001464"/>
    <w:rsid w:val="00001B93"/>
    <w:rsid w:val="00002F3F"/>
    <w:rsid w:val="00004765"/>
    <w:rsid w:val="00005F0F"/>
    <w:rsid w:val="000062BA"/>
    <w:rsid w:val="000066AA"/>
    <w:rsid w:val="0000715D"/>
    <w:rsid w:val="00007C6B"/>
    <w:rsid w:val="00010FB8"/>
    <w:rsid w:val="00011808"/>
    <w:rsid w:val="00012790"/>
    <w:rsid w:val="00012B12"/>
    <w:rsid w:val="00012D71"/>
    <w:rsid w:val="00013035"/>
    <w:rsid w:val="00013138"/>
    <w:rsid w:val="00013B32"/>
    <w:rsid w:val="00013DF6"/>
    <w:rsid w:val="000140D6"/>
    <w:rsid w:val="00014799"/>
    <w:rsid w:val="00014987"/>
    <w:rsid w:val="00015BC8"/>
    <w:rsid w:val="00016D71"/>
    <w:rsid w:val="000205D8"/>
    <w:rsid w:val="00023AFA"/>
    <w:rsid w:val="000246CB"/>
    <w:rsid w:val="0002555F"/>
    <w:rsid w:val="000259D0"/>
    <w:rsid w:val="00025C01"/>
    <w:rsid w:val="00026124"/>
    <w:rsid w:val="000261CC"/>
    <w:rsid w:val="00026FF1"/>
    <w:rsid w:val="000271C7"/>
    <w:rsid w:val="0002774B"/>
    <w:rsid w:val="00030FBC"/>
    <w:rsid w:val="00031003"/>
    <w:rsid w:val="00031721"/>
    <w:rsid w:val="00031A03"/>
    <w:rsid w:val="0003388B"/>
    <w:rsid w:val="00034171"/>
    <w:rsid w:val="00034278"/>
    <w:rsid w:val="000348BD"/>
    <w:rsid w:val="00034D07"/>
    <w:rsid w:val="0003519B"/>
    <w:rsid w:val="00035528"/>
    <w:rsid w:val="00036033"/>
    <w:rsid w:val="00036112"/>
    <w:rsid w:val="00036B3F"/>
    <w:rsid w:val="00036CF7"/>
    <w:rsid w:val="00036CF8"/>
    <w:rsid w:val="000377FD"/>
    <w:rsid w:val="00037A6A"/>
    <w:rsid w:val="00037D63"/>
    <w:rsid w:val="00037F91"/>
    <w:rsid w:val="00041195"/>
    <w:rsid w:val="00041503"/>
    <w:rsid w:val="00041C1B"/>
    <w:rsid w:val="00042EEE"/>
    <w:rsid w:val="0004324C"/>
    <w:rsid w:val="00043517"/>
    <w:rsid w:val="000435DF"/>
    <w:rsid w:val="00043785"/>
    <w:rsid w:val="0004455F"/>
    <w:rsid w:val="00044DF6"/>
    <w:rsid w:val="00044F9D"/>
    <w:rsid w:val="000458AB"/>
    <w:rsid w:val="00045B7B"/>
    <w:rsid w:val="00045B99"/>
    <w:rsid w:val="00045DAE"/>
    <w:rsid w:val="000461CF"/>
    <w:rsid w:val="0004672F"/>
    <w:rsid w:val="00046DC8"/>
    <w:rsid w:val="00047972"/>
    <w:rsid w:val="00047D89"/>
    <w:rsid w:val="000508C9"/>
    <w:rsid w:val="00050ED0"/>
    <w:rsid w:val="00050EDA"/>
    <w:rsid w:val="00051304"/>
    <w:rsid w:val="0005258A"/>
    <w:rsid w:val="0005278C"/>
    <w:rsid w:val="00052F7B"/>
    <w:rsid w:val="00053949"/>
    <w:rsid w:val="00054158"/>
    <w:rsid w:val="00054658"/>
    <w:rsid w:val="00054FB7"/>
    <w:rsid w:val="000565E7"/>
    <w:rsid w:val="00056879"/>
    <w:rsid w:val="000601FD"/>
    <w:rsid w:val="00060C31"/>
    <w:rsid w:val="00060D19"/>
    <w:rsid w:val="0006261F"/>
    <w:rsid w:val="00062D31"/>
    <w:rsid w:val="00062EC5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AF6"/>
    <w:rsid w:val="00071E14"/>
    <w:rsid w:val="00072F96"/>
    <w:rsid w:val="000732DB"/>
    <w:rsid w:val="00074380"/>
    <w:rsid w:val="00074D9F"/>
    <w:rsid w:val="0007564A"/>
    <w:rsid w:val="000765C2"/>
    <w:rsid w:val="00076A52"/>
    <w:rsid w:val="000775CE"/>
    <w:rsid w:val="00077DFA"/>
    <w:rsid w:val="00080098"/>
    <w:rsid w:val="00080839"/>
    <w:rsid w:val="00080999"/>
    <w:rsid w:val="000809F5"/>
    <w:rsid w:val="00082A19"/>
    <w:rsid w:val="00082E0F"/>
    <w:rsid w:val="000837BF"/>
    <w:rsid w:val="00084153"/>
    <w:rsid w:val="00084C7C"/>
    <w:rsid w:val="0008558F"/>
    <w:rsid w:val="00085DAD"/>
    <w:rsid w:val="000866DC"/>
    <w:rsid w:val="00086C1F"/>
    <w:rsid w:val="0009059F"/>
    <w:rsid w:val="000911D0"/>
    <w:rsid w:val="000913B9"/>
    <w:rsid w:val="00091E81"/>
    <w:rsid w:val="00092DE9"/>
    <w:rsid w:val="00094041"/>
    <w:rsid w:val="00094941"/>
    <w:rsid w:val="00095490"/>
    <w:rsid w:val="00096A45"/>
    <w:rsid w:val="0009712E"/>
    <w:rsid w:val="000A0A0B"/>
    <w:rsid w:val="000A1A09"/>
    <w:rsid w:val="000A3C82"/>
    <w:rsid w:val="000A4B4F"/>
    <w:rsid w:val="000A4DC4"/>
    <w:rsid w:val="000A53DF"/>
    <w:rsid w:val="000A5D7E"/>
    <w:rsid w:val="000A6D07"/>
    <w:rsid w:val="000A6E4B"/>
    <w:rsid w:val="000A7497"/>
    <w:rsid w:val="000A7FDC"/>
    <w:rsid w:val="000B1829"/>
    <w:rsid w:val="000B233C"/>
    <w:rsid w:val="000B2482"/>
    <w:rsid w:val="000B39E3"/>
    <w:rsid w:val="000B4123"/>
    <w:rsid w:val="000B46E0"/>
    <w:rsid w:val="000B4727"/>
    <w:rsid w:val="000B4E69"/>
    <w:rsid w:val="000B5513"/>
    <w:rsid w:val="000B5E56"/>
    <w:rsid w:val="000B61DA"/>
    <w:rsid w:val="000B623F"/>
    <w:rsid w:val="000B629C"/>
    <w:rsid w:val="000B7245"/>
    <w:rsid w:val="000B73BC"/>
    <w:rsid w:val="000B78B5"/>
    <w:rsid w:val="000C01CD"/>
    <w:rsid w:val="000C11AE"/>
    <w:rsid w:val="000C2338"/>
    <w:rsid w:val="000C2E30"/>
    <w:rsid w:val="000C48E9"/>
    <w:rsid w:val="000C490B"/>
    <w:rsid w:val="000C593B"/>
    <w:rsid w:val="000C7A7A"/>
    <w:rsid w:val="000D0140"/>
    <w:rsid w:val="000D0546"/>
    <w:rsid w:val="000D202B"/>
    <w:rsid w:val="000D2786"/>
    <w:rsid w:val="000D2A66"/>
    <w:rsid w:val="000D3016"/>
    <w:rsid w:val="000D4158"/>
    <w:rsid w:val="000D505F"/>
    <w:rsid w:val="000D60E0"/>
    <w:rsid w:val="000D6154"/>
    <w:rsid w:val="000E0BD7"/>
    <w:rsid w:val="000E12BB"/>
    <w:rsid w:val="000E14ED"/>
    <w:rsid w:val="000E29D4"/>
    <w:rsid w:val="000E3C84"/>
    <w:rsid w:val="000E3CDA"/>
    <w:rsid w:val="000E3E46"/>
    <w:rsid w:val="000E4188"/>
    <w:rsid w:val="000E4C0C"/>
    <w:rsid w:val="000E4EF7"/>
    <w:rsid w:val="000E6735"/>
    <w:rsid w:val="000E6BE2"/>
    <w:rsid w:val="000E6D89"/>
    <w:rsid w:val="000E73AB"/>
    <w:rsid w:val="000E73EE"/>
    <w:rsid w:val="000E776D"/>
    <w:rsid w:val="000E7AE0"/>
    <w:rsid w:val="000F059A"/>
    <w:rsid w:val="000F0A41"/>
    <w:rsid w:val="000F0C50"/>
    <w:rsid w:val="000F1E8D"/>
    <w:rsid w:val="000F3150"/>
    <w:rsid w:val="000F3811"/>
    <w:rsid w:val="000F3C02"/>
    <w:rsid w:val="000F3FB0"/>
    <w:rsid w:val="000F53EA"/>
    <w:rsid w:val="000F6257"/>
    <w:rsid w:val="000F7BBB"/>
    <w:rsid w:val="00100AF4"/>
    <w:rsid w:val="00101E88"/>
    <w:rsid w:val="0010225A"/>
    <w:rsid w:val="0010260F"/>
    <w:rsid w:val="00102BAE"/>
    <w:rsid w:val="001032DB"/>
    <w:rsid w:val="001040C4"/>
    <w:rsid w:val="00104E66"/>
    <w:rsid w:val="0010536A"/>
    <w:rsid w:val="00105590"/>
    <w:rsid w:val="00110385"/>
    <w:rsid w:val="00110517"/>
    <w:rsid w:val="00110D35"/>
    <w:rsid w:val="00110EC5"/>
    <w:rsid w:val="00111A0A"/>
    <w:rsid w:val="00111E07"/>
    <w:rsid w:val="00111E49"/>
    <w:rsid w:val="00112FE1"/>
    <w:rsid w:val="0011363C"/>
    <w:rsid w:val="001138FD"/>
    <w:rsid w:val="00113CEB"/>
    <w:rsid w:val="001178A5"/>
    <w:rsid w:val="0012212C"/>
    <w:rsid w:val="001223E9"/>
    <w:rsid w:val="00122A67"/>
    <w:rsid w:val="00123382"/>
    <w:rsid w:val="00123B7D"/>
    <w:rsid w:val="0012452E"/>
    <w:rsid w:val="00124BB6"/>
    <w:rsid w:val="001251FD"/>
    <w:rsid w:val="001259A3"/>
    <w:rsid w:val="001278B1"/>
    <w:rsid w:val="00127903"/>
    <w:rsid w:val="00127932"/>
    <w:rsid w:val="001307F9"/>
    <w:rsid w:val="00130F46"/>
    <w:rsid w:val="001322BF"/>
    <w:rsid w:val="00132ACA"/>
    <w:rsid w:val="00132ADB"/>
    <w:rsid w:val="001333C7"/>
    <w:rsid w:val="00133B3A"/>
    <w:rsid w:val="00134ED2"/>
    <w:rsid w:val="00136B70"/>
    <w:rsid w:val="00136F7C"/>
    <w:rsid w:val="00137F08"/>
    <w:rsid w:val="001408B7"/>
    <w:rsid w:val="00140A8F"/>
    <w:rsid w:val="0014101E"/>
    <w:rsid w:val="001416B3"/>
    <w:rsid w:val="00142629"/>
    <w:rsid w:val="001428FE"/>
    <w:rsid w:val="00143928"/>
    <w:rsid w:val="001439B3"/>
    <w:rsid w:val="00144BA8"/>
    <w:rsid w:val="00145240"/>
    <w:rsid w:val="001464B5"/>
    <w:rsid w:val="001466AC"/>
    <w:rsid w:val="001476B8"/>
    <w:rsid w:val="0015026B"/>
    <w:rsid w:val="001508F0"/>
    <w:rsid w:val="00151459"/>
    <w:rsid w:val="001517B8"/>
    <w:rsid w:val="00152652"/>
    <w:rsid w:val="00153ABD"/>
    <w:rsid w:val="0015491F"/>
    <w:rsid w:val="00154F3D"/>
    <w:rsid w:val="001552D2"/>
    <w:rsid w:val="00155619"/>
    <w:rsid w:val="00155A79"/>
    <w:rsid w:val="001561B3"/>
    <w:rsid w:val="00156C67"/>
    <w:rsid w:val="00157AE3"/>
    <w:rsid w:val="00160B19"/>
    <w:rsid w:val="001617B5"/>
    <w:rsid w:val="00163249"/>
    <w:rsid w:val="00163E05"/>
    <w:rsid w:val="00164DE5"/>
    <w:rsid w:val="001657B1"/>
    <w:rsid w:val="00166880"/>
    <w:rsid w:val="00170709"/>
    <w:rsid w:val="00170A2C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14C"/>
    <w:rsid w:val="0018185B"/>
    <w:rsid w:val="00181F5B"/>
    <w:rsid w:val="001822AC"/>
    <w:rsid w:val="00182AA7"/>
    <w:rsid w:val="00183194"/>
    <w:rsid w:val="00184093"/>
    <w:rsid w:val="00184125"/>
    <w:rsid w:val="001849D0"/>
    <w:rsid w:val="00184D9E"/>
    <w:rsid w:val="0018544B"/>
    <w:rsid w:val="00185590"/>
    <w:rsid w:val="00185FE1"/>
    <w:rsid w:val="00186339"/>
    <w:rsid w:val="0018662B"/>
    <w:rsid w:val="00187292"/>
    <w:rsid w:val="00187801"/>
    <w:rsid w:val="00190255"/>
    <w:rsid w:val="00192D8A"/>
    <w:rsid w:val="0019340D"/>
    <w:rsid w:val="00193462"/>
    <w:rsid w:val="00193C93"/>
    <w:rsid w:val="00193F23"/>
    <w:rsid w:val="00194D19"/>
    <w:rsid w:val="0019508A"/>
    <w:rsid w:val="00195B8A"/>
    <w:rsid w:val="00195E44"/>
    <w:rsid w:val="00195FF0"/>
    <w:rsid w:val="00196774"/>
    <w:rsid w:val="00196FDD"/>
    <w:rsid w:val="001970B3"/>
    <w:rsid w:val="0019724F"/>
    <w:rsid w:val="00197762"/>
    <w:rsid w:val="0019788A"/>
    <w:rsid w:val="001A0C53"/>
    <w:rsid w:val="001A23BB"/>
    <w:rsid w:val="001A2859"/>
    <w:rsid w:val="001A2F32"/>
    <w:rsid w:val="001A31E6"/>
    <w:rsid w:val="001A4815"/>
    <w:rsid w:val="001A5CF5"/>
    <w:rsid w:val="001A64AA"/>
    <w:rsid w:val="001A6A12"/>
    <w:rsid w:val="001A6E05"/>
    <w:rsid w:val="001A6FB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D8"/>
    <w:rsid w:val="001B5419"/>
    <w:rsid w:val="001B5513"/>
    <w:rsid w:val="001B59DF"/>
    <w:rsid w:val="001B5A53"/>
    <w:rsid w:val="001B6BA2"/>
    <w:rsid w:val="001B7368"/>
    <w:rsid w:val="001B7954"/>
    <w:rsid w:val="001B7ADA"/>
    <w:rsid w:val="001C0B63"/>
    <w:rsid w:val="001C1709"/>
    <w:rsid w:val="001C1AEE"/>
    <w:rsid w:val="001C2145"/>
    <w:rsid w:val="001C2AC5"/>
    <w:rsid w:val="001C2CFD"/>
    <w:rsid w:val="001C39FB"/>
    <w:rsid w:val="001C48C5"/>
    <w:rsid w:val="001C4ED6"/>
    <w:rsid w:val="001C4F5A"/>
    <w:rsid w:val="001C5344"/>
    <w:rsid w:val="001C535C"/>
    <w:rsid w:val="001C57AD"/>
    <w:rsid w:val="001C587B"/>
    <w:rsid w:val="001C5FF9"/>
    <w:rsid w:val="001C699D"/>
    <w:rsid w:val="001C6EE1"/>
    <w:rsid w:val="001D00D5"/>
    <w:rsid w:val="001D026D"/>
    <w:rsid w:val="001D0708"/>
    <w:rsid w:val="001D0B16"/>
    <w:rsid w:val="001D0CB6"/>
    <w:rsid w:val="001D0FAE"/>
    <w:rsid w:val="001D1381"/>
    <w:rsid w:val="001D1A49"/>
    <w:rsid w:val="001D2029"/>
    <w:rsid w:val="001D23AF"/>
    <w:rsid w:val="001D2DDD"/>
    <w:rsid w:val="001D2E45"/>
    <w:rsid w:val="001D2F24"/>
    <w:rsid w:val="001D308D"/>
    <w:rsid w:val="001D4440"/>
    <w:rsid w:val="001D4ED9"/>
    <w:rsid w:val="001D53E0"/>
    <w:rsid w:val="001D5AC7"/>
    <w:rsid w:val="001D5CB8"/>
    <w:rsid w:val="001D66E6"/>
    <w:rsid w:val="001D6C5A"/>
    <w:rsid w:val="001D6F79"/>
    <w:rsid w:val="001E112B"/>
    <w:rsid w:val="001E3199"/>
    <w:rsid w:val="001E3A1B"/>
    <w:rsid w:val="001E3E0F"/>
    <w:rsid w:val="001E67B0"/>
    <w:rsid w:val="001E7063"/>
    <w:rsid w:val="001E749A"/>
    <w:rsid w:val="001E7622"/>
    <w:rsid w:val="001E774B"/>
    <w:rsid w:val="001F0907"/>
    <w:rsid w:val="001F1356"/>
    <w:rsid w:val="001F23BB"/>
    <w:rsid w:val="001F3299"/>
    <w:rsid w:val="001F35CB"/>
    <w:rsid w:val="001F4522"/>
    <w:rsid w:val="001F5D6E"/>
    <w:rsid w:val="001F6345"/>
    <w:rsid w:val="001F63A7"/>
    <w:rsid w:val="001F755A"/>
    <w:rsid w:val="00200F4E"/>
    <w:rsid w:val="0020238E"/>
    <w:rsid w:val="00202410"/>
    <w:rsid w:val="002024AC"/>
    <w:rsid w:val="00202609"/>
    <w:rsid w:val="0020349D"/>
    <w:rsid w:val="00204328"/>
    <w:rsid w:val="002047DC"/>
    <w:rsid w:val="002069C1"/>
    <w:rsid w:val="00206BFD"/>
    <w:rsid w:val="0020757D"/>
    <w:rsid w:val="00207F3C"/>
    <w:rsid w:val="00210351"/>
    <w:rsid w:val="00210C63"/>
    <w:rsid w:val="00211769"/>
    <w:rsid w:val="00211872"/>
    <w:rsid w:val="00211FC2"/>
    <w:rsid w:val="00212386"/>
    <w:rsid w:val="00212541"/>
    <w:rsid w:val="00212CBC"/>
    <w:rsid w:val="002130F1"/>
    <w:rsid w:val="00213524"/>
    <w:rsid w:val="0021408B"/>
    <w:rsid w:val="002146BE"/>
    <w:rsid w:val="002149A2"/>
    <w:rsid w:val="00215658"/>
    <w:rsid w:val="00217517"/>
    <w:rsid w:val="00217D5C"/>
    <w:rsid w:val="002209CF"/>
    <w:rsid w:val="00220C7F"/>
    <w:rsid w:val="002216DA"/>
    <w:rsid w:val="00222B5D"/>
    <w:rsid w:val="00222DF6"/>
    <w:rsid w:val="00222ED4"/>
    <w:rsid w:val="002231B2"/>
    <w:rsid w:val="00223678"/>
    <w:rsid w:val="00223948"/>
    <w:rsid w:val="002242B6"/>
    <w:rsid w:val="00224735"/>
    <w:rsid w:val="002247C3"/>
    <w:rsid w:val="00225604"/>
    <w:rsid w:val="00233C39"/>
    <w:rsid w:val="00234472"/>
    <w:rsid w:val="00234C16"/>
    <w:rsid w:val="00235471"/>
    <w:rsid w:val="002355B4"/>
    <w:rsid w:val="00235C8A"/>
    <w:rsid w:val="00236B78"/>
    <w:rsid w:val="00236CFC"/>
    <w:rsid w:val="00237135"/>
    <w:rsid w:val="00237F39"/>
    <w:rsid w:val="00241865"/>
    <w:rsid w:val="00241B62"/>
    <w:rsid w:val="00242349"/>
    <w:rsid w:val="00242A7F"/>
    <w:rsid w:val="00243B22"/>
    <w:rsid w:val="0024444E"/>
    <w:rsid w:val="002446BE"/>
    <w:rsid w:val="00244CFF"/>
    <w:rsid w:val="002474AB"/>
    <w:rsid w:val="00247ECF"/>
    <w:rsid w:val="00250190"/>
    <w:rsid w:val="00250345"/>
    <w:rsid w:val="00250E5E"/>
    <w:rsid w:val="002510A7"/>
    <w:rsid w:val="00251AF8"/>
    <w:rsid w:val="00252EBC"/>
    <w:rsid w:val="002530C7"/>
    <w:rsid w:val="00254897"/>
    <w:rsid w:val="002550D9"/>
    <w:rsid w:val="00255C97"/>
    <w:rsid w:val="00256420"/>
    <w:rsid w:val="00256673"/>
    <w:rsid w:val="002568D2"/>
    <w:rsid w:val="00256B8F"/>
    <w:rsid w:val="00257A79"/>
    <w:rsid w:val="00257CF2"/>
    <w:rsid w:val="00257F6F"/>
    <w:rsid w:val="00260154"/>
    <w:rsid w:val="00260EDA"/>
    <w:rsid w:val="00261EE8"/>
    <w:rsid w:val="0026218F"/>
    <w:rsid w:val="002635A3"/>
    <w:rsid w:val="002638C8"/>
    <w:rsid w:val="00264B80"/>
    <w:rsid w:val="00264CF8"/>
    <w:rsid w:val="00266426"/>
    <w:rsid w:val="00266D2A"/>
    <w:rsid w:val="0026738E"/>
    <w:rsid w:val="00270ECD"/>
    <w:rsid w:val="00271460"/>
    <w:rsid w:val="002714DF"/>
    <w:rsid w:val="0027351F"/>
    <w:rsid w:val="00275464"/>
    <w:rsid w:val="002764F2"/>
    <w:rsid w:val="002775C0"/>
    <w:rsid w:val="002808C7"/>
    <w:rsid w:val="00281D53"/>
    <w:rsid w:val="002820E4"/>
    <w:rsid w:val="00282556"/>
    <w:rsid w:val="00282A5F"/>
    <w:rsid w:val="00282FB2"/>
    <w:rsid w:val="002833D6"/>
    <w:rsid w:val="00283741"/>
    <w:rsid w:val="00283D57"/>
    <w:rsid w:val="002842BB"/>
    <w:rsid w:val="00285909"/>
    <w:rsid w:val="00285B4C"/>
    <w:rsid w:val="00286F85"/>
    <w:rsid w:val="002874AC"/>
    <w:rsid w:val="00287946"/>
    <w:rsid w:val="00287C48"/>
    <w:rsid w:val="0029026D"/>
    <w:rsid w:val="0029027B"/>
    <w:rsid w:val="00291A20"/>
    <w:rsid w:val="00291A5D"/>
    <w:rsid w:val="002926D1"/>
    <w:rsid w:val="0029298A"/>
    <w:rsid w:val="002954B4"/>
    <w:rsid w:val="00296433"/>
    <w:rsid w:val="00297C82"/>
    <w:rsid w:val="00297E40"/>
    <w:rsid w:val="00297F20"/>
    <w:rsid w:val="002A1733"/>
    <w:rsid w:val="002A20A0"/>
    <w:rsid w:val="002A266A"/>
    <w:rsid w:val="002A2E69"/>
    <w:rsid w:val="002A34BA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497"/>
    <w:rsid w:val="002B05CF"/>
    <w:rsid w:val="002B075C"/>
    <w:rsid w:val="002B0F95"/>
    <w:rsid w:val="002B2158"/>
    <w:rsid w:val="002B276B"/>
    <w:rsid w:val="002B28F4"/>
    <w:rsid w:val="002B3766"/>
    <w:rsid w:val="002B39D8"/>
    <w:rsid w:val="002B3F83"/>
    <w:rsid w:val="002B55B5"/>
    <w:rsid w:val="002B59BD"/>
    <w:rsid w:val="002B6934"/>
    <w:rsid w:val="002B6E67"/>
    <w:rsid w:val="002B7859"/>
    <w:rsid w:val="002B79E1"/>
    <w:rsid w:val="002C00DC"/>
    <w:rsid w:val="002C076C"/>
    <w:rsid w:val="002C08D5"/>
    <w:rsid w:val="002C1757"/>
    <w:rsid w:val="002C1A86"/>
    <w:rsid w:val="002C269A"/>
    <w:rsid w:val="002C2EA6"/>
    <w:rsid w:val="002C4CAF"/>
    <w:rsid w:val="002C601D"/>
    <w:rsid w:val="002C65E8"/>
    <w:rsid w:val="002C6820"/>
    <w:rsid w:val="002C6AA2"/>
    <w:rsid w:val="002C6E27"/>
    <w:rsid w:val="002C7F51"/>
    <w:rsid w:val="002D07FA"/>
    <w:rsid w:val="002D09B1"/>
    <w:rsid w:val="002D09CB"/>
    <w:rsid w:val="002D0FFA"/>
    <w:rsid w:val="002D207B"/>
    <w:rsid w:val="002D2601"/>
    <w:rsid w:val="002D263E"/>
    <w:rsid w:val="002D2B67"/>
    <w:rsid w:val="002D3CF9"/>
    <w:rsid w:val="002D3EC1"/>
    <w:rsid w:val="002D5151"/>
    <w:rsid w:val="002D5A90"/>
    <w:rsid w:val="002D76FC"/>
    <w:rsid w:val="002D7C9A"/>
    <w:rsid w:val="002E1193"/>
    <w:rsid w:val="002E14D9"/>
    <w:rsid w:val="002E155B"/>
    <w:rsid w:val="002E1F7A"/>
    <w:rsid w:val="002E374D"/>
    <w:rsid w:val="002E5402"/>
    <w:rsid w:val="002E6F59"/>
    <w:rsid w:val="002E6FC6"/>
    <w:rsid w:val="002E71B1"/>
    <w:rsid w:val="002F1056"/>
    <w:rsid w:val="002F1D42"/>
    <w:rsid w:val="002F2E8D"/>
    <w:rsid w:val="002F2EC5"/>
    <w:rsid w:val="002F3462"/>
    <w:rsid w:val="002F4B71"/>
    <w:rsid w:val="002F60D1"/>
    <w:rsid w:val="002F732C"/>
    <w:rsid w:val="002F795D"/>
    <w:rsid w:val="0030172F"/>
    <w:rsid w:val="0030188F"/>
    <w:rsid w:val="00302739"/>
    <w:rsid w:val="00304211"/>
    <w:rsid w:val="0031213E"/>
    <w:rsid w:val="00312B9F"/>
    <w:rsid w:val="00312F9E"/>
    <w:rsid w:val="00313FD8"/>
    <w:rsid w:val="00314125"/>
    <w:rsid w:val="003150FD"/>
    <w:rsid w:val="0031518F"/>
    <w:rsid w:val="003151C9"/>
    <w:rsid w:val="003158B4"/>
    <w:rsid w:val="00315BDA"/>
    <w:rsid w:val="00316237"/>
    <w:rsid w:val="00316E38"/>
    <w:rsid w:val="00317A81"/>
    <w:rsid w:val="00320041"/>
    <w:rsid w:val="00320E3B"/>
    <w:rsid w:val="003218FC"/>
    <w:rsid w:val="00321C0F"/>
    <w:rsid w:val="0032218D"/>
    <w:rsid w:val="00322B7B"/>
    <w:rsid w:val="003232A7"/>
    <w:rsid w:val="00323CBB"/>
    <w:rsid w:val="00323FF8"/>
    <w:rsid w:val="00324BE6"/>
    <w:rsid w:val="00325216"/>
    <w:rsid w:val="00325EC2"/>
    <w:rsid w:val="00326BA5"/>
    <w:rsid w:val="00327744"/>
    <w:rsid w:val="0033081D"/>
    <w:rsid w:val="00330ABA"/>
    <w:rsid w:val="0033163A"/>
    <w:rsid w:val="00331968"/>
    <w:rsid w:val="003319BB"/>
    <w:rsid w:val="00333AF0"/>
    <w:rsid w:val="003340B2"/>
    <w:rsid w:val="00334585"/>
    <w:rsid w:val="00335110"/>
    <w:rsid w:val="0033667F"/>
    <w:rsid w:val="00336F80"/>
    <w:rsid w:val="003370CB"/>
    <w:rsid w:val="00337B37"/>
    <w:rsid w:val="00340211"/>
    <w:rsid w:val="00340CEA"/>
    <w:rsid w:val="00341ACD"/>
    <w:rsid w:val="00341F61"/>
    <w:rsid w:val="00342A74"/>
    <w:rsid w:val="00343136"/>
    <w:rsid w:val="0034324F"/>
    <w:rsid w:val="0034389E"/>
    <w:rsid w:val="00344983"/>
    <w:rsid w:val="003451E9"/>
    <w:rsid w:val="0034624C"/>
    <w:rsid w:val="00347ADA"/>
    <w:rsid w:val="00347CBD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D22"/>
    <w:rsid w:val="00355EFE"/>
    <w:rsid w:val="003563C9"/>
    <w:rsid w:val="00360237"/>
    <w:rsid w:val="00360657"/>
    <w:rsid w:val="0036247E"/>
    <w:rsid w:val="00363A76"/>
    <w:rsid w:val="00363CA4"/>
    <w:rsid w:val="00365D9D"/>
    <w:rsid w:val="00366881"/>
    <w:rsid w:val="0036723E"/>
    <w:rsid w:val="00367C9B"/>
    <w:rsid w:val="00367E92"/>
    <w:rsid w:val="0037052A"/>
    <w:rsid w:val="00371070"/>
    <w:rsid w:val="003710E8"/>
    <w:rsid w:val="0037130D"/>
    <w:rsid w:val="00371369"/>
    <w:rsid w:val="00372AA1"/>
    <w:rsid w:val="00373453"/>
    <w:rsid w:val="003737D3"/>
    <w:rsid w:val="00373B76"/>
    <w:rsid w:val="003740F3"/>
    <w:rsid w:val="00374721"/>
    <w:rsid w:val="003752F5"/>
    <w:rsid w:val="003755C9"/>
    <w:rsid w:val="00375A5E"/>
    <w:rsid w:val="00376563"/>
    <w:rsid w:val="003765FA"/>
    <w:rsid w:val="00376B9B"/>
    <w:rsid w:val="00376E5E"/>
    <w:rsid w:val="00380178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63C"/>
    <w:rsid w:val="003861B5"/>
    <w:rsid w:val="003872DE"/>
    <w:rsid w:val="00387F44"/>
    <w:rsid w:val="0039143B"/>
    <w:rsid w:val="0039182B"/>
    <w:rsid w:val="003920AA"/>
    <w:rsid w:val="003920EC"/>
    <w:rsid w:val="003925AD"/>
    <w:rsid w:val="0039326D"/>
    <w:rsid w:val="00393CB5"/>
    <w:rsid w:val="00394948"/>
    <w:rsid w:val="0039565A"/>
    <w:rsid w:val="00395688"/>
    <w:rsid w:val="00395944"/>
    <w:rsid w:val="00395CDB"/>
    <w:rsid w:val="0039737A"/>
    <w:rsid w:val="003A03A5"/>
    <w:rsid w:val="003A0702"/>
    <w:rsid w:val="003A1900"/>
    <w:rsid w:val="003A3ECA"/>
    <w:rsid w:val="003A442E"/>
    <w:rsid w:val="003A5511"/>
    <w:rsid w:val="003A6088"/>
    <w:rsid w:val="003A60E0"/>
    <w:rsid w:val="003A6254"/>
    <w:rsid w:val="003A6D2F"/>
    <w:rsid w:val="003A6DED"/>
    <w:rsid w:val="003B0D03"/>
    <w:rsid w:val="003B0FEB"/>
    <w:rsid w:val="003B13B8"/>
    <w:rsid w:val="003B2916"/>
    <w:rsid w:val="003B2955"/>
    <w:rsid w:val="003B3E8F"/>
    <w:rsid w:val="003B4928"/>
    <w:rsid w:val="003B60DD"/>
    <w:rsid w:val="003C009A"/>
    <w:rsid w:val="003C0E3E"/>
    <w:rsid w:val="003C2303"/>
    <w:rsid w:val="003C2DE0"/>
    <w:rsid w:val="003C3546"/>
    <w:rsid w:val="003C3E6E"/>
    <w:rsid w:val="003C407E"/>
    <w:rsid w:val="003C507C"/>
    <w:rsid w:val="003C5A97"/>
    <w:rsid w:val="003C68A6"/>
    <w:rsid w:val="003C7E99"/>
    <w:rsid w:val="003D0BAD"/>
    <w:rsid w:val="003D0F8B"/>
    <w:rsid w:val="003D15C3"/>
    <w:rsid w:val="003D219D"/>
    <w:rsid w:val="003D2BEE"/>
    <w:rsid w:val="003D34DB"/>
    <w:rsid w:val="003D3537"/>
    <w:rsid w:val="003D369A"/>
    <w:rsid w:val="003D3F51"/>
    <w:rsid w:val="003D418B"/>
    <w:rsid w:val="003D5053"/>
    <w:rsid w:val="003D527B"/>
    <w:rsid w:val="003D64D0"/>
    <w:rsid w:val="003D672D"/>
    <w:rsid w:val="003D6815"/>
    <w:rsid w:val="003D705B"/>
    <w:rsid w:val="003D731F"/>
    <w:rsid w:val="003D7AFA"/>
    <w:rsid w:val="003E11D3"/>
    <w:rsid w:val="003E1475"/>
    <w:rsid w:val="003E1705"/>
    <w:rsid w:val="003E2907"/>
    <w:rsid w:val="003E3587"/>
    <w:rsid w:val="003E374E"/>
    <w:rsid w:val="003E4450"/>
    <w:rsid w:val="003E49DF"/>
    <w:rsid w:val="003E4AFA"/>
    <w:rsid w:val="003E523C"/>
    <w:rsid w:val="003E5462"/>
    <w:rsid w:val="003E675A"/>
    <w:rsid w:val="003E6F79"/>
    <w:rsid w:val="003E7414"/>
    <w:rsid w:val="003F1C53"/>
    <w:rsid w:val="003F2753"/>
    <w:rsid w:val="003F2A01"/>
    <w:rsid w:val="003F2BF1"/>
    <w:rsid w:val="003F2C4F"/>
    <w:rsid w:val="003F2D27"/>
    <w:rsid w:val="003F49E5"/>
    <w:rsid w:val="003F4C50"/>
    <w:rsid w:val="003F4D3B"/>
    <w:rsid w:val="003F5AAD"/>
    <w:rsid w:val="003F632B"/>
    <w:rsid w:val="003F63F2"/>
    <w:rsid w:val="003F6929"/>
    <w:rsid w:val="003F6B24"/>
    <w:rsid w:val="003F7331"/>
    <w:rsid w:val="003F75AB"/>
    <w:rsid w:val="003F7DF0"/>
    <w:rsid w:val="003F7F5E"/>
    <w:rsid w:val="00400100"/>
    <w:rsid w:val="0040085C"/>
    <w:rsid w:val="00402417"/>
    <w:rsid w:val="0040241F"/>
    <w:rsid w:val="00402523"/>
    <w:rsid w:val="00402DC0"/>
    <w:rsid w:val="00403587"/>
    <w:rsid w:val="0040483F"/>
    <w:rsid w:val="00406267"/>
    <w:rsid w:val="004062C2"/>
    <w:rsid w:val="004064EF"/>
    <w:rsid w:val="0040659D"/>
    <w:rsid w:val="00406660"/>
    <w:rsid w:val="00407DFC"/>
    <w:rsid w:val="00410D4A"/>
    <w:rsid w:val="00411291"/>
    <w:rsid w:val="00411FB8"/>
    <w:rsid w:val="0041268F"/>
    <w:rsid w:val="0041276A"/>
    <w:rsid w:val="00412833"/>
    <w:rsid w:val="00415BE6"/>
    <w:rsid w:val="00415DBB"/>
    <w:rsid w:val="00415DBE"/>
    <w:rsid w:val="004167D5"/>
    <w:rsid w:val="00416980"/>
    <w:rsid w:val="00417C51"/>
    <w:rsid w:val="00417DBE"/>
    <w:rsid w:val="004207C0"/>
    <w:rsid w:val="004208A3"/>
    <w:rsid w:val="0042092E"/>
    <w:rsid w:val="00420DD1"/>
    <w:rsid w:val="0042151B"/>
    <w:rsid w:val="00422F6A"/>
    <w:rsid w:val="00423462"/>
    <w:rsid w:val="00423E1F"/>
    <w:rsid w:val="0042487D"/>
    <w:rsid w:val="00424B0F"/>
    <w:rsid w:val="00424D7A"/>
    <w:rsid w:val="004263D4"/>
    <w:rsid w:val="00426660"/>
    <w:rsid w:val="00426B44"/>
    <w:rsid w:val="004273BB"/>
    <w:rsid w:val="004273E6"/>
    <w:rsid w:val="0042746B"/>
    <w:rsid w:val="004275AA"/>
    <w:rsid w:val="00430342"/>
    <w:rsid w:val="00430757"/>
    <w:rsid w:val="00432610"/>
    <w:rsid w:val="00432D1B"/>
    <w:rsid w:val="004336BE"/>
    <w:rsid w:val="00433790"/>
    <w:rsid w:val="00434FA1"/>
    <w:rsid w:val="00434FAF"/>
    <w:rsid w:val="004364D9"/>
    <w:rsid w:val="00436B72"/>
    <w:rsid w:val="00437829"/>
    <w:rsid w:val="00437A34"/>
    <w:rsid w:val="00440144"/>
    <w:rsid w:val="00440DE4"/>
    <w:rsid w:val="00441405"/>
    <w:rsid w:val="00441F23"/>
    <w:rsid w:val="00442B0C"/>
    <w:rsid w:val="004431F3"/>
    <w:rsid w:val="00445F54"/>
    <w:rsid w:val="004460D8"/>
    <w:rsid w:val="004467FB"/>
    <w:rsid w:val="00447A29"/>
    <w:rsid w:val="00447EF8"/>
    <w:rsid w:val="00450568"/>
    <w:rsid w:val="00450A15"/>
    <w:rsid w:val="00451201"/>
    <w:rsid w:val="004514DE"/>
    <w:rsid w:val="0045407E"/>
    <w:rsid w:val="00456F0E"/>
    <w:rsid w:val="00460232"/>
    <w:rsid w:val="0046054C"/>
    <w:rsid w:val="0046098D"/>
    <w:rsid w:val="004615E3"/>
    <w:rsid w:val="004621F5"/>
    <w:rsid w:val="0046252A"/>
    <w:rsid w:val="00462AF1"/>
    <w:rsid w:val="00462EEA"/>
    <w:rsid w:val="00463283"/>
    <w:rsid w:val="00463429"/>
    <w:rsid w:val="00465252"/>
    <w:rsid w:val="0046561B"/>
    <w:rsid w:val="004656F2"/>
    <w:rsid w:val="0046593D"/>
    <w:rsid w:val="00470820"/>
    <w:rsid w:val="00471729"/>
    <w:rsid w:val="00472451"/>
    <w:rsid w:val="00472776"/>
    <w:rsid w:val="00475981"/>
    <w:rsid w:val="004759F5"/>
    <w:rsid w:val="00476CEB"/>
    <w:rsid w:val="0048036D"/>
    <w:rsid w:val="004807EB"/>
    <w:rsid w:val="004811DE"/>
    <w:rsid w:val="00481EF0"/>
    <w:rsid w:val="00482098"/>
    <w:rsid w:val="00483C85"/>
    <w:rsid w:val="00484B03"/>
    <w:rsid w:val="0048629F"/>
    <w:rsid w:val="00486F15"/>
    <w:rsid w:val="004904AF"/>
    <w:rsid w:val="00490807"/>
    <w:rsid w:val="0049082E"/>
    <w:rsid w:val="0049094F"/>
    <w:rsid w:val="00490A26"/>
    <w:rsid w:val="0049122E"/>
    <w:rsid w:val="00491781"/>
    <w:rsid w:val="00491C72"/>
    <w:rsid w:val="00491DAF"/>
    <w:rsid w:val="004921CA"/>
    <w:rsid w:val="004959C4"/>
    <w:rsid w:val="0049612B"/>
    <w:rsid w:val="00497929"/>
    <w:rsid w:val="004A0439"/>
    <w:rsid w:val="004A0C34"/>
    <w:rsid w:val="004A12ED"/>
    <w:rsid w:val="004A2149"/>
    <w:rsid w:val="004A294D"/>
    <w:rsid w:val="004A2A4C"/>
    <w:rsid w:val="004A2F4D"/>
    <w:rsid w:val="004A3111"/>
    <w:rsid w:val="004A32CF"/>
    <w:rsid w:val="004A3B8F"/>
    <w:rsid w:val="004A48C3"/>
    <w:rsid w:val="004A4A8C"/>
    <w:rsid w:val="004A5D66"/>
    <w:rsid w:val="004A6C1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54C"/>
    <w:rsid w:val="004B67D0"/>
    <w:rsid w:val="004B691D"/>
    <w:rsid w:val="004B7144"/>
    <w:rsid w:val="004B72E3"/>
    <w:rsid w:val="004B742C"/>
    <w:rsid w:val="004B76E0"/>
    <w:rsid w:val="004C0C96"/>
    <w:rsid w:val="004C149B"/>
    <w:rsid w:val="004C1A89"/>
    <w:rsid w:val="004C27F1"/>
    <w:rsid w:val="004C42EF"/>
    <w:rsid w:val="004C4638"/>
    <w:rsid w:val="004C6147"/>
    <w:rsid w:val="004C68F6"/>
    <w:rsid w:val="004C6B89"/>
    <w:rsid w:val="004C794C"/>
    <w:rsid w:val="004D2AB2"/>
    <w:rsid w:val="004D2AB4"/>
    <w:rsid w:val="004D3F22"/>
    <w:rsid w:val="004D4C32"/>
    <w:rsid w:val="004D5B32"/>
    <w:rsid w:val="004E089E"/>
    <w:rsid w:val="004E09E9"/>
    <w:rsid w:val="004E09F3"/>
    <w:rsid w:val="004E26C1"/>
    <w:rsid w:val="004E29B2"/>
    <w:rsid w:val="004E2A1C"/>
    <w:rsid w:val="004E3E50"/>
    <w:rsid w:val="004E4AE0"/>
    <w:rsid w:val="004E573B"/>
    <w:rsid w:val="004E60DA"/>
    <w:rsid w:val="004E70CE"/>
    <w:rsid w:val="004E78C4"/>
    <w:rsid w:val="004F0502"/>
    <w:rsid w:val="004F0F99"/>
    <w:rsid w:val="004F1D9C"/>
    <w:rsid w:val="004F2679"/>
    <w:rsid w:val="004F2A69"/>
    <w:rsid w:val="004F2DF4"/>
    <w:rsid w:val="004F3245"/>
    <w:rsid w:val="004F3A79"/>
    <w:rsid w:val="004F3E7E"/>
    <w:rsid w:val="004F43DA"/>
    <w:rsid w:val="004F4BC1"/>
    <w:rsid w:val="004F4FE9"/>
    <w:rsid w:val="004F511B"/>
    <w:rsid w:val="004F5F73"/>
    <w:rsid w:val="004F5FAD"/>
    <w:rsid w:val="004F61E2"/>
    <w:rsid w:val="004F6677"/>
    <w:rsid w:val="004F7A6C"/>
    <w:rsid w:val="00501653"/>
    <w:rsid w:val="00501C0E"/>
    <w:rsid w:val="005020B5"/>
    <w:rsid w:val="00502A88"/>
    <w:rsid w:val="00502D37"/>
    <w:rsid w:val="0050347F"/>
    <w:rsid w:val="005039D5"/>
    <w:rsid w:val="00503B74"/>
    <w:rsid w:val="00504A89"/>
    <w:rsid w:val="00504F2E"/>
    <w:rsid w:val="00505267"/>
    <w:rsid w:val="0050586A"/>
    <w:rsid w:val="00506511"/>
    <w:rsid w:val="00506D00"/>
    <w:rsid w:val="005101F0"/>
    <w:rsid w:val="0051037A"/>
    <w:rsid w:val="005106CA"/>
    <w:rsid w:val="0051094E"/>
    <w:rsid w:val="00510E10"/>
    <w:rsid w:val="005115F9"/>
    <w:rsid w:val="005117D1"/>
    <w:rsid w:val="00511927"/>
    <w:rsid w:val="00512476"/>
    <w:rsid w:val="00512A6E"/>
    <w:rsid w:val="0051305E"/>
    <w:rsid w:val="00513EFB"/>
    <w:rsid w:val="005149C9"/>
    <w:rsid w:val="00517B4B"/>
    <w:rsid w:val="00517C3C"/>
    <w:rsid w:val="00517D02"/>
    <w:rsid w:val="00520774"/>
    <w:rsid w:val="00521761"/>
    <w:rsid w:val="00522943"/>
    <w:rsid w:val="00522D4A"/>
    <w:rsid w:val="00523279"/>
    <w:rsid w:val="00524015"/>
    <w:rsid w:val="00524165"/>
    <w:rsid w:val="00527047"/>
    <w:rsid w:val="00530186"/>
    <w:rsid w:val="0053047C"/>
    <w:rsid w:val="00530E1B"/>
    <w:rsid w:val="00531CE6"/>
    <w:rsid w:val="00531DCD"/>
    <w:rsid w:val="00532775"/>
    <w:rsid w:val="005327E6"/>
    <w:rsid w:val="00532C3B"/>
    <w:rsid w:val="00532EA0"/>
    <w:rsid w:val="005343B4"/>
    <w:rsid w:val="00534D34"/>
    <w:rsid w:val="00535CE4"/>
    <w:rsid w:val="005375BD"/>
    <w:rsid w:val="00540E1E"/>
    <w:rsid w:val="005413E7"/>
    <w:rsid w:val="00542034"/>
    <w:rsid w:val="00542162"/>
    <w:rsid w:val="00543612"/>
    <w:rsid w:val="00544C6E"/>
    <w:rsid w:val="00544EF6"/>
    <w:rsid w:val="005462FC"/>
    <w:rsid w:val="0054654C"/>
    <w:rsid w:val="005501EC"/>
    <w:rsid w:val="00550278"/>
    <w:rsid w:val="00550E14"/>
    <w:rsid w:val="005516B6"/>
    <w:rsid w:val="00552ADA"/>
    <w:rsid w:val="00552DF5"/>
    <w:rsid w:val="005539CD"/>
    <w:rsid w:val="0055426E"/>
    <w:rsid w:val="005549DE"/>
    <w:rsid w:val="00554DB0"/>
    <w:rsid w:val="005553E1"/>
    <w:rsid w:val="00555401"/>
    <w:rsid w:val="00555D2D"/>
    <w:rsid w:val="005560B3"/>
    <w:rsid w:val="0056129C"/>
    <w:rsid w:val="00561395"/>
    <w:rsid w:val="00563CF4"/>
    <w:rsid w:val="0056449A"/>
    <w:rsid w:val="005644C5"/>
    <w:rsid w:val="00565D7E"/>
    <w:rsid w:val="005665A4"/>
    <w:rsid w:val="00572F7A"/>
    <w:rsid w:val="00573415"/>
    <w:rsid w:val="00573A78"/>
    <w:rsid w:val="005741D6"/>
    <w:rsid w:val="005752AA"/>
    <w:rsid w:val="0057652C"/>
    <w:rsid w:val="00576D90"/>
    <w:rsid w:val="00576EB2"/>
    <w:rsid w:val="00577CEB"/>
    <w:rsid w:val="0058004E"/>
    <w:rsid w:val="0058027A"/>
    <w:rsid w:val="00580369"/>
    <w:rsid w:val="00580896"/>
    <w:rsid w:val="00580E5E"/>
    <w:rsid w:val="0058337A"/>
    <w:rsid w:val="00583AFF"/>
    <w:rsid w:val="00584EBC"/>
    <w:rsid w:val="0058525E"/>
    <w:rsid w:val="00587805"/>
    <w:rsid w:val="00587F0B"/>
    <w:rsid w:val="00591228"/>
    <w:rsid w:val="00591B6C"/>
    <w:rsid w:val="00593F4B"/>
    <w:rsid w:val="00595640"/>
    <w:rsid w:val="00595CA0"/>
    <w:rsid w:val="005962F5"/>
    <w:rsid w:val="005968F8"/>
    <w:rsid w:val="00596ED6"/>
    <w:rsid w:val="00597864"/>
    <w:rsid w:val="00597979"/>
    <w:rsid w:val="005A0DC9"/>
    <w:rsid w:val="005A169F"/>
    <w:rsid w:val="005A1879"/>
    <w:rsid w:val="005A1C36"/>
    <w:rsid w:val="005A2AE0"/>
    <w:rsid w:val="005A32C7"/>
    <w:rsid w:val="005A4742"/>
    <w:rsid w:val="005A4AA2"/>
    <w:rsid w:val="005A5186"/>
    <w:rsid w:val="005A5510"/>
    <w:rsid w:val="005A65F9"/>
    <w:rsid w:val="005A67E2"/>
    <w:rsid w:val="005A6851"/>
    <w:rsid w:val="005A755B"/>
    <w:rsid w:val="005A7714"/>
    <w:rsid w:val="005B0742"/>
    <w:rsid w:val="005B24AE"/>
    <w:rsid w:val="005B2957"/>
    <w:rsid w:val="005B3095"/>
    <w:rsid w:val="005B36EF"/>
    <w:rsid w:val="005B3F67"/>
    <w:rsid w:val="005B4E01"/>
    <w:rsid w:val="005B4F84"/>
    <w:rsid w:val="005B60EE"/>
    <w:rsid w:val="005B77C4"/>
    <w:rsid w:val="005B7BFF"/>
    <w:rsid w:val="005C0515"/>
    <w:rsid w:val="005C125D"/>
    <w:rsid w:val="005C170F"/>
    <w:rsid w:val="005C1B2A"/>
    <w:rsid w:val="005C2829"/>
    <w:rsid w:val="005C2C42"/>
    <w:rsid w:val="005C2E9A"/>
    <w:rsid w:val="005C3514"/>
    <w:rsid w:val="005C3940"/>
    <w:rsid w:val="005C3EFB"/>
    <w:rsid w:val="005C5799"/>
    <w:rsid w:val="005C5808"/>
    <w:rsid w:val="005C5813"/>
    <w:rsid w:val="005C5F6A"/>
    <w:rsid w:val="005C6E34"/>
    <w:rsid w:val="005D0405"/>
    <w:rsid w:val="005D093C"/>
    <w:rsid w:val="005D0E7A"/>
    <w:rsid w:val="005D108D"/>
    <w:rsid w:val="005D16CB"/>
    <w:rsid w:val="005D1DE8"/>
    <w:rsid w:val="005D20B6"/>
    <w:rsid w:val="005D2367"/>
    <w:rsid w:val="005D31D7"/>
    <w:rsid w:val="005D3892"/>
    <w:rsid w:val="005D44B3"/>
    <w:rsid w:val="005D4693"/>
    <w:rsid w:val="005D48DC"/>
    <w:rsid w:val="005D4F0D"/>
    <w:rsid w:val="005D5B1A"/>
    <w:rsid w:val="005D5B78"/>
    <w:rsid w:val="005D68C7"/>
    <w:rsid w:val="005D6B9C"/>
    <w:rsid w:val="005D6C69"/>
    <w:rsid w:val="005D7035"/>
    <w:rsid w:val="005D737E"/>
    <w:rsid w:val="005D7F63"/>
    <w:rsid w:val="005E02D3"/>
    <w:rsid w:val="005E1141"/>
    <w:rsid w:val="005E1854"/>
    <w:rsid w:val="005E2069"/>
    <w:rsid w:val="005E20BF"/>
    <w:rsid w:val="005E37F7"/>
    <w:rsid w:val="005E3B27"/>
    <w:rsid w:val="005E3CE7"/>
    <w:rsid w:val="005E4684"/>
    <w:rsid w:val="005E4D0F"/>
    <w:rsid w:val="005E5A1E"/>
    <w:rsid w:val="005E5E2B"/>
    <w:rsid w:val="005E6E0A"/>
    <w:rsid w:val="005E6E2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2C"/>
    <w:rsid w:val="005F667D"/>
    <w:rsid w:val="005F66E3"/>
    <w:rsid w:val="005F7617"/>
    <w:rsid w:val="006006D1"/>
    <w:rsid w:val="0060089C"/>
    <w:rsid w:val="00601323"/>
    <w:rsid w:val="006017FA"/>
    <w:rsid w:val="0060254C"/>
    <w:rsid w:val="006033D9"/>
    <w:rsid w:val="0060380A"/>
    <w:rsid w:val="006059DB"/>
    <w:rsid w:val="00605B58"/>
    <w:rsid w:val="00606396"/>
    <w:rsid w:val="00606BDF"/>
    <w:rsid w:val="0060709C"/>
    <w:rsid w:val="0060734C"/>
    <w:rsid w:val="00607F0E"/>
    <w:rsid w:val="006100A1"/>
    <w:rsid w:val="00611078"/>
    <w:rsid w:val="006117CE"/>
    <w:rsid w:val="00611DC9"/>
    <w:rsid w:val="0061200F"/>
    <w:rsid w:val="00612A03"/>
    <w:rsid w:val="00613264"/>
    <w:rsid w:val="006135B0"/>
    <w:rsid w:val="00613EEF"/>
    <w:rsid w:val="006143AB"/>
    <w:rsid w:val="00615366"/>
    <w:rsid w:val="006154A2"/>
    <w:rsid w:val="00615A4D"/>
    <w:rsid w:val="00615F98"/>
    <w:rsid w:val="0061696D"/>
    <w:rsid w:val="006171D1"/>
    <w:rsid w:val="006206C3"/>
    <w:rsid w:val="006215AE"/>
    <w:rsid w:val="006219E8"/>
    <w:rsid w:val="00623ACF"/>
    <w:rsid w:val="0062481A"/>
    <w:rsid w:val="00624D22"/>
    <w:rsid w:val="00626A33"/>
    <w:rsid w:val="00631133"/>
    <w:rsid w:val="00631F92"/>
    <w:rsid w:val="00632980"/>
    <w:rsid w:val="006339D3"/>
    <w:rsid w:val="00634139"/>
    <w:rsid w:val="006351D9"/>
    <w:rsid w:val="00636E19"/>
    <w:rsid w:val="00636E2E"/>
    <w:rsid w:val="00637944"/>
    <w:rsid w:val="0064027A"/>
    <w:rsid w:val="00641094"/>
    <w:rsid w:val="0064144B"/>
    <w:rsid w:val="00641A65"/>
    <w:rsid w:val="0064246E"/>
    <w:rsid w:val="00642734"/>
    <w:rsid w:val="00642869"/>
    <w:rsid w:val="006442E3"/>
    <w:rsid w:val="006457F3"/>
    <w:rsid w:val="00645A70"/>
    <w:rsid w:val="00645B68"/>
    <w:rsid w:val="006460A6"/>
    <w:rsid w:val="00646926"/>
    <w:rsid w:val="00646EC2"/>
    <w:rsid w:val="006475CC"/>
    <w:rsid w:val="00647CF3"/>
    <w:rsid w:val="006501E1"/>
    <w:rsid w:val="006519CD"/>
    <w:rsid w:val="00652016"/>
    <w:rsid w:val="00652020"/>
    <w:rsid w:val="006521DD"/>
    <w:rsid w:val="0065254C"/>
    <w:rsid w:val="00652B72"/>
    <w:rsid w:val="00652D06"/>
    <w:rsid w:val="006538E5"/>
    <w:rsid w:val="00653DF6"/>
    <w:rsid w:val="0065411F"/>
    <w:rsid w:val="0065491A"/>
    <w:rsid w:val="00655E7F"/>
    <w:rsid w:val="0065615B"/>
    <w:rsid w:val="00661EB7"/>
    <w:rsid w:val="00663289"/>
    <w:rsid w:val="00664BAF"/>
    <w:rsid w:val="00664DE1"/>
    <w:rsid w:val="0066533A"/>
    <w:rsid w:val="006657F4"/>
    <w:rsid w:val="00666C31"/>
    <w:rsid w:val="00667288"/>
    <w:rsid w:val="0066787C"/>
    <w:rsid w:val="006704FC"/>
    <w:rsid w:val="00670CFE"/>
    <w:rsid w:val="0067117C"/>
    <w:rsid w:val="006715E9"/>
    <w:rsid w:val="00672A1C"/>
    <w:rsid w:val="0067360A"/>
    <w:rsid w:val="00674306"/>
    <w:rsid w:val="00676909"/>
    <w:rsid w:val="00676C36"/>
    <w:rsid w:val="00676E98"/>
    <w:rsid w:val="006818E2"/>
    <w:rsid w:val="006830B9"/>
    <w:rsid w:val="00683E4F"/>
    <w:rsid w:val="00685539"/>
    <w:rsid w:val="00685C41"/>
    <w:rsid w:val="00687435"/>
    <w:rsid w:val="00687D2C"/>
    <w:rsid w:val="00690217"/>
    <w:rsid w:val="0069041D"/>
    <w:rsid w:val="006906DA"/>
    <w:rsid w:val="00690BCB"/>
    <w:rsid w:val="00690E68"/>
    <w:rsid w:val="006922A5"/>
    <w:rsid w:val="00692900"/>
    <w:rsid w:val="00692AED"/>
    <w:rsid w:val="006932C0"/>
    <w:rsid w:val="00693E67"/>
    <w:rsid w:val="006943B6"/>
    <w:rsid w:val="006947E0"/>
    <w:rsid w:val="006953D1"/>
    <w:rsid w:val="00695EFF"/>
    <w:rsid w:val="00695FF4"/>
    <w:rsid w:val="006962DF"/>
    <w:rsid w:val="006974B9"/>
    <w:rsid w:val="0069772C"/>
    <w:rsid w:val="006A0BC7"/>
    <w:rsid w:val="006A1314"/>
    <w:rsid w:val="006A1584"/>
    <w:rsid w:val="006A21F1"/>
    <w:rsid w:val="006A2361"/>
    <w:rsid w:val="006A2943"/>
    <w:rsid w:val="006A332B"/>
    <w:rsid w:val="006A33E4"/>
    <w:rsid w:val="006A43F0"/>
    <w:rsid w:val="006A4F04"/>
    <w:rsid w:val="006A64FE"/>
    <w:rsid w:val="006A7287"/>
    <w:rsid w:val="006B00A1"/>
    <w:rsid w:val="006B0D02"/>
    <w:rsid w:val="006B0EB1"/>
    <w:rsid w:val="006B13F6"/>
    <w:rsid w:val="006B1401"/>
    <w:rsid w:val="006B190F"/>
    <w:rsid w:val="006B2D0C"/>
    <w:rsid w:val="006B2D0E"/>
    <w:rsid w:val="006B3100"/>
    <w:rsid w:val="006B4934"/>
    <w:rsid w:val="006B4D5A"/>
    <w:rsid w:val="006B4F4B"/>
    <w:rsid w:val="006B52DF"/>
    <w:rsid w:val="006C0673"/>
    <w:rsid w:val="006C0AF2"/>
    <w:rsid w:val="006C2FA7"/>
    <w:rsid w:val="006C35A7"/>
    <w:rsid w:val="006C38B9"/>
    <w:rsid w:val="006C4410"/>
    <w:rsid w:val="006C46DD"/>
    <w:rsid w:val="006C558D"/>
    <w:rsid w:val="006C7508"/>
    <w:rsid w:val="006D0364"/>
    <w:rsid w:val="006D0547"/>
    <w:rsid w:val="006D0CDA"/>
    <w:rsid w:val="006D0D9A"/>
    <w:rsid w:val="006D1BF8"/>
    <w:rsid w:val="006D2AB9"/>
    <w:rsid w:val="006D4A23"/>
    <w:rsid w:val="006D5CB6"/>
    <w:rsid w:val="006D619C"/>
    <w:rsid w:val="006D6B02"/>
    <w:rsid w:val="006D6CF8"/>
    <w:rsid w:val="006E0A68"/>
    <w:rsid w:val="006E2DBD"/>
    <w:rsid w:val="006E4895"/>
    <w:rsid w:val="006E54C8"/>
    <w:rsid w:val="006E5529"/>
    <w:rsid w:val="006E7551"/>
    <w:rsid w:val="006F0080"/>
    <w:rsid w:val="006F0D1D"/>
    <w:rsid w:val="006F1CDF"/>
    <w:rsid w:val="006F22C1"/>
    <w:rsid w:val="006F2883"/>
    <w:rsid w:val="006F34E1"/>
    <w:rsid w:val="006F39BB"/>
    <w:rsid w:val="006F419B"/>
    <w:rsid w:val="006F4E75"/>
    <w:rsid w:val="006F57F1"/>
    <w:rsid w:val="006F5ADD"/>
    <w:rsid w:val="006F6805"/>
    <w:rsid w:val="006F6918"/>
    <w:rsid w:val="006F6E47"/>
    <w:rsid w:val="006F7976"/>
    <w:rsid w:val="00700132"/>
    <w:rsid w:val="00700A85"/>
    <w:rsid w:val="0070130D"/>
    <w:rsid w:val="007018FA"/>
    <w:rsid w:val="00703161"/>
    <w:rsid w:val="00703799"/>
    <w:rsid w:val="007038C9"/>
    <w:rsid w:val="00703D2F"/>
    <w:rsid w:val="00704397"/>
    <w:rsid w:val="0070461E"/>
    <w:rsid w:val="00705B10"/>
    <w:rsid w:val="00705C3B"/>
    <w:rsid w:val="007065EB"/>
    <w:rsid w:val="00706FF1"/>
    <w:rsid w:val="0071062F"/>
    <w:rsid w:val="007106EB"/>
    <w:rsid w:val="00710CE0"/>
    <w:rsid w:val="0071103B"/>
    <w:rsid w:val="00711061"/>
    <w:rsid w:val="007128F9"/>
    <w:rsid w:val="007133C1"/>
    <w:rsid w:val="007139C2"/>
    <w:rsid w:val="00713A9C"/>
    <w:rsid w:val="0071519D"/>
    <w:rsid w:val="0071683C"/>
    <w:rsid w:val="00716988"/>
    <w:rsid w:val="00720141"/>
    <w:rsid w:val="0072044C"/>
    <w:rsid w:val="00720995"/>
    <w:rsid w:val="00722C31"/>
    <w:rsid w:val="00722D18"/>
    <w:rsid w:val="00723D80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A0A"/>
    <w:rsid w:val="00736B5E"/>
    <w:rsid w:val="00737024"/>
    <w:rsid w:val="00737502"/>
    <w:rsid w:val="00737984"/>
    <w:rsid w:val="007407DF"/>
    <w:rsid w:val="00740812"/>
    <w:rsid w:val="00740846"/>
    <w:rsid w:val="00740E2E"/>
    <w:rsid w:val="00741580"/>
    <w:rsid w:val="0074198A"/>
    <w:rsid w:val="007426F7"/>
    <w:rsid w:val="00742A2C"/>
    <w:rsid w:val="00743981"/>
    <w:rsid w:val="00743C1E"/>
    <w:rsid w:val="00743E3D"/>
    <w:rsid w:val="007443A0"/>
    <w:rsid w:val="00745270"/>
    <w:rsid w:val="00745534"/>
    <w:rsid w:val="007463F2"/>
    <w:rsid w:val="007469AF"/>
    <w:rsid w:val="00747362"/>
    <w:rsid w:val="00747629"/>
    <w:rsid w:val="00747681"/>
    <w:rsid w:val="00750419"/>
    <w:rsid w:val="007516D9"/>
    <w:rsid w:val="00751B01"/>
    <w:rsid w:val="00751D43"/>
    <w:rsid w:val="0075269F"/>
    <w:rsid w:val="00752ADF"/>
    <w:rsid w:val="00752EFA"/>
    <w:rsid w:val="00753CD4"/>
    <w:rsid w:val="0075456F"/>
    <w:rsid w:val="00754BDA"/>
    <w:rsid w:val="00755AB8"/>
    <w:rsid w:val="007570C3"/>
    <w:rsid w:val="00757435"/>
    <w:rsid w:val="00760787"/>
    <w:rsid w:val="00761315"/>
    <w:rsid w:val="0076137E"/>
    <w:rsid w:val="00762696"/>
    <w:rsid w:val="00762D73"/>
    <w:rsid w:val="00764E93"/>
    <w:rsid w:val="00765DFB"/>
    <w:rsid w:val="00765FA5"/>
    <w:rsid w:val="00766187"/>
    <w:rsid w:val="0076647E"/>
    <w:rsid w:val="007666A6"/>
    <w:rsid w:val="007671D6"/>
    <w:rsid w:val="00767463"/>
    <w:rsid w:val="00767DCA"/>
    <w:rsid w:val="0077132A"/>
    <w:rsid w:val="00771C2B"/>
    <w:rsid w:val="007720F3"/>
    <w:rsid w:val="00772267"/>
    <w:rsid w:val="007728F5"/>
    <w:rsid w:val="00774513"/>
    <w:rsid w:val="00774E80"/>
    <w:rsid w:val="00774EBF"/>
    <w:rsid w:val="00774F16"/>
    <w:rsid w:val="00775808"/>
    <w:rsid w:val="00775A77"/>
    <w:rsid w:val="00775F33"/>
    <w:rsid w:val="00776F11"/>
    <w:rsid w:val="007770AD"/>
    <w:rsid w:val="00777284"/>
    <w:rsid w:val="007775E4"/>
    <w:rsid w:val="00780AE1"/>
    <w:rsid w:val="0078161E"/>
    <w:rsid w:val="00781B7B"/>
    <w:rsid w:val="007826F7"/>
    <w:rsid w:val="0078334A"/>
    <w:rsid w:val="00785C95"/>
    <w:rsid w:val="00786F4E"/>
    <w:rsid w:val="0079069A"/>
    <w:rsid w:val="00790BF3"/>
    <w:rsid w:val="00791079"/>
    <w:rsid w:val="00791608"/>
    <w:rsid w:val="00791C5C"/>
    <w:rsid w:val="00793842"/>
    <w:rsid w:val="00793CD3"/>
    <w:rsid w:val="0079433C"/>
    <w:rsid w:val="00794DC9"/>
    <w:rsid w:val="00795E01"/>
    <w:rsid w:val="00795F8D"/>
    <w:rsid w:val="00797B9B"/>
    <w:rsid w:val="007A0A3F"/>
    <w:rsid w:val="007A0D5F"/>
    <w:rsid w:val="007A15F3"/>
    <w:rsid w:val="007A1713"/>
    <w:rsid w:val="007A25E5"/>
    <w:rsid w:val="007A2E3F"/>
    <w:rsid w:val="007A3448"/>
    <w:rsid w:val="007A4251"/>
    <w:rsid w:val="007A4C07"/>
    <w:rsid w:val="007A5A9A"/>
    <w:rsid w:val="007A6441"/>
    <w:rsid w:val="007A7231"/>
    <w:rsid w:val="007A740F"/>
    <w:rsid w:val="007A7E9F"/>
    <w:rsid w:val="007B191E"/>
    <w:rsid w:val="007B22F8"/>
    <w:rsid w:val="007B2FA4"/>
    <w:rsid w:val="007B45AC"/>
    <w:rsid w:val="007B5817"/>
    <w:rsid w:val="007B5F49"/>
    <w:rsid w:val="007B6232"/>
    <w:rsid w:val="007B6CFA"/>
    <w:rsid w:val="007C06EA"/>
    <w:rsid w:val="007C0F06"/>
    <w:rsid w:val="007C0FE7"/>
    <w:rsid w:val="007C19DB"/>
    <w:rsid w:val="007C37E5"/>
    <w:rsid w:val="007C3E99"/>
    <w:rsid w:val="007C4B8B"/>
    <w:rsid w:val="007C4E88"/>
    <w:rsid w:val="007C6596"/>
    <w:rsid w:val="007C6983"/>
    <w:rsid w:val="007C7800"/>
    <w:rsid w:val="007C7CDE"/>
    <w:rsid w:val="007D0E76"/>
    <w:rsid w:val="007D1C06"/>
    <w:rsid w:val="007D23FD"/>
    <w:rsid w:val="007D3B2C"/>
    <w:rsid w:val="007D4508"/>
    <w:rsid w:val="007D5370"/>
    <w:rsid w:val="007D6838"/>
    <w:rsid w:val="007E025C"/>
    <w:rsid w:val="007E0727"/>
    <w:rsid w:val="007E08F1"/>
    <w:rsid w:val="007E0A75"/>
    <w:rsid w:val="007E1266"/>
    <w:rsid w:val="007E1499"/>
    <w:rsid w:val="007E2153"/>
    <w:rsid w:val="007E2B37"/>
    <w:rsid w:val="007E460B"/>
    <w:rsid w:val="007E4CA3"/>
    <w:rsid w:val="007E5A6A"/>
    <w:rsid w:val="007E5CE5"/>
    <w:rsid w:val="007E61FE"/>
    <w:rsid w:val="007E75CE"/>
    <w:rsid w:val="007F0267"/>
    <w:rsid w:val="007F0667"/>
    <w:rsid w:val="007F08E3"/>
    <w:rsid w:val="007F0C5F"/>
    <w:rsid w:val="007F1060"/>
    <w:rsid w:val="007F1205"/>
    <w:rsid w:val="007F21C9"/>
    <w:rsid w:val="007F3928"/>
    <w:rsid w:val="007F3CDE"/>
    <w:rsid w:val="007F3F1E"/>
    <w:rsid w:val="007F4D9B"/>
    <w:rsid w:val="007F53EB"/>
    <w:rsid w:val="007F56C5"/>
    <w:rsid w:val="007F6274"/>
    <w:rsid w:val="007F6AE3"/>
    <w:rsid w:val="007F6B48"/>
    <w:rsid w:val="007F6FC1"/>
    <w:rsid w:val="008005F0"/>
    <w:rsid w:val="00800857"/>
    <w:rsid w:val="00800916"/>
    <w:rsid w:val="00800B1A"/>
    <w:rsid w:val="0080137E"/>
    <w:rsid w:val="0080180F"/>
    <w:rsid w:val="00801AC2"/>
    <w:rsid w:val="008021D1"/>
    <w:rsid w:val="00802868"/>
    <w:rsid w:val="008029C8"/>
    <w:rsid w:val="00802E9D"/>
    <w:rsid w:val="0080383C"/>
    <w:rsid w:val="008039E5"/>
    <w:rsid w:val="00806597"/>
    <w:rsid w:val="008071DB"/>
    <w:rsid w:val="0081084A"/>
    <w:rsid w:val="008108F2"/>
    <w:rsid w:val="00810937"/>
    <w:rsid w:val="008109F2"/>
    <w:rsid w:val="00810AD4"/>
    <w:rsid w:val="00810D8E"/>
    <w:rsid w:val="00810FE5"/>
    <w:rsid w:val="0081127B"/>
    <w:rsid w:val="00812EFA"/>
    <w:rsid w:val="008135A5"/>
    <w:rsid w:val="00815187"/>
    <w:rsid w:val="00815803"/>
    <w:rsid w:val="00815821"/>
    <w:rsid w:val="00816114"/>
    <w:rsid w:val="008161A2"/>
    <w:rsid w:val="00816280"/>
    <w:rsid w:val="008172D8"/>
    <w:rsid w:val="00817366"/>
    <w:rsid w:val="00820062"/>
    <w:rsid w:val="00820C56"/>
    <w:rsid w:val="00822E4F"/>
    <w:rsid w:val="00823C31"/>
    <w:rsid w:val="00823CB1"/>
    <w:rsid w:val="00824AE5"/>
    <w:rsid w:val="00824E53"/>
    <w:rsid w:val="0082596C"/>
    <w:rsid w:val="008262A7"/>
    <w:rsid w:val="00826D6D"/>
    <w:rsid w:val="008275EE"/>
    <w:rsid w:val="00830316"/>
    <w:rsid w:val="00830DD8"/>
    <w:rsid w:val="008312D1"/>
    <w:rsid w:val="00831C4C"/>
    <w:rsid w:val="008325CD"/>
    <w:rsid w:val="00832768"/>
    <w:rsid w:val="00832925"/>
    <w:rsid w:val="008335CA"/>
    <w:rsid w:val="00833D5E"/>
    <w:rsid w:val="00833FA9"/>
    <w:rsid w:val="00834229"/>
    <w:rsid w:val="00834C9C"/>
    <w:rsid w:val="00835058"/>
    <w:rsid w:val="008350C8"/>
    <w:rsid w:val="00835279"/>
    <w:rsid w:val="00836A16"/>
    <w:rsid w:val="008401FD"/>
    <w:rsid w:val="008402F2"/>
    <w:rsid w:val="00841286"/>
    <w:rsid w:val="00841719"/>
    <w:rsid w:val="00841D07"/>
    <w:rsid w:val="008422C7"/>
    <w:rsid w:val="00844160"/>
    <w:rsid w:val="00844320"/>
    <w:rsid w:val="0084485F"/>
    <w:rsid w:val="00844D7A"/>
    <w:rsid w:val="008451A3"/>
    <w:rsid w:val="00845B09"/>
    <w:rsid w:val="00846D40"/>
    <w:rsid w:val="00851894"/>
    <w:rsid w:val="0085227C"/>
    <w:rsid w:val="00852540"/>
    <w:rsid w:val="0085307A"/>
    <w:rsid w:val="00853575"/>
    <w:rsid w:val="0085394D"/>
    <w:rsid w:val="00853CD5"/>
    <w:rsid w:val="00856ECE"/>
    <w:rsid w:val="00856F82"/>
    <w:rsid w:val="00856FF3"/>
    <w:rsid w:val="00860044"/>
    <w:rsid w:val="008623ED"/>
    <w:rsid w:val="008624C1"/>
    <w:rsid w:val="00863369"/>
    <w:rsid w:val="00863D46"/>
    <w:rsid w:val="00865E7E"/>
    <w:rsid w:val="00865ED6"/>
    <w:rsid w:val="00867F15"/>
    <w:rsid w:val="008706D4"/>
    <w:rsid w:val="008711D0"/>
    <w:rsid w:val="0087282C"/>
    <w:rsid w:val="00874617"/>
    <w:rsid w:val="00874CFE"/>
    <w:rsid w:val="008756EB"/>
    <w:rsid w:val="008757E6"/>
    <w:rsid w:val="00876A11"/>
    <w:rsid w:val="00876A3A"/>
    <w:rsid w:val="00876F2E"/>
    <w:rsid w:val="0087743A"/>
    <w:rsid w:val="00877888"/>
    <w:rsid w:val="00877C64"/>
    <w:rsid w:val="008810ED"/>
    <w:rsid w:val="0088125C"/>
    <w:rsid w:val="00881540"/>
    <w:rsid w:val="00881B37"/>
    <w:rsid w:val="00882382"/>
    <w:rsid w:val="0088396B"/>
    <w:rsid w:val="00883EEE"/>
    <w:rsid w:val="00885420"/>
    <w:rsid w:val="00885500"/>
    <w:rsid w:val="0088578D"/>
    <w:rsid w:val="0088599A"/>
    <w:rsid w:val="00886520"/>
    <w:rsid w:val="00886683"/>
    <w:rsid w:val="00887E45"/>
    <w:rsid w:val="008905B8"/>
    <w:rsid w:val="00890622"/>
    <w:rsid w:val="00890A99"/>
    <w:rsid w:val="00890CE6"/>
    <w:rsid w:val="00891625"/>
    <w:rsid w:val="00891631"/>
    <w:rsid w:val="008918CE"/>
    <w:rsid w:val="0089238C"/>
    <w:rsid w:val="008928AD"/>
    <w:rsid w:val="008936B2"/>
    <w:rsid w:val="00893C85"/>
    <w:rsid w:val="00894442"/>
    <w:rsid w:val="00894F84"/>
    <w:rsid w:val="00895690"/>
    <w:rsid w:val="00897121"/>
    <w:rsid w:val="008977BD"/>
    <w:rsid w:val="008979B7"/>
    <w:rsid w:val="008A2A1C"/>
    <w:rsid w:val="008A33AF"/>
    <w:rsid w:val="008A680F"/>
    <w:rsid w:val="008A7974"/>
    <w:rsid w:val="008B08D1"/>
    <w:rsid w:val="008B12D7"/>
    <w:rsid w:val="008B2CD3"/>
    <w:rsid w:val="008B2E35"/>
    <w:rsid w:val="008B35B3"/>
    <w:rsid w:val="008B368A"/>
    <w:rsid w:val="008B400B"/>
    <w:rsid w:val="008B4B25"/>
    <w:rsid w:val="008B5242"/>
    <w:rsid w:val="008B5C78"/>
    <w:rsid w:val="008B6463"/>
    <w:rsid w:val="008B653B"/>
    <w:rsid w:val="008B70F9"/>
    <w:rsid w:val="008B73D3"/>
    <w:rsid w:val="008C024A"/>
    <w:rsid w:val="008C0D5F"/>
    <w:rsid w:val="008C1323"/>
    <w:rsid w:val="008C33B8"/>
    <w:rsid w:val="008C45B9"/>
    <w:rsid w:val="008C5E6C"/>
    <w:rsid w:val="008C6A30"/>
    <w:rsid w:val="008C738F"/>
    <w:rsid w:val="008C768C"/>
    <w:rsid w:val="008C7D7F"/>
    <w:rsid w:val="008D0A44"/>
    <w:rsid w:val="008D1F4D"/>
    <w:rsid w:val="008D21B0"/>
    <w:rsid w:val="008D336C"/>
    <w:rsid w:val="008D3539"/>
    <w:rsid w:val="008D3A40"/>
    <w:rsid w:val="008D42ED"/>
    <w:rsid w:val="008D479A"/>
    <w:rsid w:val="008D4932"/>
    <w:rsid w:val="008D5FFC"/>
    <w:rsid w:val="008D66BB"/>
    <w:rsid w:val="008D6C0C"/>
    <w:rsid w:val="008D71E9"/>
    <w:rsid w:val="008D7785"/>
    <w:rsid w:val="008D7C6A"/>
    <w:rsid w:val="008E0480"/>
    <w:rsid w:val="008E071C"/>
    <w:rsid w:val="008E11C8"/>
    <w:rsid w:val="008E35E3"/>
    <w:rsid w:val="008E3B17"/>
    <w:rsid w:val="008E41FE"/>
    <w:rsid w:val="008E5092"/>
    <w:rsid w:val="008E5851"/>
    <w:rsid w:val="008E650A"/>
    <w:rsid w:val="008E67D4"/>
    <w:rsid w:val="008E7266"/>
    <w:rsid w:val="008E7D81"/>
    <w:rsid w:val="008E7FA5"/>
    <w:rsid w:val="008F08A8"/>
    <w:rsid w:val="008F0CF7"/>
    <w:rsid w:val="008F25AD"/>
    <w:rsid w:val="008F2B95"/>
    <w:rsid w:val="008F3173"/>
    <w:rsid w:val="008F3B2C"/>
    <w:rsid w:val="008F3E32"/>
    <w:rsid w:val="008F45FA"/>
    <w:rsid w:val="008F5AA1"/>
    <w:rsid w:val="008F6145"/>
    <w:rsid w:val="008F66E5"/>
    <w:rsid w:val="008F6D71"/>
    <w:rsid w:val="008F6F6C"/>
    <w:rsid w:val="009004F9"/>
    <w:rsid w:val="00900AC7"/>
    <w:rsid w:val="00900C11"/>
    <w:rsid w:val="0090182E"/>
    <w:rsid w:val="009018C3"/>
    <w:rsid w:val="009020E2"/>
    <w:rsid w:val="00902641"/>
    <w:rsid w:val="009028F9"/>
    <w:rsid w:val="00903A79"/>
    <w:rsid w:val="00903F1B"/>
    <w:rsid w:val="0090439C"/>
    <w:rsid w:val="00904A54"/>
    <w:rsid w:val="00904E65"/>
    <w:rsid w:val="00904EE6"/>
    <w:rsid w:val="009051F0"/>
    <w:rsid w:val="0090560C"/>
    <w:rsid w:val="009058C7"/>
    <w:rsid w:val="00905A5E"/>
    <w:rsid w:val="0090685F"/>
    <w:rsid w:val="00907C57"/>
    <w:rsid w:val="00907CBF"/>
    <w:rsid w:val="00910063"/>
    <w:rsid w:val="009104BD"/>
    <w:rsid w:val="009106D1"/>
    <w:rsid w:val="009111EB"/>
    <w:rsid w:val="00911CA4"/>
    <w:rsid w:val="00913301"/>
    <w:rsid w:val="00913367"/>
    <w:rsid w:val="00913CC6"/>
    <w:rsid w:val="00914CF4"/>
    <w:rsid w:val="009152C5"/>
    <w:rsid w:val="00915619"/>
    <w:rsid w:val="00915ABC"/>
    <w:rsid w:val="009165AD"/>
    <w:rsid w:val="00917066"/>
    <w:rsid w:val="0091711B"/>
    <w:rsid w:val="00917523"/>
    <w:rsid w:val="00917655"/>
    <w:rsid w:val="009209E4"/>
    <w:rsid w:val="00920AC0"/>
    <w:rsid w:val="009231E1"/>
    <w:rsid w:val="00926C4B"/>
    <w:rsid w:val="00926DB6"/>
    <w:rsid w:val="00927491"/>
    <w:rsid w:val="00930956"/>
    <w:rsid w:val="00930A37"/>
    <w:rsid w:val="00930F89"/>
    <w:rsid w:val="0093116F"/>
    <w:rsid w:val="00931ADA"/>
    <w:rsid w:val="00931FA1"/>
    <w:rsid w:val="00932577"/>
    <w:rsid w:val="00932FDB"/>
    <w:rsid w:val="0093314E"/>
    <w:rsid w:val="00933E77"/>
    <w:rsid w:val="00933FC0"/>
    <w:rsid w:val="00934519"/>
    <w:rsid w:val="00935486"/>
    <w:rsid w:val="00935529"/>
    <w:rsid w:val="0093609E"/>
    <w:rsid w:val="00937B09"/>
    <w:rsid w:val="0094001B"/>
    <w:rsid w:val="0094025E"/>
    <w:rsid w:val="00940600"/>
    <w:rsid w:val="00940AE6"/>
    <w:rsid w:val="0094379E"/>
    <w:rsid w:val="00943D35"/>
    <w:rsid w:val="00945743"/>
    <w:rsid w:val="009466BA"/>
    <w:rsid w:val="009471B7"/>
    <w:rsid w:val="00947256"/>
    <w:rsid w:val="00952606"/>
    <w:rsid w:val="00952D69"/>
    <w:rsid w:val="00952DF5"/>
    <w:rsid w:val="00953269"/>
    <w:rsid w:val="00954491"/>
    <w:rsid w:val="009547C5"/>
    <w:rsid w:val="00954C6C"/>
    <w:rsid w:val="0095674C"/>
    <w:rsid w:val="00956C69"/>
    <w:rsid w:val="00956E27"/>
    <w:rsid w:val="00957215"/>
    <w:rsid w:val="00960BED"/>
    <w:rsid w:val="0096119C"/>
    <w:rsid w:val="009627A1"/>
    <w:rsid w:val="00962E22"/>
    <w:rsid w:val="00963F64"/>
    <w:rsid w:val="00964565"/>
    <w:rsid w:val="00964CA5"/>
    <w:rsid w:val="00964CE8"/>
    <w:rsid w:val="00965520"/>
    <w:rsid w:val="00965B16"/>
    <w:rsid w:val="00965E11"/>
    <w:rsid w:val="00966420"/>
    <w:rsid w:val="00966BC9"/>
    <w:rsid w:val="00967954"/>
    <w:rsid w:val="0097019D"/>
    <w:rsid w:val="009702F7"/>
    <w:rsid w:val="009705A3"/>
    <w:rsid w:val="00971A62"/>
    <w:rsid w:val="00971BD9"/>
    <w:rsid w:val="00972CBF"/>
    <w:rsid w:val="00973358"/>
    <w:rsid w:val="00973537"/>
    <w:rsid w:val="009740C4"/>
    <w:rsid w:val="009742E1"/>
    <w:rsid w:val="00975AE1"/>
    <w:rsid w:val="00976142"/>
    <w:rsid w:val="009762B7"/>
    <w:rsid w:val="0097741A"/>
    <w:rsid w:val="009807FF"/>
    <w:rsid w:val="00983F6A"/>
    <w:rsid w:val="009843FA"/>
    <w:rsid w:val="009851B6"/>
    <w:rsid w:val="00985923"/>
    <w:rsid w:val="00985994"/>
    <w:rsid w:val="00986531"/>
    <w:rsid w:val="009871FF"/>
    <w:rsid w:val="00990DA5"/>
    <w:rsid w:val="00991C69"/>
    <w:rsid w:val="00992853"/>
    <w:rsid w:val="0099285A"/>
    <w:rsid w:val="00993AED"/>
    <w:rsid w:val="00994179"/>
    <w:rsid w:val="00997764"/>
    <w:rsid w:val="009A135E"/>
    <w:rsid w:val="009A256E"/>
    <w:rsid w:val="009A2DB1"/>
    <w:rsid w:val="009A35BF"/>
    <w:rsid w:val="009A472D"/>
    <w:rsid w:val="009A5518"/>
    <w:rsid w:val="009A55F6"/>
    <w:rsid w:val="009A69C0"/>
    <w:rsid w:val="009A7332"/>
    <w:rsid w:val="009A75A0"/>
    <w:rsid w:val="009A7A5C"/>
    <w:rsid w:val="009B0E63"/>
    <w:rsid w:val="009B21E5"/>
    <w:rsid w:val="009B29ED"/>
    <w:rsid w:val="009B3818"/>
    <w:rsid w:val="009B4E7C"/>
    <w:rsid w:val="009B4F5F"/>
    <w:rsid w:val="009B5529"/>
    <w:rsid w:val="009B6176"/>
    <w:rsid w:val="009B6654"/>
    <w:rsid w:val="009B6BA0"/>
    <w:rsid w:val="009B6FE2"/>
    <w:rsid w:val="009B73C5"/>
    <w:rsid w:val="009B7721"/>
    <w:rsid w:val="009C0887"/>
    <w:rsid w:val="009C1141"/>
    <w:rsid w:val="009C350F"/>
    <w:rsid w:val="009C4592"/>
    <w:rsid w:val="009C5A5A"/>
    <w:rsid w:val="009C5E2A"/>
    <w:rsid w:val="009D0513"/>
    <w:rsid w:val="009D1624"/>
    <w:rsid w:val="009D1AF8"/>
    <w:rsid w:val="009D1CBC"/>
    <w:rsid w:val="009D31A6"/>
    <w:rsid w:val="009D35BC"/>
    <w:rsid w:val="009D3CF4"/>
    <w:rsid w:val="009D468E"/>
    <w:rsid w:val="009D54E4"/>
    <w:rsid w:val="009D6B8F"/>
    <w:rsid w:val="009D7942"/>
    <w:rsid w:val="009E0602"/>
    <w:rsid w:val="009E060A"/>
    <w:rsid w:val="009E1613"/>
    <w:rsid w:val="009E19D3"/>
    <w:rsid w:val="009E21BE"/>
    <w:rsid w:val="009E22A0"/>
    <w:rsid w:val="009E29A5"/>
    <w:rsid w:val="009E321A"/>
    <w:rsid w:val="009E43F9"/>
    <w:rsid w:val="009E4697"/>
    <w:rsid w:val="009E480F"/>
    <w:rsid w:val="009E51BC"/>
    <w:rsid w:val="009E56B9"/>
    <w:rsid w:val="009E5747"/>
    <w:rsid w:val="009E6276"/>
    <w:rsid w:val="009E6914"/>
    <w:rsid w:val="009E6B25"/>
    <w:rsid w:val="009E6CC3"/>
    <w:rsid w:val="009F021F"/>
    <w:rsid w:val="009F17B3"/>
    <w:rsid w:val="009F29BA"/>
    <w:rsid w:val="009F2D5D"/>
    <w:rsid w:val="009F2FFC"/>
    <w:rsid w:val="009F38F5"/>
    <w:rsid w:val="009F3E46"/>
    <w:rsid w:val="009F4076"/>
    <w:rsid w:val="009F468A"/>
    <w:rsid w:val="009F476C"/>
    <w:rsid w:val="009F5DD9"/>
    <w:rsid w:val="009F6212"/>
    <w:rsid w:val="009F6FB2"/>
    <w:rsid w:val="009F7153"/>
    <w:rsid w:val="009F7D22"/>
    <w:rsid w:val="00A001CB"/>
    <w:rsid w:val="00A01077"/>
    <w:rsid w:val="00A02237"/>
    <w:rsid w:val="00A02FA5"/>
    <w:rsid w:val="00A02FE1"/>
    <w:rsid w:val="00A04097"/>
    <w:rsid w:val="00A042FF"/>
    <w:rsid w:val="00A0477D"/>
    <w:rsid w:val="00A04858"/>
    <w:rsid w:val="00A04FCC"/>
    <w:rsid w:val="00A05C88"/>
    <w:rsid w:val="00A06C20"/>
    <w:rsid w:val="00A06D01"/>
    <w:rsid w:val="00A07757"/>
    <w:rsid w:val="00A07794"/>
    <w:rsid w:val="00A110A7"/>
    <w:rsid w:val="00A11264"/>
    <w:rsid w:val="00A11D19"/>
    <w:rsid w:val="00A132B4"/>
    <w:rsid w:val="00A14846"/>
    <w:rsid w:val="00A15056"/>
    <w:rsid w:val="00A16DC2"/>
    <w:rsid w:val="00A173BD"/>
    <w:rsid w:val="00A17550"/>
    <w:rsid w:val="00A17E03"/>
    <w:rsid w:val="00A202E8"/>
    <w:rsid w:val="00A205C4"/>
    <w:rsid w:val="00A20DF5"/>
    <w:rsid w:val="00A215A5"/>
    <w:rsid w:val="00A21B19"/>
    <w:rsid w:val="00A21D99"/>
    <w:rsid w:val="00A220A0"/>
    <w:rsid w:val="00A227FD"/>
    <w:rsid w:val="00A23D62"/>
    <w:rsid w:val="00A2445B"/>
    <w:rsid w:val="00A258AE"/>
    <w:rsid w:val="00A26246"/>
    <w:rsid w:val="00A26A8F"/>
    <w:rsid w:val="00A30032"/>
    <w:rsid w:val="00A306CB"/>
    <w:rsid w:val="00A306E3"/>
    <w:rsid w:val="00A308C1"/>
    <w:rsid w:val="00A30B8E"/>
    <w:rsid w:val="00A3182C"/>
    <w:rsid w:val="00A32C88"/>
    <w:rsid w:val="00A32FFA"/>
    <w:rsid w:val="00A3317C"/>
    <w:rsid w:val="00A33F4D"/>
    <w:rsid w:val="00A340B8"/>
    <w:rsid w:val="00A341CD"/>
    <w:rsid w:val="00A35D9A"/>
    <w:rsid w:val="00A3611F"/>
    <w:rsid w:val="00A372E8"/>
    <w:rsid w:val="00A372F1"/>
    <w:rsid w:val="00A3780F"/>
    <w:rsid w:val="00A379A2"/>
    <w:rsid w:val="00A37A6A"/>
    <w:rsid w:val="00A40023"/>
    <w:rsid w:val="00A40D52"/>
    <w:rsid w:val="00A411DF"/>
    <w:rsid w:val="00A41974"/>
    <w:rsid w:val="00A4348B"/>
    <w:rsid w:val="00A434E4"/>
    <w:rsid w:val="00A44925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483"/>
    <w:rsid w:val="00A6266A"/>
    <w:rsid w:val="00A62C95"/>
    <w:rsid w:val="00A62D86"/>
    <w:rsid w:val="00A639C9"/>
    <w:rsid w:val="00A6433C"/>
    <w:rsid w:val="00A645D4"/>
    <w:rsid w:val="00A647CB"/>
    <w:rsid w:val="00A64EF5"/>
    <w:rsid w:val="00A658D1"/>
    <w:rsid w:val="00A66472"/>
    <w:rsid w:val="00A665FE"/>
    <w:rsid w:val="00A666FE"/>
    <w:rsid w:val="00A70575"/>
    <w:rsid w:val="00A7090A"/>
    <w:rsid w:val="00A70A61"/>
    <w:rsid w:val="00A71799"/>
    <w:rsid w:val="00A71C01"/>
    <w:rsid w:val="00A71E4F"/>
    <w:rsid w:val="00A7431D"/>
    <w:rsid w:val="00A74E3E"/>
    <w:rsid w:val="00A75CFB"/>
    <w:rsid w:val="00A75DB6"/>
    <w:rsid w:val="00A7615E"/>
    <w:rsid w:val="00A8025B"/>
    <w:rsid w:val="00A81D62"/>
    <w:rsid w:val="00A8322E"/>
    <w:rsid w:val="00A83594"/>
    <w:rsid w:val="00A83611"/>
    <w:rsid w:val="00A860CA"/>
    <w:rsid w:val="00A876D5"/>
    <w:rsid w:val="00A87A96"/>
    <w:rsid w:val="00A87B94"/>
    <w:rsid w:val="00A87CB9"/>
    <w:rsid w:val="00A912DA"/>
    <w:rsid w:val="00A93B16"/>
    <w:rsid w:val="00A93C2B"/>
    <w:rsid w:val="00A93E17"/>
    <w:rsid w:val="00A94E6E"/>
    <w:rsid w:val="00A95A15"/>
    <w:rsid w:val="00A96ADC"/>
    <w:rsid w:val="00A97573"/>
    <w:rsid w:val="00A97A1B"/>
    <w:rsid w:val="00A97F55"/>
    <w:rsid w:val="00AA00D6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012"/>
    <w:rsid w:val="00AA6148"/>
    <w:rsid w:val="00AA62C0"/>
    <w:rsid w:val="00AA6673"/>
    <w:rsid w:val="00AA6E5A"/>
    <w:rsid w:val="00AA71F9"/>
    <w:rsid w:val="00AA7FE4"/>
    <w:rsid w:val="00AB0B6C"/>
    <w:rsid w:val="00AB157D"/>
    <w:rsid w:val="00AB1A50"/>
    <w:rsid w:val="00AB1B19"/>
    <w:rsid w:val="00AB2C97"/>
    <w:rsid w:val="00AB389A"/>
    <w:rsid w:val="00AB4178"/>
    <w:rsid w:val="00AB4C4D"/>
    <w:rsid w:val="00AB54E7"/>
    <w:rsid w:val="00AB5672"/>
    <w:rsid w:val="00AB60A1"/>
    <w:rsid w:val="00AC04E6"/>
    <w:rsid w:val="00AC0CDB"/>
    <w:rsid w:val="00AC0E1C"/>
    <w:rsid w:val="00AC2AC2"/>
    <w:rsid w:val="00AC36EE"/>
    <w:rsid w:val="00AC4641"/>
    <w:rsid w:val="00AC4A66"/>
    <w:rsid w:val="00AC50FD"/>
    <w:rsid w:val="00AC5125"/>
    <w:rsid w:val="00AC5852"/>
    <w:rsid w:val="00AC5F06"/>
    <w:rsid w:val="00AC68FC"/>
    <w:rsid w:val="00AC6EE5"/>
    <w:rsid w:val="00AD09EC"/>
    <w:rsid w:val="00AD0C2D"/>
    <w:rsid w:val="00AD179B"/>
    <w:rsid w:val="00AD185B"/>
    <w:rsid w:val="00AD3147"/>
    <w:rsid w:val="00AD35A8"/>
    <w:rsid w:val="00AD35CA"/>
    <w:rsid w:val="00AD378F"/>
    <w:rsid w:val="00AD4B4F"/>
    <w:rsid w:val="00AD5577"/>
    <w:rsid w:val="00AD55CD"/>
    <w:rsid w:val="00AD66E8"/>
    <w:rsid w:val="00AE1095"/>
    <w:rsid w:val="00AE115F"/>
    <w:rsid w:val="00AE335A"/>
    <w:rsid w:val="00AE3FB0"/>
    <w:rsid w:val="00AE4355"/>
    <w:rsid w:val="00AE4AD4"/>
    <w:rsid w:val="00AE5262"/>
    <w:rsid w:val="00AE52AE"/>
    <w:rsid w:val="00AE547A"/>
    <w:rsid w:val="00AE76E5"/>
    <w:rsid w:val="00AF02A6"/>
    <w:rsid w:val="00AF4A98"/>
    <w:rsid w:val="00AF4FDD"/>
    <w:rsid w:val="00AF5A3B"/>
    <w:rsid w:val="00AF5EC1"/>
    <w:rsid w:val="00AF726B"/>
    <w:rsid w:val="00AF75CD"/>
    <w:rsid w:val="00AF767B"/>
    <w:rsid w:val="00AF7B60"/>
    <w:rsid w:val="00B0013D"/>
    <w:rsid w:val="00B00258"/>
    <w:rsid w:val="00B012A5"/>
    <w:rsid w:val="00B01389"/>
    <w:rsid w:val="00B01E89"/>
    <w:rsid w:val="00B01F38"/>
    <w:rsid w:val="00B03CB5"/>
    <w:rsid w:val="00B04497"/>
    <w:rsid w:val="00B04F5D"/>
    <w:rsid w:val="00B06596"/>
    <w:rsid w:val="00B06DED"/>
    <w:rsid w:val="00B11D81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B14"/>
    <w:rsid w:val="00B17E9F"/>
    <w:rsid w:val="00B200A6"/>
    <w:rsid w:val="00B204CB"/>
    <w:rsid w:val="00B20698"/>
    <w:rsid w:val="00B207A9"/>
    <w:rsid w:val="00B2085D"/>
    <w:rsid w:val="00B2090E"/>
    <w:rsid w:val="00B20B55"/>
    <w:rsid w:val="00B20E07"/>
    <w:rsid w:val="00B21E2C"/>
    <w:rsid w:val="00B2211E"/>
    <w:rsid w:val="00B2364E"/>
    <w:rsid w:val="00B236B8"/>
    <w:rsid w:val="00B26444"/>
    <w:rsid w:val="00B265AF"/>
    <w:rsid w:val="00B26775"/>
    <w:rsid w:val="00B26C62"/>
    <w:rsid w:val="00B272F9"/>
    <w:rsid w:val="00B30661"/>
    <w:rsid w:val="00B312C2"/>
    <w:rsid w:val="00B31D28"/>
    <w:rsid w:val="00B34A5B"/>
    <w:rsid w:val="00B353CF"/>
    <w:rsid w:val="00B367C5"/>
    <w:rsid w:val="00B3690D"/>
    <w:rsid w:val="00B37042"/>
    <w:rsid w:val="00B37FD6"/>
    <w:rsid w:val="00B37FF9"/>
    <w:rsid w:val="00B4058B"/>
    <w:rsid w:val="00B41730"/>
    <w:rsid w:val="00B41A31"/>
    <w:rsid w:val="00B42000"/>
    <w:rsid w:val="00B4294D"/>
    <w:rsid w:val="00B45158"/>
    <w:rsid w:val="00B45B8C"/>
    <w:rsid w:val="00B46101"/>
    <w:rsid w:val="00B461B6"/>
    <w:rsid w:val="00B46D21"/>
    <w:rsid w:val="00B478A8"/>
    <w:rsid w:val="00B47A70"/>
    <w:rsid w:val="00B47FD9"/>
    <w:rsid w:val="00B51B36"/>
    <w:rsid w:val="00B521D8"/>
    <w:rsid w:val="00B524F8"/>
    <w:rsid w:val="00B534CD"/>
    <w:rsid w:val="00B53EB0"/>
    <w:rsid w:val="00B54C85"/>
    <w:rsid w:val="00B54E9D"/>
    <w:rsid w:val="00B55075"/>
    <w:rsid w:val="00B5564E"/>
    <w:rsid w:val="00B55E46"/>
    <w:rsid w:val="00B57AA5"/>
    <w:rsid w:val="00B57BB4"/>
    <w:rsid w:val="00B6002A"/>
    <w:rsid w:val="00B60453"/>
    <w:rsid w:val="00B60C26"/>
    <w:rsid w:val="00B60D00"/>
    <w:rsid w:val="00B60FDA"/>
    <w:rsid w:val="00B6111A"/>
    <w:rsid w:val="00B617FD"/>
    <w:rsid w:val="00B638F6"/>
    <w:rsid w:val="00B63946"/>
    <w:rsid w:val="00B64839"/>
    <w:rsid w:val="00B64E06"/>
    <w:rsid w:val="00B65119"/>
    <w:rsid w:val="00B65406"/>
    <w:rsid w:val="00B66092"/>
    <w:rsid w:val="00B6650E"/>
    <w:rsid w:val="00B70822"/>
    <w:rsid w:val="00B7111C"/>
    <w:rsid w:val="00B71384"/>
    <w:rsid w:val="00B71574"/>
    <w:rsid w:val="00B71ABF"/>
    <w:rsid w:val="00B7204E"/>
    <w:rsid w:val="00B722FE"/>
    <w:rsid w:val="00B72800"/>
    <w:rsid w:val="00B72D6A"/>
    <w:rsid w:val="00B74119"/>
    <w:rsid w:val="00B75A5C"/>
    <w:rsid w:val="00B76676"/>
    <w:rsid w:val="00B76A78"/>
    <w:rsid w:val="00B7791A"/>
    <w:rsid w:val="00B77992"/>
    <w:rsid w:val="00B805BD"/>
    <w:rsid w:val="00B81AF4"/>
    <w:rsid w:val="00B81B56"/>
    <w:rsid w:val="00B82080"/>
    <w:rsid w:val="00B82390"/>
    <w:rsid w:val="00B82E6C"/>
    <w:rsid w:val="00B839E5"/>
    <w:rsid w:val="00B84180"/>
    <w:rsid w:val="00B84893"/>
    <w:rsid w:val="00B85096"/>
    <w:rsid w:val="00B85814"/>
    <w:rsid w:val="00B85EC2"/>
    <w:rsid w:val="00B87515"/>
    <w:rsid w:val="00B87774"/>
    <w:rsid w:val="00B901E7"/>
    <w:rsid w:val="00B908BF"/>
    <w:rsid w:val="00B90F42"/>
    <w:rsid w:val="00B9428C"/>
    <w:rsid w:val="00B95A17"/>
    <w:rsid w:val="00B95A2E"/>
    <w:rsid w:val="00B973E1"/>
    <w:rsid w:val="00B9795D"/>
    <w:rsid w:val="00BA0D20"/>
    <w:rsid w:val="00BA17DE"/>
    <w:rsid w:val="00BA29B9"/>
    <w:rsid w:val="00BA317D"/>
    <w:rsid w:val="00BA3EF6"/>
    <w:rsid w:val="00BA4CD1"/>
    <w:rsid w:val="00BA5DD0"/>
    <w:rsid w:val="00BA6661"/>
    <w:rsid w:val="00BA71DF"/>
    <w:rsid w:val="00BA72D1"/>
    <w:rsid w:val="00BA7819"/>
    <w:rsid w:val="00BB07D3"/>
    <w:rsid w:val="00BB0BDD"/>
    <w:rsid w:val="00BB1C4A"/>
    <w:rsid w:val="00BB2D64"/>
    <w:rsid w:val="00BB3C3E"/>
    <w:rsid w:val="00BB3E1F"/>
    <w:rsid w:val="00BB41B6"/>
    <w:rsid w:val="00BB44CD"/>
    <w:rsid w:val="00BB6929"/>
    <w:rsid w:val="00BB79AC"/>
    <w:rsid w:val="00BC0C5D"/>
    <w:rsid w:val="00BC0D37"/>
    <w:rsid w:val="00BC0F81"/>
    <w:rsid w:val="00BC1277"/>
    <w:rsid w:val="00BC1603"/>
    <w:rsid w:val="00BC24E4"/>
    <w:rsid w:val="00BC32C4"/>
    <w:rsid w:val="00BC3833"/>
    <w:rsid w:val="00BC3861"/>
    <w:rsid w:val="00BC3B86"/>
    <w:rsid w:val="00BC3C18"/>
    <w:rsid w:val="00BC72C4"/>
    <w:rsid w:val="00BC7FBA"/>
    <w:rsid w:val="00BD0469"/>
    <w:rsid w:val="00BD0B69"/>
    <w:rsid w:val="00BD1048"/>
    <w:rsid w:val="00BD2D03"/>
    <w:rsid w:val="00BD3366"/>
    <w:rsid w:val="00BD3B26"/>
    <w:rsid w:val="00BD3B4B"/>
    <w:rsid w:val="00BD3E93"/>
    <w:rsid w:val="00BD5C64"/>
    <w:rsid w:val="00BD6B84"/>
    <w:rsid w:val="00BE15A5"/>
    <w:rsid w:val="00BE1825"/>
    <w:rsid w:val="00BE246D"/>
    <w:rsid w:val="00BE291F"/>
    <w:rsid w:val="00BE2CE2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66"/>
    <w:rsid w:val="00BF05F6"/>
    <w:rsid w:val="00BF0B12"/>
    <w:rsid w:val="00BF10E0"/>
    <w:rsid w:val="00BF15AE"/>
    <w:rsid w:val="00BF1FCC"/>
    <w:rsid w:val="00BF2400"/>
    <w:rsid w:val="00BF2B36"/>
    <w:rsid w:val="00BF2C2A"/>
    <w:rsid w:val="00BF475A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AD"/>
    <w:rsid w:val="00C04AA1"/>
    <w:rsid w:val="00C0528B"/>
    <w:rsid w:val="00C052FF"/>
    <w:rsid w:val="00C05BDF"/>
    <w:rsid w:val="00C06420"/>
    <w:rsid w:val="00C06877"/>
    <w:rsid w:val="00C07AE4"/>
    <w:rsid w:val="00C10A7B"/>
    <w:rsid w:val="00C11AB6"/>
    <w:rsid w:val="00C11DDC"/>
    <w:rsid w:val="00C11F71"/>
    <w:rsid w:val="00C120D2"/>
    <w:rsid w:val="00C12555"/>
    <w:rsid w:val="00C12B81"/>
    <w:rsid w:val="00C12BF3"/>
    <w:rsid w:val="00C13400"/>
    <w:rsid w:val="00C135C5"/>
    <w:rsid w:val="00C137B7"/>
    <w:rsid w:val="00C13E9C"/>
    <w:rsid w:val="00C146DB"/>
    <w:rsid w:val="00C149D8"/>
    <w:rsid w:val="00C14B7A"/>
    <w:rsid w:val="00C15526"/>
    <w:rsid w:val="00C15BC6"/>
    <w:rsid w:val="00C16130"/>
    <w:rsid w:val="00C17125"/>
    <w:rsid w:val="00C1714F"/>
    <w:rsid w:val="00C20904"/>
    <w:rsid w:val="00C212C4"/>
    <w:rsid w:val="00C21647"/>
    <w:rsid w:val="00C2176C"/>
    <w:rsid w:val="00C22D0C"/>
    <w:rsid w:val="00C22D8D"/>
    <w:rsid w:val="00C24DAC"/>
    <w:rsid w:val="00C24E50"/>
    <w:rsid w:val="00C259CD"/>
    <w:rsid w:val="00C25BB7"/>
    <w:rsid w:val="00C26A84"/>
    <w:rsid w:val="00C26F80"/>
    <w:rsid w:val="00C2703E"/>
    <w:rsid w:val="00C2779B"/>
    <w:rsid w:val="00C3054C"/>
    <w:rsid w:val="00C31158"/>
    <w:rsid w:val="00C315FF"/>
    <w:rsid w:val="00C32028"/>
    <w:rsid w:val="00C32332"/>
    <w:rsid w:val="00C33D88"/>
    <w:rsid w:val="00C340FB"/>
    <w:rsid w:val="00C367F3"/>
    <w:rsid w:val="00C374E1"/>
    <w:rsid w:val="00C40BA1"/>
    <w:rsid w:val="00C40DE0"/>
    <w:rsid w:val="00C412E9"/>
    <w:rsid w:val="00C41924"/>
    <w:rsid w:val="00C42028"/>
    <w:rsid w:val="00C4408F"/>
    <w:rsid w:val="00C44CCB"/>
    <w:rsid w:val="00C45DEA"/>
    <w:rsid w:val="00C45F86"/>
    <w:rsid w:val="00C47339"/>
    <w:rsid w:val="00C47573"/>
    <w:rsid w:val="00C501B8"/>
    <w:rsid w:val="00C5154E"/>
    <w:rsid w:val="00C51620"/>
    <w:rsid w:val="00C518EF"/>
    <w:rsid w:val="00C5317A"/>
    <w:rsid w:val="00C53916"/>
    <w:rsid w:val="00C54BFD"/>
    <w:rsid w:val="00C5576F"/>
    <w:rsid w:val="00C561D9"/>
    <w:rsid w:val="00C56CC6"/>
    <w:rsid w:val="00C5784B"/>
    <w:rsid w:val="00C57C3B"/>
    <w:rsid w:val="00C607A1"/>
    <w:rsid w:val="00C60895"/>
    <w:rsid w:val="00C60EB5"/>
    <w:rsid w:val="00C62546"/>
    <w:rsid w:val="00C625A5"/>
    <w:rsid w:val="00C6283F"/>
    <w:rsid w:val="00C62D1F"/>
    <w:rsid w:val="00C6503A"/>
    <w:rsid w:val="00C663B3"/>
    <w:rsid w:val="00C664A0"/>
    <w:rsid w:val="00C668FC"/>
    <w:rsid w:val="00C66C9F"/>
    <w:rsid w:val="00C66DC8"/>
    <w:rsid w:val="00C66DEB"/>
    <w:rsid w:val="00C70257"/>
    <w:rsid w:val="00C709F9"/>
    <w:rsid w:val="00C713E6"/>
    <w:rsid w:val="00C71668"/>
    <w:rsid w:val="00C717B1"/>
    <w:rsid w:val="00C719FE"/>
    <w:rsid w:val="00C72BD4"/>
    <w:rsid w:val="00C74D17"/>
    <w:rsid w:val="00C754F9"/>
    <w:rsid w:val="00C75904"/>
    <w:rsid w:val="00C75AA0"/>
    <w:rsid w:val="00C762EE"/>
    <w:rsid w:val="00C8061E"/>
    <w:rsid w:val="00C809F6"/>
    <w:rsid w:val="00C80AAE"/>
    <w:rsid w:val="00C80B9D"/>
    <w:rsid w:val="00C80F77"/>
    <w:rsid w:val="00C81A06"/>
    <w:rsid w:val="00C81B5F"/>
    <w:rsid w:val="00C823DE"/>
    <w:rsid w:val="00C82865"/>
    <w:rsid w:val="00C82DA7"/>
    <w:rsid w:val="00C83190"/>
    <w:rsid w:val="00C83C07"/>
    <w:rsid w:val="00C85302"/>
    <w:rsid w:val="00C8578F"/>
    <w:rsid w:val="00C85C86"/>
    <w:rsid w:val="00C863FC"/>
    <w:rsid w:val="00C86511"/>
    <w:rsid w:val="00C86C95"/>
    <w:rsid w:val="00C873B1"/>
    <w:rsid w:val="00C90149"/>
    <w:rsid w:val="00C90ABC"/>
    <w:rsid w:val="00C90B3B"/>
    <w:rsid w:val="00C90C2A"/>
    <w:rsid w:val="00C920AC"/>
    <w:rsid w:val="00C9289D"/>
    <w:rsid w:val="00C928C0"/>
    <w:rsid w:val="00C936EB"/>
    <w:rsid w:val="00C93A4D"/>
    <w:rsid w:val="00C93B3E"/>
    <w:rsid w:val="00C94CF3"/>
    <w:rsid w:val="00C94EEA"/>
    <w:rsid w:val="00C955A5"/>
    <w:rsid w:val="00C955D5"/>
    <w:rsid w:val="00C95821"/>
    <w:rsid w:val="00C958ED"/>
    <w:rsid w:val="00C9717F"/>
    <w:rsid w:val="00CA02EE"/>
    <w:rsid w:val="00CA081E"/>
    <w:rsid w:val="00CA2446"/>
    <w:rsid w:val="00CA3DF2"/>
    <w:rsid w:val="00CA4182"/>
    <w:rsid w:val="00CA49D5"/>
    <w:rsid w:val="00CA53A1"/>
    <w:rsid w:val="00CA59AE"/>
    <w:rsid w:val="00CA5F32"/>
    <w:rsid w:val="00CA6285"/>
    <w:rsid w:val="00CA6C63"/>
    <w:rsid w:val="00CA7983"/>
    <w:rsid w:val="00CB0F0C"/>
    <w:rsid w:val="00CB1CF3"/>
    <w:rsid w:val="00CB1F90"/>
    <w:rsid w:val="00CB2465"/>
    <w:rsid w:val="00CB2507"/>
    <w:rsid w:val="00CB445C"/>
    <w:rsid w:val="00CB4862"/>
    <w:rsid w:val="00CB4F01"/>
    <w:rsid w:val="00CB5884"/>
    <w:rsid w:val="00CB5FA0"/>
    <w:rsid w:val="00CB6012"/>
    <w:rsid w:val="00CB6545"/>
    <w:rsid w:val="00CB6D4E"/>
    <w:rsid w:val="00CB7263"/>
    <w:rsid w:val="00CC0E88"/>
    <w:rsid w:val="00CC20F1"/>
    <w:rsid w:val="00CC312F"/>
    <w:rsid w:val="00CC3B51"/>
    <w:rsid w:val="00CC5E56"/>
    <w:rsid w:val="00CC744C"/>
    <w:rsid w:val="00CD057A"/>
    <w:rsid w:val="00CD0841"/>
    <w:rsid w:val="00CD0A19"/>
    <w:rsid w:val="00CD2375"/>
    <w:rsid w:val="00CD2726"/>
    <w:rsid w:val="00CD328E"/>
    <w:rsid w:val="00CD4A5C"/>
    <w:rsid w:val="00CD5115"/>
    <w:rsid w:val="00CD5149"/>
    <w:rsid w:val="00CD5444"/>
    <w:rsid w:val="00CD5893"/>
    <w:rsid w:val="00CD5DA4"/>
    <w:rsid w:val="00CD6288"/>
    <w:rsid w:val="00CD7AC4"/>
    <w:rsid w:val="00CE000E"/>
    <w:rsid w:val="00CE06B4"/>
    <w:rsid w:val="00CE1DB3"/>
    <w:rsid w:val="00CE21F0"/>
    <w:rsid w:val="00CE2A1C"/>
    <w:rsid w:val="00CE3873"/>
    <w:rsid w:val="00CE40D7"/>
    <w:rsid w:val="00CE54A8"/>
    <w:rsid w:val="00CE6796"/>
    <w:rsid w:val="00CE6F03"/>
    <w:rsid w:val="00CE74F2"/>
    <w:rsid w:val="00CF040A"/>
    <w:rsid w:val="00CF07F7"/>
    <w:rsid w:val="00CF1091"/>
    <w:rsid w:val="00CF2215"/>
    <w:rsid w:val="00CF23D3"/>
    <w:rsid w:val="00CF2445"/>
    <w:rsid w:val="00CF2AC6"/>
    <w:rsid w:val="00CF2EA9"/>
    <w:rsid w:val="00CF394D"/>
    <w:rsid w:val="00CF4E87"/>
    <w:rsid w:val="00CF58CA"/>
    <w:rsid w:val="00CF6675"/>
    <w:rsid w:val="00CF6806"/>
    <w:rsid w:val="00CF68B1"/>
    <w:rsid w:val="00CF6E30"/>
    <w:rsid w:val="00CF7A04"/>
    <w:rsid w:val="00D00E0D"/>
    <w:rsid w:val="00D01890"/>
    <w:rsid w:val="00D02613"/>
    <w:rsid w:val="00D03E50"/>
    <w:rsid w:val="00D043D2"/>
    <w:rsid w:val="00D04853"/>
    <w:rsid w:val="00D04A48"/>
    <w:rsid w:val="00D07163"/>
    <w:rsid w:val="00D105C3"/>
    <w:rsid w:val="00D10BD7"/>
    <w:rsid w:val="00D11ED7"/>
    <w:rsid w:val="00D1219B"/>
    <w:rsid w:val="00D122EF"/>
    <w:rsid w:val="00D12C99"/>
    <w:rsid w:val="00D130E6"/>
    <w:rsid w:val="00D13399"/>
    <w:rsid w:val="00D136B0"/>
    <w:rsid w:val="00D13D1A"/>
    <w:rsid w:val="00D1797A"/>
    <w:rsid w:val="00D205B0"/>
    <w:rsid w:val="00D220FA"/>
    <w:rsid w:val="00D22142"/>
    <w:rsid w:val="00D22BBA"/>
    <w:rsid w:val="00D22E1F"/>
    <w:rsid w:val="00D23E34"/>
    <w:rsid w:val="00D24906"/>
    <w:rsid w:val="00D267C4"/>
    <w:rsid w:val="00D273D5"/>
    <w:rsid w:val="00D276C1"/>
    <w:rsid w:val="00D3028A"/>
    <w:rsid w:val="00D314D6"/>
    <w:rsid w:val="00D32284"/>
    <w:rsid w:val="00D324D2"/>
    <w:rsid w:val="00D343D8"/>
    <w:rsid w:val="00D34D9C"/>
    <w:rsid w:val="00D35CE5"/>
    <w:rsid w:val="00D3698C"/>
    <w:rsid w:val="00D374A5"/>
    <w:rsid w:val="00D37761"/>
    <w:rsid w:val="00D40FB2"/>
    <w:rsid w:val="00D413E7"/>
    <w:rsid w:val="00D415AC"/>
    <w:rsid w:val="00D415D1"/>
    <w:rsid w:val="00D424FE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CF4"/>
    <w:rsid w:val="00D47AB7"/>
    <w:rsid w:val="00D5060B"/>
    <w:rsid w:val="00D51C24"/>
    <w:rsid w:val="00D51E61"/>
    <w:rsid w:val="00D526F4"/>
    <w:rsid w:val="00D52B5A"/>
    <w:rsid w:val="00D532ED"/>
    <w:rsid w:val="00D53E78"/>
    <w:rsid w:val="00D53F99"/>
    <w:rsid w:val="00D53FFD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26F"/>
    <w:rsid w:val="00D62DE8"/>
    <w:rsid w:val="00D641CC"/>
    <w:rsid w:val="00D64887"/>
    <w:rsid w:val="00D6543D"/>
    <w:rsid w:val="00D65B84"/>
    <w:rsid w:val="00D67120"/>
    <w:rsid w:val="00D70D4E"/>
    <w:rsid w:val="00D71D1F"/>
    <w:rsid w:val="00D71D4D"/>
    <w:rsid w:val="00D723FC"/>
    <w:rsid w:val="00D7330A"/>
    <w:rsid w:val="00D7409B"/>
    <w:rsid w:val="00D743CE"/>
    <w:rsid w:val="00D74B0E"/>
    <w:rsid w:val="00D74CEF"/>
    <w:rsid w:val="00D7514E"/>
    <w:rsid w:val="00D75299"/>
    <w:rsid w:val="00D7530F"/>
    <w:rsid w:val="00D755E2"/>
    <w:rsid w:val="00D76308"/>
    <w:rsid w:val="00D774C9"/>
    <w:rsid w:val="00D80CA9"/>
    <w:rsid w:val="00D81448"/>
    <w:rsid w:val="00D830B7"/>
    <w:rsid w:val="00D832A3"/>
    <w:rsid w:val="00D834AC"/>
    <w:rsid w:val="00D834F3"/>
    <w:rsid w:val="00D835BE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B7"/>
    <w:rsid w:val="00D918EC"/>
    <w:rsid w:val="00D91AA6"/>
    <w:rsid w:val="00D91AD0"/>
    <w:rsid w:val="00D926B4"/>
    <w:rsid w:val="00D926D2"/>
    <w:rsid w:val="00D928BC"/>
    <w:rsid w:val="00D929BB"/>
    <w:rsid w:val="00D92F61"/>
    <w:rsid w:val="00D94364"/>
    <w:rsid w:val="00D95AC8"/>
    <w:rsid w:val="00D95CB6"/>
    <w:rsid w:val="00D95E15"/>
    <w:rsid w:val="00D966B9"/>
    <w:rsid w:val="00D97AE8"/>
    <w:rsid w:val="00DA12B1"/>
    <w:rsid w:val="00DA1914"/>
    <w:rsid w:val="00DA1A09"/>
    <w:rsid w:val="00DA1A6F"/>
    <w:rsid w:val="00DA1C26"/>
    <w:rsid w:val="00DA3AD8"/>
    <w:rsid w:val="00DA3F64"/>
    <w:rsid w:val="00DA4677"/>
    <w:rsid w:val="00DA55D1"/>
    <w:rsid w:val="00DA5DA8"/>
    <w:rsid w:val="00DA665C"/>
    <w:rsid w:val="00DA7F92"/>
    <w:rsid w:val="00DB0656"/>
    <w:rsid w:val="00DB14D0"/>
    <w:rsid w:val="00DB1868"/>
    <w:rsid w:val="00DB24C2"/>
    <w:rsid w:val="00DB2D76"/>
    <w:rsid w:val="00DB380F"/>
    <w:rsid w:val="00DB383E"/>
    <w:rsid w:val="00DB38F7"/>
    <w:rsid w:val="00DB4901"/>
    <w:rsid w:val="00DB4D13"/>
    <w:rsid w:val="00DB5313"/>
    <w:rsid w:val="00DB5B32"/>
    <w:rsid w:val="00DB6D39"/>
    <w:rsid w:val="00DB71AE"/>
    <w:rsid w:val="00DB7805"/>
    <w:rsid w:val="00DC00EB"/>
    <w:rsid w:val="00DC110D"/>
    <w:rsid w:val="00DC115E"/>
    <w:rsid w:val="00DC297E"/>
    <w:rsid w:val="00DC43B8"/>
    <w:rsid w:val="00DC7982"/>
    <w:rsid w:val="00DD0331"/>
    <w:rsid w:val="00DD09BE"/>
    <w:rsid w:val="00DD0F05"/>
    <w:rsid w:val="00DD1222"/>
    <w:rsid w:val="00DD1949"/>
    <w:rsid w:val="00DD1B50"/>
    <w:rsid w:val="00DD1D9C"/>
    <w:rsid w:val="00DD7F1C"/>
    <w:rsid w:val="00DE0407"/>
    <w:rsid w:val="00DE06B2"/>
    <w:rsid w:val="00DE0F42"/>
    <w:rsid w:val="00DE1825"/>
    <w:rsid w:val="00DE26C3"/>
    <w:rsid w:val="00DE3771"/>
    <w:rsid w:val="00DE45A0"/>
    <w:rsid w:val="00DE5B2A"/>
    <w:rsid w:val="00DE652B"/>
    <w:rsid w:val="00DE6BCD"/>
    <w:rsid w:val="00DF07E5"/>
    <w:rsid w:val="00DF08E6"/>
    <w:rsid w:val="00DF0F82"/>
    <w:rsid w:val="00DF1229"/>
    <w:rsid w:val="00DF12B6"/>
    <w:rsid w:val="00DF1508"/>
    <w:rsid w:val="00DF1EED"/>
    <w:rsid w:val="00DF2516"/>
    <w:rsid w:val="00DF2582"/>
    <w:rsid w:val="00DF3EBA"/>
    <w:rsid w:val="00DF614A"/>
    <w:rsid w:val="00DF65E6"/>
    <w:rsid w:val="00DF66E0"/>
    <w:rsid w:val="00E006D1"/>
    <w:rsid w:val="00E02627"/>
    <w:rsid w:val="00E02C44"/>
    <w:rsid w:val="00E031F3"/>
    <w:rsid w:val="00E03554"/>
    <w:rsid w:val="00E03D35"/>
    <w:rsid w:val="00E05F4E"/>
    <w:rsid w:val="00E05FB5"/>
    <w:rsid w:val="00E061B1"/>
    <w:rsid w:val="00E068E0"/>
    <w:rsid w:val="00E117CD"/>
    <w:rsid w:val="00E119D3"/>
    <w:rsid w:val="00E11A4E"/>
    <w:rsid w:val="00E13430"/>
    <w:rsid w:val="00E13663"/>
    <w:rsid w:val="00E13AB2"/>
    <w:rsid w:val="00E13AE5"/>
    <w:rsid w:val="00E13C1D"/>
    <w:rsid w:val="00E16A21"/>
    <w:rsid w:val="00E17BC7"/>
    <w:rsid w:val="00E202BB"/>
    <w:rsid w:val="00E229A9"/>
    <w:rsid w:val="00E22BA1"/>
    <w:rsid w:val="00E231A8"/>
    <w:rsid w:val="00E239C2"/>
    <w:rsid w:val="00E23FAF"/>
    <w:rsid w:val="00E241D9"/>
    <w:rsid w:val="00E2498B"/>
    <w:rsid w:val="00E250F6"/>
    <w:rsid w:val="00E25317"/>
    <w:rsid w:val="00E261CD"/>
    <w:rsid w:val="00E26406"/>
    <w:rsid w:val="00E265D7"/>
    <w:rsid w:val="00E26A6D"/>
    <w:rsid w:val="00E26B08"/>
    <w:rsid w:val="00E2768D"/>
    <w:rsid w:val="00E3351E"/>
    <w:rsid w:val="00E33990"/>
    <w:rsid w:val="00E33AE0"/>
    <w:rsid w:val="00E34C22"/>
    <w:rsid w:val="00E34F90"/>
    <w:rsid w:val="00E35ED3"/>
    <w:rsid w:val="00E35ED5"/>
    <w:rsid w:val="00E408F2"/>
    <w:rsid w:val="00E424F2"/>
    <w:rsid w:val="00E42FE9"/>
    <w:rsid w:val="00E430F2"/>
    <w:rsid w:val="00E4440C"/>
    <w:rsid w:val="00E453C8"/>
    <w:rsid w:val="00E46112"/>
    <w:rsid w:val="00E46E7F"/>
    <w:rsid w:val="00E4702B"/>
    <w:rsid w:val="00E472B2"/>
    <w:rsid w:val="00E475D0"/>
    <w:rsid w:val="00E50E47"/>
    <w:rsid w:val="00E5106B"/>
    <w:rsid w:val="00E524C8"/>
    <w:rsid w:val="00E5317F"/>
    <w:rsid w:val="00E543EF"/>
    <w:rsid w:val="00E54D56"/>
    <w:rsid w:val="00E57360"/>
    <w:rsid w:val="00E57914"/>
    <w:rsid w:val="00E6081D"/>
    <w:rsid w:val="00E60E67"/>
    <w:rsid w:val="00E60F02"/>
    <w:rsid w:val="00E6156D"/>
    <w:rsid w:val="00E618EB"/>
    <w:rsid w:val="00E61FD3"/>
    <w:rsid w:val="00E6213D"/>
    <w:rsid w:val="00E622B4"/>
    <w:rsid w:val="00E622BB"/>
    <w:rsid w:val="00E62C6E"/>
    <w:rsid w:val="00E64007"/>
    <w:rsid w:val="00E64950"/>
    <w:rsid w:val="00E668F5"/>
    <w:rsid w:val="00E66A87"/>
    <w:rsid w:val="00E66D69"/>
    <w:rsid w:val="00E6769F"/>
    <w:rsid w:val="00E67E16"/>
    <w:rsid w:val="00E70AEA"/>
    <w:rsid w:val="00E70CDF"/>
    <w:rsid w:val="00E70D6C"/>
    <w:rsid w:val="00E710EB"/>
    <w:rsid w:val="00E712A0"/>
    <w:rsid w:val="00E727ED"/>
    <w:rsid w:val="00E72809"/>
    <w:rsid w:val="00E72D7A"/>
    <w:rsid w:val="00E74313"/>
    <w:rsid w:val="00E75734"/>
    <w:rsid w:val="00E75996"/>
    <w:rsid w:val="00E76805"/>
    <w:rsid w:val="00E77B52"/>
    <w:rsid w:val="00E80EC7"/>
    <w:rsid w:val="00E8219C"/>
    <w:rsid w:val="00E83794"/>
    <w:rsid w:val="00E83DDC"/>
    <w:rsid w:val="00E8441A"/>
    <w:rsid w:val="00E85502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14C"/>
    <w:rsid w:val="00EA1619"/>
    <w:rsid w:val="00EA28BA"/>
    <w:rsid w:val="00EA2D9F"/>
    <w:rsid w:val="00EA4F10"/>
    <w:rsid w:val="00EA530F"/>
    <w:rsid w:val="00EA5A33"/>
    <w:rsid w:val="00EA5B6A"/>
    <w:rsid w:val="00EA5DEE"/>
    <w:rsid w:val="00EA6329"/>
    <w:rsid w:val="00EA6DAC"/>
    <w:rsid w:val="00EA6EF9"/>
    <w:rsid w:val="00EA761C"/>
    <w:rsid w:val="00EA7DCA"/>
    <w:rsid w:val="00EB038A"/>
    <w:rsid w:val="00EB05AE"/>
    <w:rsid w:val="00EB1074"/>
    <w:rsid w:val="00EB159F"/>
    <w:rsid w:val="00EB194B"/>
    <w:rsid w:val="00EB1E1F"/>
    <w:rsid w:val="00EB20B3"/>
    <w:rsid w:val="00EB3A8D"/>
    <w:rsid w:val="00EB4B13"/>
    <w:rsid w:val="00EB4D46"/>
    <w:rsid w:val="00EB5FA1"/>
    <w:rsid w:val="00EB6A36"/>
    <w:rsid w:val="00EB6B45"/>
    <w:rsid w:val="00EB6D43"/>
    <w:rsid w:val="00EB7015"/>
    <w:rsid w:val="00EB7138"/>
    <w:rsid w:val="00EB7211"/>
    <w:rsid w:val="00EB78E0"/>
    <w:rsid w:val="00EC0C9B"/>
    <w:rsid w:val="00EC1450"/>
    <w:rsid w:val="00EC16D2"/>
    <w:rsid w:val="00EC1E08"/>
    <w:rsid w:val="00EC1F19"/>
    <w:rsid w:val="00EC2138"/>
    <w:rsid w:val="00EC29AE"/>
    <w:rsid w:val="00EC41DE"/>
    <w:rsid w:val="00EC43A9"/>
    <w:rsid w:val="00EC4633"/>
    <w:rsid w:val="00EC4A24"/>
    <w:rsid w:val="00EC5250"/>
    <w:rsid w:val="00EC5577"/>
    <w:rsid w:val="00EC5A95"/>
    <w:rsid w:val="00EC6145"/>
    <w:rsid w:val="00EC6B2E"/>
    <w:rsid w:val="00EC76F6"/>
    <w:rsid w:val="00EC7933"/>
    <w:rsid w:val="00EC7E8A"/>
    <w:rsid w:val="00ED03A2"/>
    <w:rsid w:val="00ED06CC"/>
    <w:rsid w:val="00ED1AF7"/>
    <w:rsid w:val="00ED1E94"/>
    <w:rsid w:val="00ED2B0D"/>
    <w:rsid w:val="00ED3610"/>
    <w:rsid w:val="00ED3990"/>
    <w:rsid w:val="00ED3BF3"/>
    <w:rsid w:val="00ED3FED"/>
    <w:rsid w:val="00ED438B"/>
    <w:rsid w:val="00ED4826"/>
    <w:rsid w:val="00ED4B9E"/>
    <w:rsid w:val="00ED636C"/>
    <w:rsid w:val="00ED69F7"/>
    <w:rsid w:val="00ED7503"/>
    <w:rsid w:val="00ED75CA"/>
    <w:rsid w:val="00EE10DD"/>
    <w:rsid w:val="00EE1194"/>
    <w:rsid w:val="00EE1544"/>
    <w:rsid w:val="00EE252E"/>
    <w:rsid w:val="00EE2841"/>
    <w:rsid w:val="00EE4106"/>
    <w:rsid w:val="00EE429B"/>
    <w:rsid w:val="00EE4E1B"/>
    <w:rsid w:val="00EE5996"/>
    <w:rsid w:val="00EE64AB"/>
    <w:rsid w:val="00EE67BA"/>
    <w:rsid w:val="00EE6A37"/>
    <w:rsid w:val="00EE755B"/>
    <w:rsid w:val="00EE7BF1"/>
    <w:rsid w:val="00EF02C4"/>
    <w:rsid w:val="00EF056C"/>
    <w:rsid w:val="00EF0618"/>
    <w:rsid w:val="00EF0D3B"/>
    <w:rsid w:val="00EF1919"/>
    <w:rsid w:val="00EF1D60"/>
    <w:rsid w:val="00EF2200"/>
    <w:rsid w:val="00EF2469"/>
    <w:rsid w:val="00EF2507"/>
    <w:rsid w:val="00EF30D1"/>
    <w:rsid w:val="00EF39B9"/>
    <w:rsid w:val="00EF3ABB"/>
    <w:rsid w:val="00EF4D60"/>
    <w:rsid w:val="00EF54A6"/>
    <w:rsid w:val="00F00769"/>
    <w:rsid w:val="00F01102"/>
    <w:rsid w:val="00F01280"/>
    <w:rsid w:val="00F012E1"/>
    <w:rsid w:val="00F0139F"/>
    <w:rsid w:val="00F016E4"/>
    <w:rsid w:val="00F01D75"/>
    <w:rsid w:val="00F02280"/>
    <w:rsid w:val="00F02488"/>
    <w:rsid w:val="00F03CBB"/>
    <w:rsid w:val="00F03DCF"/>
    <w:rsid w:val="00F03EF2"/>
    <w:rsid w:val="00F052AF"/>
    <w:rsid w:val="00F058EF"/>
    <w:rsid w:val="00F063C6"/>
    <w:rsid w:val="00F07067"/>
    <w:rsid w:val="00F07591"/>
    <w:rsid w:val="00F07915"/>
    <w:rsid w:val="00F07E08"/>
    <w:rsid w:val="00F10A6B"/>
    <w:rsid w:val="00F1131E"/>
    <w:rsid w:val="00F14D97"/>
    <w:rsid w:val="00F14EA3"/>
    <w:rsid w:val="00F15232"/>
    <w:rsid w:val="00F15395"/>
    <w:rsid w:val="00F20186"/>
    <w:rsid w:val="00F20704"/>
    <w:rsid w:val="00F2104B"/>
    <w:rsid w:val="00F210C5"/>
    <w:rsid w:val="00F213F1"/>
    <w:rsid w:val="00F21E03"/>
    <w:rsid w:val="00F21E07"/>
    <w:rsid w:val="00F221CE"/>
    <w:rsid w:val="00F22F2B"/>
    <w:rsid w:val="00F24374"/>
    <w:rsid w:val="00F24972"/>
    <w:rsid w:val="00F24ADA"/>
    <w:rsid w:val="00F25E74"/>
    <w:rsid w:val="00F267B7"/>
    <w:rsid w:val="00F26A50"/>
    <w:rsid w:val="00F2727A"/>
    <w:rsid w:val="00F27FED"/>
    <w:rsid w:val="00F318DC"/>
    <w:rsid w:val="00F31CCD"/>
    <w:rsid w:val="00F31E12"/>
    <w:rsid w:val="00F32F00"/>
    <w:rsid w:val="00F332C3"/>
    <w:rsid w:val="00F33DAB"/>
    <w:rsid w:val="00F3443B"/>
    <w:rsid w:val="00F3476C"/>
    <w:rsid w:val="00F35C3A"/>
    <w:rsid w:val="00F361DA"/>
    <w:rsid w:val="00F3681A"/>
    <w:rsid w:val="00F36A2D"/>
    <w:rsid w:val="00F41273"/>
    <w:rsid w:val="00F412C8"/>
    <w:rsid w:val="00F4165C"/>
    <w:rsid w:val="00F41ACE"/>
    <w:rsid w:val="00F41F80"/>
    <w:rsid w:val="00F42B77"/>
    <w:rsid w:val="00F42F9A"/>
    <w:rsid w:val="00F43E91"/>
    <w:rsid w:val="00F450FC"/>
    <w:rsid w:val="00F45F4F"/>
    <w:rsid w:val="00F460DA"/>
    <w:rsid w:val="00F46E30"/>
    <w:rsid w:val="00F47671"/>
    <w:rsid w:val="00F5046F"/>
    <w:rsid w:val="00F50A6E"/>
    <w:rsid w:val="00F50F82"/>
    <w:rsid w:val="00F52411"/>
    <w:rsid w:val="00F529AC"/>
    <w:rsid w:val="00F535B7"/>
    <w:rsid w:val="00F540BF"/>
    <w:rsid w:val="00F5414D"/>
    <w:rsid w:val="00F541B4"/>
    <w:rsid w:val="00F5589C"/>
    <w:rsid w:val="00F56C1A"/>
    <w:rsid w:val="00F57075"/>
    <w:rsid w:val="00F57780"/>
    <w:rsid w:val="00F60140"/>
    <w:rsid w:val="00F60A8C"/>
    <w:rsid w:val="00F617BA"/>
    <w:rsid w:val="00F6296C"/>
    <w:rsid w:val="00F65256"/>
    <w:rsid w:val="00F655EB"/>
    <w:rsid w:val="00F659BE"/>
    <w:rsid w:val="00F67196"/>
    <w:rsid w:val="00F67973"/>
    <w:rsid w:val="00F723C7"/>
    <w:rsid w:val="00F72D48"/>
    <w:rsid w:val="00F74ED3"/>
    <w:rsid w:val="00F75124"/>
    <w:rsid w:val="00F75D2E"/>
    <w:rsid w:val="00F767C2"/>
    <w:rsid w:val="00F8047B"/>
    <w:rsid w:val="00F806FA"/>
    <w:rsid w:val="00F80912"/>
    <w:rsid w:val="00F809C0"/>
    <w:rsid w:val="00F80E58"/>
    <w:rsid w:val="00F816FD"/>
    <w:rsid w:val="00F82701"/>
    <w:rsid w:val="00F82F51"/>
    <w:rsid w:val="00F8347B"/>
    <w:rsid w:val="00F83AC8"/>
    <w:rsid w:val="00F84F64"/>
    <w:rsid w:val="00F85A66"/>
    <w:rsid w:val="00F86AE1"/>
    <w:rsid w:val="00F86C98"/>
    <w:rsid w:val="00F8777C"/>
    <w:rsid w:val="00F87EBD"/>
    <w:rsid w:val="00F90E0F"/>
    <w:rsid w:val="00F90E3E"/>
    <w:rsid w:val="00F90EA1"/>
    <w:rsid w:val="00F92825"/>
    <w:rsid w:val="00F93263"/>
    <w:rsid w:val="00F9417B"/>
    <w:rsid w:val="00F94955"/>
    <w:rsid w:val="00F9640E"/>
    <w:rsid w:val="00F9734A"/>
    <w:rsid w:val="00F975E2"/>
    <w:rsid w:val="00F976E1"/>
    <w:rsid w:val="00FA0038"/>
    <w:rsid w:val="00FA08ED"/>
    <w:rsid w:val="00FA0AD6"/>
    <w:rsid w:val="00FA0B33"/>
    <w:rsid w:val="00FA1AD3"/>
    <w:rsid w:val="00FA1FC8"/>
    <w:rsid w:val="00FA2959"/>
    <w:rsid w:val="00FA3042"/>
    <w:rsid w:val="00FA3E29"/>
    <w:rsid w:val="00FA4ED0"/>
    <w:rsid w:val="00FA51F9"/>
    <w:rsid w:val="00FA5B5F"/>
    <w:rsid w:val="00FA6463"/>
    <w:rsid w:val="00FA6668"/>
    <w:rsid w:val="00FA6AB5"/>
    <w:rsid w:val="00FA78CD"/>
    <w:rsid w:val="00FB0443"/>
    <w:rsid w:val="00FB0594"/>
    <w:rsid w:val="00FB0BD4"/>
    <w:rsid w:val="00FB1189"/>
    <w:rsid w:val="00FB2B58"/>
    <w:rsid w:val="00FB4CFA"/>
    <w:rsid w:val="00FB5519"/>
    <w:rsid w:val="00FB5B7E"/>
    <w:rsid w:val="00FB5BE2"/>
    <w:rsid w:val="00FB5E50"/>
    <w:rsid w:val="00FB6064"/>
    <w:rsid w:val="00FB6495"/>
    <w:rsid w:val="00FB7B25"/>
    <w:rsid w:val="00FB7EA7"/>
    <w:rsid w:val="00FC04F5"/>
    <w:rsid w:val="00FC1341"/>
    <w:rsid w:val="00FC20D8"/>
    <w:rsid w:val="00FC25AB"/>
    <w:rsid w:val="00FC36ED"/>
    <w:rsid w:val="00FC3C1A"/>
    <w:rsid w:val="00FC43DE"/>
    <w:rsid w:val="00FC56F3"/>
    <w:rsid w:val="00FC5E78"/>
    <w:rsid w:val="00FC5EFE"/>
    <w:rsid w:val="00FC669E"/>
    <w:rsid w:val="00FC67D1"/>
    <w:rsid w:val="00FD0921"/>
    <w:rsid w:val="00FD12F8"/>
    <w:rsid w:val="00FD1D0A"/>
    <w:rsid w:val="00FD2E95"/>
    <w:rsid w:val="00FD3157"/>
    <w:rsid w:val="00FD3952"/>
    <w:rsid w:val="00FD5871"/>
    <w:rsid w:val="00FD75B4"/>
    <w:rsid w:val="00FD7F92"/>
    <w:rsid w:val="00FE0722"/>
    <w:rsid w:val="00FE0A70"/>
    <w:rsid w:val="00FE12F8"/>
    <w:rsid w:val="00FE2BF3"/>
    <w:rsid w:val="00FE312A"/>
    <w:rsid w:val="00FE33BA"/>
    <w:rsid w:val="00FE3733"/>
    <w:rsid w:val="00FE4574"/>
    <w:rsid w:val="00FE4940"/>
    <w:rsid w:val="00FE6292"/>
    <w:rsid w:val="00FE76A4"/>
    <w:rsid w:val="00FE78CE"/>
    <w:rsid w:val="00FF001B"/>
    <w:rsid w:val="00FF0042"/>
    <w:rsid w:val="00FF0493"/>
    <w:rsid w:val="00FF0D65"/>
    <w:rsid w:val="00FF10B3"/>
    <w:rsid w:val="00FF1FEC"/>
    <w:rsid w:val="00FF22C1"/>
    <w:rsid w:val="00FF2A63"/>
    <w:rsid w:val="00FF3185"/>
    <w:rsid w:val="00FF3357"/>
    <w:rsid w:val="00FF44BE"/>
    <w:rsid w:val="00FF48B5"/>
    <w:rsid w:val="00FF5BF2"/>
    <w:rsid w:val="00FF6241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04820"/>
  <w15:docId w15:val="{4A3C209B-2945-4E71-9D00-9716EFA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5EFE"/>
    <w:rPr>
      <w:rFonts w:ascii="Times New Roman" w:hAnsi="Times New Roman"/>
      <w:sz w:val="24"/>
      <w:szCs w:val="24"/>
      <w:lang w:val="uk-UA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</w:pPr>
    <w:rPr>
      <w:rFonts w:ascii="Times New Roman" w:hAnsi="Times New Roman"/>
      <w:spacing w:val="-4"/>
      <w:kern w:val="28"/>
      <w:sz w:val="28"/>
      <w:szCs w:val="24"/>
    </w:rPr>
  </w:style>
  <w:style w:type="paragraph" w:styleId="Title">
    <w:name w:val="Title"/>
    <w:basedOn w:val="Normal"/>
    <w:link w:val="TitleChar"/>
    <w:qFormat/>
    <w:locked/>
    <w:rsid w:val="00E4702B"/>
    <w:rPr>
      <w:rFonts w:eastAsia="Times New Roman"/>
      <w:b/>
      <w:sz w:val="28"/>
      <w:szCs w:val="20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rsid w:val="00270EC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44\OOP\&#1051;&#1072;&#1073;&#1086;&#1088;&#1072;&#1090;&#1086;&#1088;&#1085;&#1072;%202%20&#1043;&#1086;&#1085;&#1095;&#1072;&#1088;&#1086;&#1074;%20&#1050;&#1041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7B967-7C6D-4DDE-9848-960A665D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2 Гончаров КБ-2.dotx</Template>
  <TotalTime>2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llo on</dc:creator>
  <cp:keywords/>
  <dc:description/>
  <cp:lastModifiedBy>llo on</cp:lastModifiedBy>
  <cp:revision>4</cp:revision>
  <cp:lastPrinted>2022-10-15T15:54:00Z</cp:lastPrinted>
  <dcterms:created xsi:type="dcterms:W3CDTF">2022-12-24T01:49:00Z</dcterms:created>
  <dcterms:modified xsi:type="dcterms:W3CDTF">2022-12-24T14:25:00Z</dcterms:modified>
</cp:coreProperties>
</file>