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3A9A" w14:textId="7D5BF441" w:rsidR="00A37961" w:rsidRPr="005854FE" w:rsidRDefault="00A37961" w:rsidP="002D76FC">
      <w:pPr>
        <w:spacing w:line="360" w:lineRule="auto"/>
        <w:rPr>
          <w:b/>
          <w:bCs/>
          <w:sz w:val="28"/>
          <w:szCs w:val="28"/>
        </w:rPr>
      </w:pPr>
      <w:r w:rsidRPr="005854FE">
        <w:rPr>
          <w:b/>
          <w:bCs/>
          <w:sz w:val="28"/>
          <w:szCs w:val="28"/>
        </w:rPr>
        <w:t>ЛАБОРАТОРНА РОБОТА №</w:t>
      </w:r>
      <w:r w:rsidR="00DB541F" w:rsidRPr="005854FE">
        <w:rPr>
          <w:b/>
          <w:bCs/>
          <w:sz w:val="28"/>
          <w:szCs w:val="28"/>
        </w:rPr>
        <w:t>2</w:t>
      </w:r>
      <w:r w:rsidRPr="005854FE">
        <w:rPr>
          <w:b/>
          <w:bCs/>
          <w:sz w:val="28"/>
          <w:szCs w:val="28"/>
        </w:rPr>
        <w:t xml:space="preserve"> </w:t>
      </w:r>
    </w:p>
    <w:p w14:paraId="386DB297" w14:textId="7E55EA9C" w:rsidR="001259A3" w:rsidRPr="005854FE" w:rsidRDefault="00DB541F" w:rsidP="00DB541F">
      <w:pPr>
        <w:spacing w:line="360" w:lineRule="auto"/>
        <w:rPr>
          <w:b/>
          <w:bCs/>
          <w:sz w:val="28"/>
          <w:szCs w:val="28"/>
        </w:rPr>
      </w:pPr>
      <w:r w:rsidRPr="005854FE">
        <w:rPr>
          <w:b/>
          <w:bCs/>
          <w:sz w:val="28"/>
          <w:szCs w:val="28"/>
        </w:rPr>
        <w:t>СТВОРЕННЯ І ЗАПУСК ОБРАЗА DOCKER</w:t>
      </w:r>
    </w:p>
    <w:p w14:paraId="51CF36AB" w14:textId="77777777" w:rsidR="00A37961" w:rsidRPr="005854FE" w:rsidRDefault="00A37961" w:rsidP="00520774">
      <w:pPr>
        <w:spacing w:line="360" w:lineRule="auto"/>
        <w:rPr>
          <w:b/>
          <w:bCs/>
          <w:sz w:val="28"/>
          <w:szCs w:val="28"/>
        </w:rPr>
      </w:pPr>
      <w:r w:rsidRPr="005854FE">
        <w:rPr>
          <w:b/>
          <w:bCs/>
          <w:sz w:val="28"/>
          <w:szCs w:val="28"/>
        </w:rPr>
        <w:t xml:space="preserve">Хід роботи: </w:t>
      </w:r>
    </w:p>
    <w:p w14:paraId="058145EC" w14:textId="1DD78B1F" w:rsidR="00520774" w:rsidRPr="005854FE" w:rsidRDefault="00DB541F" w:rsidP="00A37961">
      <w:pPr>
        <w:spacing w:line="360" w:lineRule="auto"/>
        <w:rPr>
          <w:bCs/>
          <w:iCs/>
          <w:sz w:val="28"/>
          <w:szCs w:val="28"/>
        </w:rPr>
      </w:pPr>
      <w:r w:rsidRPr="005854FE">
        <w:rPr>
          <w:noProof/>
          <w:sz w:val="28"/>
          <w:szCs w:val="28"/>
        </w:rPr>
        <w:drawing>
          <wp:inline distT="0" distB="0" distL="0" distR="0" wp14:anchorId="7100EB71" wp14:editId="4B553D52">
            <wp:extent cx="4228571" cy="251428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0D0A" w14:textId="6C8D2AA8" w:rsidR="00CA5F32" w:rsidRPr="005854FE" w:rsidRDefault="00DB541F" w:rsidP="00A37961">
      <w:pPr>
        <w:spacing w:line="360" w:lineRule="auto"/>
        <w:rPr>
          <w:sz w:val="28"/>
          <w:szCs w:val="28"/>
        </w:rPr>
      </w:pPr>
      <w:r w:rsidRPr="005854FE">
        <w:rPr>
          <w:sz w:val="28"/>
          <w:szCs w:val="28"/>
        </w:rPr>
        <w:t xml:space="preserve">Рис. 2.1. Створення </w:t>
      </w:r>
      <w:proofErr w:type="spellStart"/>
      <w:r w:rsidRPr="005854FE">
        <w:rPr>
          <w:sz w:val="28"/>
          <w:szCs w:val="28"/>
        </w:rPr>
        <w:t>package.json</w:t>
      </w:r>
      <w:proofErr w:type="spellEnd"/>
    </w:p>
    <w:p w14:paraId="3658B780" w14:textId="22A6EC2A" w:rsidR="00A37961" w:rsidRPr="005854FE" w:rsidRDefault="00DB541F" w:rsidP="00A37961">
      <w:pPr>
        <w:spacing w:line="360" w:lineRule="auto"/>
        <w:rPr>
          <w:sz w:val="28"/>
          <w:szCs w:val="28"/>
        </w:rPr>
      </w:pPr>
      <w:r w:rsidRPr="005854FE">
        <w:rPr>
          <w:noProof/>
          <w:sz w:val="28"/>
          <w:szCs w:val="28"/>
        </w:rPr>
        <w:drawing>
          <wp:inline distT="0" distB="0" distL="0" distR="0" wp14:anchorId="78BEC24C" wp14:editId="4930E2E8">
            <wp:extent cx="4104762" cy="29238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F1B4" w14:textId="27859687" w:rsidR="00DB541F" w:rsidRPr="005854FE" w:rsidRDefault="00A37961" w:rsidP="00A37961">
      <w:pPr>
        <w:spacing w:line="360" w:lineRule="auto"/>
        <w:rPr>
          <w:sz w:val="28"/>
          <w:szCs w:val="28"/>
          <w:lang w:val="en-US"/>
        </w:rPr>
      </w:pPr>
      <w:r w:rsidRPr="005854FE">
        <w:rPr>
          <w:sz w:val="28"/>
          <w:szCs w:val="28"/>
        </w:rPr>
        <w:t xml:space="preserve">Рис. </w:t>
      </w:r>
      <w:r w:rsidR="00DB541F" w:rsidRPr="005854FE">
        <w:rPr>
          <w:sz w:val="28"/>
          <w:szCs w:val="28"/>
        </w:rPr>
        <w:t>2</w:t>
      </w:r>
      <w:r w:rsidRPr="005854FE">
        <w:rPr>
          <w:sz w:val="28"/>
          <w:szCs w:val="28"/>
        </w:rPr>
        <w:t xml:space="preserve">.2. </w:t>
      </w:r>
      <w:r w:rsidR="00DB541F" w:rsidRPr="005854FE">
        <w:rPr>
          <w:sz w:val="28"/>
          <w:szCs w:val="28"/>
        </w:rPr>
        <w:t xml:space="preserve">Лістинг </w:t>
      </w:r>
      <w:r w:rsidR="00DB541F" w:rsidRPr="005854FE">
        <w:rPr>
          <w:sz w:val="28"/>
          <w:szCs w:val="28"/>
          <w:lang w:val="en-US"/>
        </w:rPr>
        <w:t>index.js</w:t>
      </w:r>
    </w:p>
    <w:p w14:paraId="33CD5FB5" w14:textId="6B371146" w:rsidR="00A37961" w:rsidRPr="005854FE" w:rsidRDefault="00DB541F" w:rsidP="00DB541F">
      <w:pPr>
        <w:rPr>
          <w:sz w:val="28"/>
          <w:szCs w:val="28"/>
          <w:lang w:val="en-US"/>
        </w:rPr>
      </w:pPr>
      <w:r w:rsidRPr="005854FE">
        <w:rPr>
          <w:sz w:val="28"/>
          <w:szCs w:val="28"/>
          <w:lang w:val="en-US"/>
        </w:rPr>
        <w:br w:type="page"/>
      </w:r>
    </w:p>
    <w:p w14:paraId="3414BE38" w14:textId="3A9E8AF0" w:rsidR="00DB541F" w:rsidRPr="005854FE" w:rsidRDefault="00DB541F" w:rsidP="00A37961">
      <w:pPr>
        <w:spacing w:line="360" w:lineRule="auto"/>
        <w:rPr>
          <w:bCs/>
          <w:iCs/>
          <w:sz w:val="28"/>
          <w:szCs w:val="28"/>
          <w:lang w:val="en-US"/>
        </w:rPr>
      </w:pPr>
      <w:r w:rsidRPr="005854FE">
        <w:rPr>
          <w:noProof/>
          <w:sz w:val="28"/>
          <w:szCs w:val="28"/>
        </w:rPr>
        <w:lastRenderedPageBreak/>
        <w:drawing>
          <wp:inline distT="0" distB="0" distL="0" distR="0" wp14:anchorId="05D2A6FE" wp14:editId="7D5D2501">
            <wp:extent cx="6000000" cy="1314286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00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F13A" w14:textId="65CCBCE9" w:rsidR="00DB541F" w:rsidRPr="005854FE" w:rsidRDefault="00DB541F" w:rsidP="00A37961">
      <w:pPr>
        <w:spacing w:line="360" w:lineRule="auto"/>
        <w:rPr>
          <w:sz w:val="28"/>
          <w:szCs w:val="28"/>
        </w:rPr>
      </w:pPr>
      <w:r w:rsidRPr="005854FE">
        <w:rPr>
          <w:sz w:val="28"/>
          <w:szCs w:val="28"/>
        </w:rPr>
        <w:t>Рис. 2.3. Запуск</w:t>
      </w:r>
    </w:p>
    <w:p w14:paraId="3496EFA5" w14:textId="6761EC7B" w:rsidR="00DB541F" w:rsidRPr="005854FE" w:rsidRDefault="00DB541F" w:rsidP="00A37961">
      <w:pPr>
        <w:spacing w:line="360" w:lineRule="auto"/>
        <w:rPr>
          <w:bCs/>
          <w:iCs/>
          <w:sz w:val="28"/>
          <w:szCs w:val="28"/>
        </w:rPr>
      </w:pPr>
      <w:r w:rsidRPr="005854FE">
        <w:rPr>
          <w:noProof/>
          <w:sz w:val="28"/>
          <w:szCs w:val="28"/>
        </w:rPr>
        <w:drawing>
          <wp:inline distT="0" distB="0" distL="0" distR="0" wp14:anchorId="342E367C" wp14:editId="6BECFBBA">
            <wp:extent cx="3190476" cy="10190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4FE">
        <w:rPr>
          <w:bCs/>
          <w:iCs/>
          <w:sz w:val="28"/>
          <w:szCs w:val="28"/>
        </w:rPr>
        <w:t>\</w:t>
      </w:r>
    </w:p>
    <w:p w14:paraId="75224BF2" w14:textId="65C79381" w:rsidR="00DB541F" w:rsidRPr="005854FE" w:rsidRDefault="00DB541F" w:rsidP="00DB541F">
      <w:pPr>
        <w:spacing w:line="360" w:lineRule="auto"/>
        <w:rPr>
          <w:sz w:val="28"/>
          <w:szCs w:val="28"/>
        </w:rPr>
      </w:pPr>
      <w:r w:rsidRPr="005854FE">
        <w:rPr>
          <w:sz w:val="28"/>
          <w:szCs w:val="28"/>
        </w:rPr>
        <w:t>Рис. 2.4. Перевірка роботи</w:t>
      </w:r>
    </w:p>
    <w:p w14:paraId="32BA081F" w14:textId="165D8841" w:rsidR="00DB541F" w:rsidRPr="005854FE" w:rsidRDefault="00DB541F" w:rsidP="00A37961">
      <w:pPr>
        <w:spacing w:line="360" w:lineRule="auto"/>
        <w:rPr>
          <w:bCs/>
          <w:iCs/>
          <w:sz w:val="28"/>
          <w:szCs w:val="28"/>
        </w:rPr>
      </w:pPr>
      <w:r w:rsidRPr="005854FE">
        <w:rPr>
          <w:noProof/>
          <w:sz w:val="28"/>
          <w:szCs w:val="28"/>
        </w:rPr>
        <w:drawing>
          <wp:inline distT="0" distB="0" distL="0" distR="0" wp14:anchorId="69AC0688" wp14:editId="078391B6">
            <wp:extent cx="2638095" cy="161904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EED2" w14:textId="7A90F88C" w:rsidR="00DB541F" w:rsidRPr="005854FE" w:rsidRDefault="00DB541F" w:rsidP="00A37961">
      <w:pPr>
        <w:spacing w:line="360" w:lineRule="auto"/>
        <w:rPr>
          <w:sz w:val="28"/>
          <w:szCs w:val="28"/>
        </w:rPr>
      </w:pPr>
      <w:r w:rsidRPr="005854FE">
        <w:rPr>
          <w:sz w:val="28"/>
          <w:szCs w:val="28"/>
        </w:rPr>
        <w:t>Рис</w:t>
      </w:r>
      <w:r w:rsidRPr="005854FE">
        <w:rPr>
          <w:bCs/>
          <w:iCs/>
          <w:sz w:val="28"/>
          <w:szCs w:val="28"/>
        </w:rPr>
        <w:t xml:space="preserve">. 2.5. </w:t>
      </w:r>
      <w:proofErr w:type="spellStart"/>
      <w:r w:rsidRPr="005854FE">
        <w:rPr>
          <w:sz w:val="28"/>
          <w:szCs w:val="28"/>
        </w:rPr>
        <w:t>Dockerfile</w:t>
      </w:r>
      <w:proofErr w:type="spellEnd"/>
    </w:p>
    <w:p w14:paraId="269C073A" w14:textId="791BCF8E" w:rsidR="00DB541F" w:rsidRPr="005854FE" w:rsidRDefault="00DB541F" w:rsidP="00A37961">
      <w:pPr>
        <w:spacing w:line="360" w:lineRule="auto"/>
        <w:rPr>
          <w:sz w:val="28"/>
          <w:szCs w:val="28"/>
        </w:rPr>
      </w:pPr>
      <w:r w:rsidRPr="005854FE">
        <w:rPr>
          <w:noProof/>
          <w:sz w:val="28"/>
          <w:szCs w:val="28"/>
        </w:rPr>
        <w:drawing>
          <wp:inline distT="0" distB="0" distL="0" distR="0" wp14:anchorId="3AF682BB" wp14:editId="1E021B6C">
            <wp:extent cx="2523809" cy="9809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D652" w14:textId="66E34687" w:rsidR="00DB541F" w:rsidRPr="005854FE" w:rsidRDefault="00DB541F" w:rsidP="00DB541F">
      <w:pPr>
        <w:spacing w:line="360" w:lineRule="auto"/>
        <w:rPr>
          <w:sz w:val="28"/>
          <w:szCs w:val="28"/>
        </w:rPr>
      </w:pPr>
      <w:r w:rsidRPr="005854FE">
        <w:rPr>
          <w:sz w:val="28"/>
          <w:szCs w:val="28"/>
        </w:rPr>
        <w:t>Рис</w:t>
      </w:r>
      <w:r w:rsidRPr="005854FE">
        <w:rPr>
          <w:bCs/>
          <w:iCs/>
          <w:sz w:val="28"/>
          <w:szCs w:val="28"/>
        </w:rPr>
        <w:t xml:space="preserve">. 2.5. </w:t>
      </w:r>
      <w:proofErr w:type="spellStart"/>
      <w:r w:rsidRPr="005854FE">
        <w:rPr>
          <w:sz w:val="28"/>
          <w:szCs w:val="28"/>
        </w:rPr>
        <w:t>dockerignore</w:t>
      </w:r>
      <w:proofErr w:type="spellEnd"/>
    </w:p>
    <w:p w14:paraId="59EFD995" w14:textId="55F21D13" w:rsidR="00DB541F" w:rsidRPr="005854FE" w:rsidRDefault="00DB541F" w:rsidP="00A37961">
      <w:pPr>
        <w:spacing w:line="360" w:lineRule="auto"/>
        <w:rPr>
          <w:bCs/>
          <w:iCs/>
          <w:sz w:val="28"/>
          <w:szCs w:val="28"/>
        </w:rPr>
      </w:pPr>
      <w:r w:rsidRPr="005854FE">
        <w:rPr>
          <w:noProof/>
          <w:sz w:val="28"/>
          <w:szCs w:val="28"/>
        </w:rPr>
        <w:lastRenderedPageBreak/>
        <w:drawing>
          <wp:inline distT="0" distB="0" distL="0" distR="0" wp14:anchorId="7BE5C0F4" wp14:editId="382840F5">
            <wp:extent cx="6120765" cy="30746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81B5C" w14:textId="16710063" w:rsidR="005854FE" w:rsidRPr="005854FE" w:rsidRDefault="005854FE" w:rsidP="005854FE">
      <w:pPr>
        <w:spacing w:line="360" w:lineRule="auto"/>
        <w:rPr>
          <w:sz w:val="28"/>
          <w:szCs w:val="28"/>
        </w:rPr>
      </w:pPr>
      <w:r w:rsidRPr="005854FE">
        <w:rPr>
          <w:sz w:val="28"/>
          <w:szCs w:val="28"/>
        </w:rPr>
        <w:t>Рис</w:t>
      </w:r>
      <w:r w:rsidRPr="005854FE">
        <w:rPr>
          <w:bCs/>
          <w:iCs/>
          <w:sz w:val="28"/>
          <w:szCs w:val="28"/>
        </w:rPr>
        <w:t xml:space="preserve">. 2.6. </w:t>
      </w:r>
      <w:r w:rsidRPr="005854FE">
        <w:rPr>
          <w:sz w:val="28"/>
          <w:szCs w:val="28"/>
        </w:rPr>
        <w:t xml:space="preserve"> Запуск контейнера</w:t>
      </w:r>
    </w:p>
    <w:p w14:paraId="585C45BB" w14:textId="77777777" w:rsidR="000767C0" w:rsidRPr="005854FE" w:rsidRDefault="000767C0" w:rsidP="000767C0">
      <w:pPr>
        <w:jc w:val="both"/>
        <w:rPr>
          <w:b/>
          <w:bCs/>
          <w:sz w:val="28"/>
          <w:szCs w:val="28"/>
        </w:rPr>
      </w:pPr>
    </w:p>
    <w:p w14:paraId="470322D1" w14:textId="4AA2125B" w:rsidR="000767C0" w:rsidRPr="005854FE" w:rsidRDefault="000767C0" w:rsidP="000767C0">
      <w:pPr>
        <w:ind w:firstLine="851"/>
        <w:jc w:val="both"/>
        <w:rPr>
          <w:sz w:val="28"/>
          <w:szCs w:val="28"/>
        </w:rPr>
      </w:pPr>
      <w:r w:rsidRPr="005854FE">
        <w:rPr>
          <w:b/>
          <w:bCs/>
          <w:sz w:val="28"/>
          <w:szCs w:val="28"/>
        </w:rPr>
        <w:t xml:space="preserve">Висновок: </w:t>
      </w:r>
      <w:r w:rsidRPr="005854FE">
        <w:rPr>
          <w:sz w:val="28"/>
          <w:szCs w:val="28"/>
        </w:rPr>
        <w:t xml:space="preserve">навчився </w:t>
      </w:r>
      <w:r w:rsidR="005854FE">
        <w:rPr>
          <w:sz w:val="28"/>
          <w:szCs w:val="28"/>
        </w:rPr>
        <w:t>створювати та запускати образи</w:t>
      </w:r>
      <w:r w:rsidRPr="005854FE">
        <w:rPr>
          <w:sz w:val="28"/>
          <w:szCs w:val="28"/>
        </w:rPr>
        <w:t xml:space="preserve"> </w:t>
      </w:r>
      <w:r w:rsidRPr="005854FE">
        <w:rPr>
          <w:sz w:val="28"/>
          <w:szCs w:val="28"/>
          <w:lang w:val="en-US"/>
        </w:rPr>
        <w:t>Docker</w:t>
      </w:r>
      <w:r w:rsidRPr="005854FE">
        <w:rPr>
          <w:sz w:val="28"/>
          <w:szCs w:val="28"/>
        </w:rPr>
        <w:t xml:space="preserve"> </w:t>
      </w:r>
    </w:p>
    <w:sectPr w:rsidR="000767C0" w:rsidRPr="005854FE" w:rsidSect="00054158">
      <w:headerReference w:type="default" r:id="rId15"/>
      <w:headerReference w:type="firs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D1856" w14:textId="77777777" w:rsidR="006174EA" w:rsidRDefault="006174EA" w:rsidP="00B06596">
      <w:r>
        <w:separator/>
      </w:r>
    </w:p>
  </w:endnote>
  <w:endnote w:type="continuationSeparator" w:id="0">
    <w:p w14:paraId="20630857" w14:textId="77777777" w:rsidR="006174EA" w:rsidRDefault="006174E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31060" w14:textId="77777777" w:rsidR="006174EA" w:rsidRDefault="006174EA" w:rsidP="00B06596">
      <w:r>
        <w:separator/>
      </w:r>
    </w:p>
  </w:footnote>
  <w:footnote w:type="continuationSeparator" w:id="0">
    <w:p w14:paraId="5BA4D417" w14:textId="77777777" w:rsidR="006174EA" w:rsidRDefault="006174E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514A" w14:textId="77777777" w:rsidR="00086C1F" w:rsidRPr="00C5317A" w:rsidRDefault="00086C1F">
    <w:pPr>
      <w:pStyle w:val="Header"/>
      <w:rPr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6A7A6B1" wp14:editId="18B2C43F">
              <wp:simplePos x="0" y="0"/>
              <wp:positionH relativeFrom="column">
                <wp:posOffset>-184438</wp:posOffset>
              </wp:positionH>
              <wp:positionV relativeFrom="paragraph">
                <wp:posOffset>-269060</wp:posOffset>
              </wp:positionV>
              <wp:extent cx="6659880" cy="10295890"/>
              <wp:effectExtent l="0" t="0" r="26670" b="29210"/>
              <wp:wrapNone/>
              <wp:docPr id="6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8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5C45A" w14:textId="6C549373" w:rsidR="00086C1F" w:rsidRPr="00331968" w:rsidRDefault="00A37961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Юрченко В.О.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9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0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7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2D3D23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0E9103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14ADC5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755B3FE5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8AF3285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31FBC0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C93A9A7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7E0284A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F4C897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9C41EC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20B5B3" w14:textId="77777777" w:rsidR="00086C1F" w:rsidRPr="001278B1" w:rsidRDefault="00086C1F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68162D" w14:textId="77777777" w:rsidR="00086C1F" w:rsidRPr="00E05FB5" w:rsidRDefault="00086C1F" w:rsidP="00E05FB5">
                                <w:r w:rsidRPr="00FA0AD6">
                                  <w:fldChar w:fldCharType="begin"/>
                                </w:r>
                                <w:r w:rsidRPr="00FA0AD6">
                                  <w:instrText xml:space="preserve"> PAGE   \* MERGEFORMAT </w:instrText>
                                </w:r>
                                <w:r w:rsidRPr="00FA0AD6">
                                  <w:fldChar w:fldCharType="separate"/>
                                </w:r>
                                <w:r w:rsidR="000E4C0C">
                                  <w:rPr>
                                    <w:noProof/>
                                  </w:rPr>
                                  <w:t>13</w:t>
                                </w:r>
                                <w:r w:rsidRPr="00FA0AD6"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669"/>
                              <a:ext cx="5808" cy="6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1D6EB1" w14:textId="65D66821" w:rsidR="00086C1F" w:rsidRPr="00527047" w:rsidRDefault="00086C1F" w:rsidP="005D44B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Державний університет «Житомирська політехніка»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A3796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.12</w:t>
                                </w:r>
                                <w:r w:rsidR="00A3796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="00A37961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 xml:space="preserve"> Лр</w:t>
                                </w:r>
                                <w:r w:rsidR="00DB541F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AB6ECD" w14:textId="0F6096EB" w:rsidR="00086C1F" w:rsidRPr="00BB2D64" w:rsidRDefault="00DB541F" w:rsidP="001D6C5A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Кузьменко О.В.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A7A6B1" id="Group 1" o:spid="_x0000_s1026" style="position:absolute;left:0;text-align:left;margin-left:-14.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EB5C45A" w14:textId="6C549373" w:rsidR="00086C1F" w:rsidRPr="00331968" w:rsidRDefault="00A3796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Юрченко В.О.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12D3D23" w14:textId="77777777" w:rsidR="00086C1F" w:rsidRPr="001278B1" w:rsidRDefault="00086C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90E9103" w14:textId="77777777" w:rsidR="00086C1F" w:rsidRPr="001278B1" w:rsidRDefault="00086C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514ADC5" w14:textId="77777777" w:rsidR="00086C1F" w:rsidRPr="001278B1" w:rsidRDefault="00086C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755B3FE5" w14:textId="77777777" w:rsidR="00086C1F" w:rsidRPr="001278B1" w:rsidRDefault="00086C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8AF3285" w14:textId="77777777" w:rsidR="00086C1F" w:rsidRPr="001278B1" w:rsidRDefault="00086C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31FBC0" w14:textId="77777777" w:rsidR="00086C1F" w:rsidRPr="001278B1" w:rsidRDefault="00086C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C93A9A7" w14:textId="77777777" w:rsidR="00086C1F" w:rsidRPr="001278B1" w:rsidRDefault="00086C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7E0284A" w14:textId="77777777" w:rsidR="00086C1F" w:rsidRPr="001278B1" w:rsidRDefault="00086C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F4C897" w14:textId="77777777" w:rsidR="00086C1F" w:rsidRPr="001278B1" w:rsidRDefault="00086C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29C41EC" w14:textId="77777777" w:rsidR="00086C1F" w:rsidRPr="001278B1" w:rsidRDefault="00086C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C20B5B3" w14:textId="77777777" w:rsidR="00086C1F" w:rsidRPr="001278B1" w:rsidRDefault="00086C1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7768162D" w14:textId="77777777" w:rsidR="00086C1F" w:rsidRPr="00E05FB5" w:rsidRDefault="00086C1F" w:rsidP="00E05FB5">
                          <w:r w:rsidRPr="00FA0AD6">
                            <w:fldChar w:fldCharType="begin"/>
                          </w:r>
                          <w:r w:rsidRPr="00FA0AD6">
                            <w:instrText xml:space="preserve"> PAGE   \* MERGEFORMAT </w:instrText>
                          </w:r>
                          <w:r w:rsidRPr="00FA0AD6">
                            <w:fldChar w:fldCharType="separate"/>
                          </w:r>
                          <w:r w:rsidR="000E4C0C">
                            <w:rPr>
                              <w:noProof/>
                            </w:rPr>
                            <w:t>1</w:t>
                          </w:r>
                          <w:r w:rsidR="000E4C0C">
                            <w:rPr>
                              <w:noProof/>
                            </w:rPr>
                            <w:t>3</w:t>
                          </w:r>
                          <w:r w:rsidRPr="00FA0AD6"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669;width:5808;height: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11D6EB1" w14:textId="65D66821" w:rsidR="00086C1F" w:rsidRPr="00527047" w:rsidRDefault="00086C1F" w:rsidP="005D44B3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Державний університет «Житомирська політехніка»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2</w:t>
                          </w:r>
                          <w:r w:rsidR="00A3796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.12</w:t>
                          </w:r>
                          <w:r w:rsidR="00A3796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1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0</w:t>
                          </w:r>
                          <w:r w:rsidR="00A37961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 xml:space="preserve"> Лр</w:t>
                          </w:r>
                          <w:r w:rsidR="00DB541F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" filled="f" stroked="f" strokeweight=".25pt">
                  <v:textbox inset="0,1pt,0,1pt">
                    <w:txbxContent>
                      <w:p w14:paraId="40AB6ECD" w14:textId="0F6096EB" w:rsidR="00086C1F" w:rsidRPr="00BB2D64" w:rsidRDefault="00DB541F" w:rsidP="001D6C5A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Кузьменко О.В.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46892" w14:textId="77777777" w:rsidR="00086C1F" w:rsidRDefault="00086C1F">
    <w:pPr>
      <w:pStyle w:val="Head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1F66C0" wp14:editId="58B5A0A0">
              <wp:simplePos x="0" y="0"/>
              <wp:positionH relativeFrom="column">
                <wp:posOffset>-227570</wp:posOffset>
              </wp:positionH>
              <wp:positionV relativeFrom="paragraph">
                <wp:posOffset>-243181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92F7E" w14:textId="77777777" w:rsidR="00086C1F" w:rsidRPr="00C93D82" w:rsidRDefault="00086C1F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DF084" w14:textId="77777777" w:rsidR="00086C1F" w:rsidRPr="004D3F22" w:rsidRDefault="00086C1F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189E7" w14:textId="77777777" w:rsidR="00086C1F" w:rsidRPr="004D3F22" w:rsidRDefault="00086C1F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E498D" w14:textId="77777777" w:rsidR="00086C1F" w:rsidRPr="004D3F22" w:rsidRDefault="00086C1F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23F5BC" w14:textId="77777777" w:rsidR="00086C1F" w:rsidRPr="004D3F22" w:rsidRDefault="00086C1F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200D5" w14:textId="77777777" w:rsidR="00086C1F" w:rsidRPr="00C93D82" w:rsidRDefault="00086C1F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787A67" w14:textId="77777777" w:rsidR="00086C1F" w:rsidRPr="00CF5643" w:rsidRDefault="00086C1F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236"/>
                          <a:ext cx="6377" cy="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2EBA5" w14:textId="6F3802EA" w:rsidR="00086C1F" w:rsidRPr="00527047" w:rsidRDefault="00086C1F"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Державний університет «Житомирська політехніка»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  <w:r w:rsidR="00E84514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.12</w:t>
                            </w:r>
                            <w:r w:rsidR="00E84514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  <w:r w:rsidR="00E84514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 xml:space="preserve">.000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Лр</w:t>
                            </w:r>
                            <w:r w:rsidR="00DB541F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1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5D492" w14:textId="77777777" w:rsidR="00086C1F" w:rsidRPr="00C93D82" w:rsidRDefault="00086C1F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AAD79" w14:textId="7DAE8275" w:rsidR="00086C1F" w:rsidRPr="00D37761" w:rsidRDefault="00E84514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Юрченко В.О.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4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47109" w14:textId="77777777" w:rsidR="00086C1F" w:rsidRPr="00E716F4" w:rsidRDefault="00086C1F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104B47" w14:textId="139CF3BD" w:rsidR="00086C1F" w:rsidRPr="00C5317A" w:rsidRDefault="00E84514" w:rsidP="00C5317A">
                              <w:pPr>
                                <w:jc w:val="left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Кузьменко О.В.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7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7DEB9" w14:textId="77777777" w:rsidR="00086C1F" w:rsidRPr="00C93D82" w:rsidRDefault="00086C1F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47F84" w14:textId="77777777" w:rsidR="00086C1F" w:rsidRPr="00E00BAC" w:rsidRDefault="00086C1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3FF328" w14:textId="77777777" w:rsidR="00086C1F" w:rsidRPr="00C93D82" w:rsidRDefault="00086C1F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21731" w14:textId="77777777" w:rsidR="00086C1F" w:rsidRPr="00E00BAC" w:rsidRDefault="00086C1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5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CAE916" w14:textId="77777777" w:rsidR="00086C1F" w:rsidRPr="001439B3" w:rsidRDefault="00086C1F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B9C5A" w14:textId="77777777" w:rsidR="00086C1F" w:rsidRPr="005D44B3" w:rsidRDefault="00086C1F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6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619A6" w14:textId="77777777" w:rsidR="00086C1F" w:rsidRDefault="00086C1F" w:rsidP="00B06DED">
                            <w:pPr>
                              <w:rPr>
                                <w:sz w:val="28"/>
                                <w:szCs w:val="22"/>
                              </w:rPr>
                            </w:pPr>
                          </w:p>
                          <w:p w14:paraId="3A02D4B0" w14:textId="77777777" w:rsidR="00086C1F" w:rsidRDefault="00086C1F" w:rsidP="009A5518">
                            <w:pPr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9A6468C" w14:textId="22AD0752" w:rsidR="00086C1F" w:rsidRPr="00527047" w:rsidRDefault="00086C1F"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 №</w:t>
                            </w:r>
                            <w:r w:rsidR="00E84514">
                              <w:rPr>
                                <w:sz w:val="28"/>
                                <w:szCs w:val="3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9E5E55" w14:textId="77777777" w:rsidR="00086C1F" w:rsidRPr="00C93D82" w:rsidRDefault="00086C1F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A3D56" w14:textId="77777777" w:rsidR="00086C1F" w:rsidRPr="00C93D82" w:rsidRDefault="00086C1F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F92C1" w14:textId="0154ADB3" w:rsidR="00086C1F" w:rsidRPr="004B691D" w:rsidRDefault="002D263E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B8CED" w14:textId="586FDCC9" w:rsidR="00086C1F" w:rsidRPr="00824AE5" w:rsidRDefault="00086C1F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E84514">
                              <w:rPr>
                                <w:sz w:val="32"/>
                                <w:szCs w:val="32"/>
                              </w:rPr>
                              <w:t>ІПЗ</w:t>
                            </w:r>
                            <w:r w:rsidR="00206BFD">
                              <w:rPr>
                                <w:sz w:val="32"/>
                                <w:szCs w:val="32"/>
                              </w:rPr>
                              <w:t>м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-2</w:t>
                            </w:r>
                            <w:r w:rsidR="00E84514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 w:rsidR="00206BFD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1F66C0" id="Group 25" o:spid="_x0000_s1050" style="position:absolute;left:0;text-align:left;margin-left:-17.9pt;margin-top:-19.1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14:paraId="5B092F7E" w14:textId="77777777" w:rsidR="00086C1F" w:rsidRPr="00C93D82" w:rsidRDefault="00086C1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7E2DF084" w14:textId="77777777" w:rsidR="00086C1F" w:rsidRPr="004D3F22" w:rsidRDefault="00086C1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5D0189E7" w14:textId="77777777" w:rsidR="00086C1F" w:rsidRPr="004D3F22" w:rsidRDefault="00086C1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66FE498D" w14:textId="77777777" w:rsidR="00086C1F" w:rsidRPr="004D3F22" w:rsidRDefault="00086C1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523F5BC" w14:textId="77777777" w:rsidR="00086C1F" w:rsidRPr="004D3F22" w:rsidRDefault="00086C1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<v:textbox inset="0,0,0,0">
                  <w:txbxContent>
                    <w:p w14:paraId="79F200D5" w14:textId="77777777" w:rsidR="00086C1F" w:rsidRPr="00C93D82" w:rsidRDefault="00086C1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0C787A67" w14:textId="77777777" w:rsidR="00086C1F" w:rsidRPr="00CF5643" w:rsidRDefault="00086C1F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236;width:6377;height: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63B2EBA5" w14:textId="6F3802EA" w:rsidR="00086C1F" w:rsidRPr="00527047" w:rsidRDefault="00086C1F"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Державний університет «Житомирська політехніка»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2</w:t>
                      </w:r>
                      <w:r w:rsidR="00E84514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.12</w:t>
                      </w:r>
                      <w:r w:rsidR="00E84514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1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0</w:t>
                      </w:r>
                      <w:r w:rsidR="00E84514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0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 xml:space="preserve">.000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Лр</w:t>
                      </w:r>
                      <w:r w:rsidR="00DB541F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4525D492" w14:textId="77777777" w:rsidR="00086C1F" w:rsidRPr="00C93D82" w:rsidRDefault="00086C1F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02CAAD79" w14:textId="7DAE8275" w:rsidR="00086C1F" w:rsidRPr="00D37761" w:rsidRDefault="00E84514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Юрченко В.О.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70F47109" w14:textId="77777777" w:rsidR="00086C1F" w:rsidRPr="00E716F4" w:rsidRDefault="00086C1F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14:paraId="06104B47" w14:textId="139CF3BD" w:rsidR="00086C1F" w:rsidRPr="00C5317A" w:rsidRDefault="00E84514" w:rsidP="00C5317A">
                        <w:pPr>
                          <w:jc w:val="left"/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Кузьменко О.В.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2957DEB9" w14:textId="77777777" w:rsidR="00086C1F" w:rsidRPr="00C93D82" w:rsidRDefault="00086C1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71A47F84" w14:textId="77777777" w:rsidR="00086C1F" w:rsidRPr="00E00BAC" w:rsidRDefault="00086C1F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" filled="f" stroked="f" strokeweight=".25pt">
                  <v:textbox inset="0,0,0,0">
                    <w:txbxContent>
                      <w:p w14:paraId="403FF328" w14:textId="77777777" w:rsidR="00086C1F" w:rsidRPr="00C93D82" w:rsidRDefault="00086C1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34E21731" w14:textId="77777777" w:rsidR="00086C1F" w:rsidRPr="00E00BAC" w:rsidRDefault="00086C1F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n3l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EP595cYAAADbAAAA&#10;DwAAAAAAAAAAAAAAAAAHAgAAZHJzL2Rvd25yZXYueG1sUEsFBgAAAAADAAMAtwAAAPoCAAAAAA==&#10;" filled="f" stroked="f" strokeweight=".25pt">
                  <v:textbox inset="0,0,0,0">
                    <w:txbxContent>
                      <w:p w14:paraId="06CAE916" w14:textId="77777777" w:rsidR="00086C1F" w:rsidRPr="001439B3" w:rsidRDefault="00086C1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4A8B9C5A" w14:textId="77777777" w:rsidR="00086C1F" w:rsidRPr="005D44B3" w:rsidRDefault="00086C1F" w:rsidP="00FD75B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59B619A6" w14:textId="77777777" w:rsidR="00086C1F" w:rsidRDefault="00086C1F" w:rsidP="00B06DED">
                      <w:pPr>
                        <w:rPr>
                          <w:sz w:val="28"/>
                          <w:szCs w:val="22"/>
                        </w:rPr>
                      </w:pPr>
                    </w:p>
                    <w:p w14:paraId="3A02D4B0" w14:textId="77777777" w:rsidR="00086C1F" w:rsidRDefault="00086C1F" w:rsidP="009A5518">
                      <w:pPr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9A6468C" w14:textId="22AD0752" w:rsidR="00086C1F" w:rsidRPr="00527047" w:rsidRDefault="00086C1F">
                      <w:r>
                        <w:rPr>
                          <w:sz w:val="28"/>
                          <w:szCs w:val="30"/>
                        </w:rPr>
                        <w:t>лабораторної роботи №</w:t>
                      </w:r>
                      <w:r w:rsidR="00E84514">
                        <w:rPr>
                          <w:sz w:val="28"/>
                          <w:szCs w:val="30"/>
                        </w:rPr>
                        <w:t>1</w:t>
                      </w:r>
                    </w:p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" filled="f" stroked="f" strokeweight=".25pt">
                <v:textbox inset="0,0,0,0">
                  <w:txbxContent>
                    <w:p w14:paraId="159E5E55" w14:textId="77777777" w:rsidR="00086C1F" w:rsidRPr="00C93D82" w:rsidRDefault="00086C1F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<v:textbox inset="0,0,0,0">
                  <w:txbxContent>
                    <w:p w14:paraId="3FCA3D56" w14:textId="77777777" w:rsidR="00086C1F" w:rsidRPr="00C93D82" w:rsidRDefault="00086C1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C1F92C1" w14:textId="0154ADB3" w:rsidR="00086C1F" w:rsidRPr="004B691D" w:rsidRDefault="002D263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095B8CED" w14:textId="586FDCC9" w:rsidR="00086C1F" w:rsidRPr="00824AE5" w:rsidRDefault="00086C1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E84514">
                        <w:rPr>
                          <w:sz w:val="32"/>
                          <w:szCs w:val="32"/>
                        </w:rPr>
                        <w:t>ІПЗ</w:t>
                      </w:r>
                      <w:r w:rsidR="00206BFD">
                        <w:rPr>
                          <w:sz w:val="32"/>
                          <w:szCs w:val="32"/>
                        </w:rPr>
                        <w:t>м</w:t>
                      </w:r>
                      <w:r>
                        <w:rPr>
                          <w:sz w:val="32"/>
                          <w:szCs w:val="32"/>
                        </w:rPr>
                        <w:t>-2</w:t>
                      </w:r>
                      <w:r w:rsidR="00E84514">
                        <w:rPr>
                          <w:sz w:val="32"/>
                          <w:szCs w:val="32"/>
                        </w:rPr>
                        <w:t>1</w:t>
                      </w:r>
                      <w:r w:rsidR="00206BFD">
                        <w:rPr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6927D5"/>
    <w:multiLevelType w:val="hybridMultilevel"/>
    <w:tmpl w:val="C5D0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64565A4"/>
    <w:multiLevelType w:val="hybridMultilevel"/>
    <w:tmpl w:val="DAE412A4"/>
    <w:lvl w:ilvl="0" w:tplc="F1E69F90">
      <w:start w:val="1"/>
      <w:numFmt w:val="decimal"/>
      <w:lvlText w:val="%1."/>
      <w:lvlJc w:val="left"/>
      <w:pPr>
        <w:ind w:left="1418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27617BF0"/>
    <w:multiLevelType w:val="hybridMultilevel"/>
    <w:tmpl w:val="888E1E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E16A5E"/>
    <w:multiLevelType w:val="hybridMultilevel"/>
    <w:tmpl w:val="6D527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B6429"/>
    <w:multiLevelType w:val="hybridMultilevel"/>
    <w:tmpl w:val="C758FF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A313B2"/>
    <w:multiLevelType w:val="hybridMultilevel"/>
    <w:tmpl w:val="98B85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EE2585"/>
    <w:multiLevelType w:val="hybridMultilevel"/>
    <w:tmpl w:val="4D949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65F78"/>
    <w:multiLevelType w:val="hybridMultilevel"/>
    <w:tmpl w:val="84EE0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4B73FEF"/>
    <w:multiLevelType w:val="hybridMultilevel"/>
    <w:tmpl w:val="FF505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3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5425E7A"/>
    <w:multiLevelType w:val="hybridMultilevel"/>
    <w:tmpl w:val="C5D0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BB25F0"/>
    <w:multiLevelType w:val="hybridMultilevel"/>
    <w:tmpl w:val="6416183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762AF2"/>
    <w:multiLevelType w:val="hybridMultilevel"/>
    <w:tmpl w:val="AF90D79A"/>
    <w:lvl w:ilvl="0" w:tplc="00D2C276">
      <w:start w:val="195"/>
      <w:numFmt w:val="bullet"/>
      <w:lvlText w:val=""/>
      <w:lvlJc w:val="left"/>
      <w:pPr>
        <w:ind w:left="106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0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472A50"/>
    <w:multiLevelType w:val="hybridMultilevel"/>
    <w:tmpl w:val="C5D06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7052E7"/>
    <w:multiLevelType w:val="hybridMultilevel"/>
    <w:tmpl w:val="3B9C1E9C"/>
    <w:lvl w:ilvl="0" w:tplc="68DAF2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214702821">
    <w:abstractNumId w:val="22"/>
  </w:num>
  <w:num w:numId="2" w16cid:durableId="1852135601">
    <w:abstractNumId w:val="19"/>
  </w:num>
  <w:num w:numId="3" w16cid:durableId="1380788294">
    <w:abstractNumId w:val="5"/>
  </w:num>
  <w:num w:numId="4" w16cid:durableId="392898278">
    <w:abstractNumId w:val="20"/>
  </w:num>
  <w:num w:numId="5" w16cid:durableId="1330865018">
    <w:abstractNumId w:val="1"/>
  </w:num>
  <w:num w:numId="6" w16cid:durableId="758990912">
    <w:abstractNumId w:val="8"/>
  </w:num>
  <w:num w:numId="7" w16cid:durableId="644044864">
    <w:abstractNumId w:val="32"/>
  </w:num>
  <w:num w:numId="8" w16cid:durableId="1635139556">
    <w:abstractNumId w:val="2"/>
  </w:num>
  <w:num w:numId="9" w16cid:durableId="1876917451">
    <w:abstractNumId w:val="33"/>
  </w:num>
  <w:num w:numId="10" w16cid:durableId="1378626028">
    <w:abstractNumId w:val="30"/>
  </w:num>
  <w:num w:numId="11" w16cid:durableId="1027949553">
    <w:abstractNumId w:val="45"/>
  </w:num>
  <w:num w:numId="12" w16cid:durableId="1137068160">
    <w:abstractNumId w:val="23"/>
  </w:num>
  <w:num w:numId="13" w16cid:durableId="936984511">
    <w:abstractNumId w:val="16"/>
  </w:num>
  <w:num w:numId="14" w16cid:durableId="255410839">
    <w:abstractNumId w:val="15"/>
  </w:num>
  <w:num w:numId="15" w16cid:durableId="2131901684">
    <w:abstractNumId w:val="35"/>
  </w:num>
  <w:num w:numId="16" w16cid:durableId="542132514">
    <w:abstractNumId w:val="28"/>
  </w:num>
  <w:num w:numId="17" w16cid:durableId="1164973450">
    <w:abstractNumId w:val="3"/>
  </w:num>
  <w:num w:numId="18" w16cid:durableId="1953634489">
    <w:abstractNumId w:val="12"/>
  </w:num>
  <w:num w:numId="19" w16cid:durableId="696928647">
    <w:abstractNumId w:val="21"/>
  </w:num>
  <w:num w:numId="20" w16cid:durableId="327252176">
    <w:abstractNumId w:val="7"/>
  </w:num>
  <w:num w:numId="21" w16cid:durableId="2002007487">
    <w:abstractNumId w:val="42"/>
  </w:num>
  <w:num w:numId="22" w16cid:durableId="679165321">
    <w:abstractNumId w:val="0"/>
  </w:num>
  <w:num w:numId="23" w16cid:durableId="1278683822">
    <w:abstractNumId w:val="40"/>
  </w:num>
  <w:num w:numId="24" w16cid:durableId="843013831">
    <w:abstractNumId w:val="44"/>
  </w:num>
  <w:num w:numId="25" w16cid:durableId="1771583030">
    <w:abstractNumId w:val="24"/>
  </w:num>
  <w:num w:numId="26" w16cid:durableId="565148786">
    <w:abstractNumId w:val="34"/>
  </w:num>
  <w:num w:numId="27" w16cid:durableId="418715599">
    <w:abstractNumId w:val="11"/>
  </w:num>
  <w:num w:numId="28" w16cid:durableId="1157260495">
    <w:abstractNumId w:val="43"/>
  </w:num>
  <w:num w:numId="29" w16cid:durableId="1020395953">
    <w:abstractNumId w:val="17"/>
  </w:num>
  <w:num w:numId="30" w16cid:durableId="829172791">
    <w:abstractNumId w:val="47"/>
  </w:num>
  <w:num w:numId="31" w16cid:durableId="728460062">
    <w:abstractNumId w:val="38"/>
  </w:num>
  <w:num w:numId="32" w16cid:durableId="1743062095">
    <w:abstractNumId w:val="25"/>
  </w:num>
  <w:num w:numId="33" w16cid:durableId="1912353786">
    <w:abstractNumId w:val="4"/>
  </w:num>
  <w:num w:numId="34" w16cid:durableId="1882741578">
    <w:abstractNumId w:val="13"/>
  </w:num>
  <w:num w:numId="35" w16cid:durableId="1679843908">
    <w:abstractNumId w:val="10"/>
  </w:num>
  <w:num w:numId="36" w16cid:durableId="627399636">
    <w:abstractNumId w:val="6"/>
  </w:num>
  <w:num w:numId="37" w16cid:durableId="704411021">
    <w:abstractNumId w:val="41"/>
  </w:num>
  <w:num w:numId="38" w16cid:durableId="1703703876">
    <w:abstractNumId w:val="36"/>
  </w:num>
  <w:num w:numId="39" w16cid:durableId="123692832">
    <w:abstractNumId w:val="14"/>
  </w:num>
  <w:num w:numId="40" w16cid:durableId="1547907999">
    <w:abstractNumId w:val="29"/>
  </w:num>
  <w:num w:numId="41" w16cid:durableId="494733603">
    <w:abstractNumId w:val="9"/>
  </w:num>
  <w:num w:numId="42" w16cid:durableId="1328048265">
    <w:abstractNumId w:val="27"/>
  </w:num>
  <w:num w:numId="43" w16cid:durableId="1152451224">
    <w:abstractNumId w:val="37"/>
  </w:num>
  <w:num w:numId="44" w16cid:durableId="1310552561">
    <w:abstractNumId w:val="39"/>
  </w:num>
  <w:num w:numId="45" w16cid:durableId="480074413">
    <w:abstractNumId w:val="18"/>
  </w:num>
  <w:num w:numId="46" w16cid:durableId="631132827">
    <w:abstractNumId w:val="46"/>
  </w:num>
  <w:num w:numId="47" w16cid:durableId="1498568394">
    <w:abstractNumId w:val="26"/>
  </w:num>
  <w:num w:numId="48" w16cid:durableId="316421462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AU" w:vendorID="64" w:dllVersion="4096" w:nlCheck="1" w:checkStyle="0"/>
  <w:proofState w:spelling="clean" w:grammar="clean"/>
  <w:attachedTemplate r:id="rId1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FB8"/>
    <w:rsid w:val="00000271"/>
    <w:rsid w:val="0000038E"/>
    <w:rsid w:val="00000E19"/>
    <w:rsid w:val="00001008"/>
    <w:rsid w:val="00001464"/>
    <w:rsid w:val="00001B93"/>
    <w:rsid w:val="00002F3F"/>
    <w:rsid w:val="00004765"/>
    <w:rsid w:val="00005F0F"/>
    <w:rsid w:val="000062BA"/>
    <w:rsid w:val="000066AA"/>
    <w:rsid w:val="0000715D"/>
    <w:rsid w:val="00007C6B"/>
    <w:rsid w:val="00010FB8"/>
    <w:rsid w:val="00011808"/>
    <w:rsid w:val="00012790"/>
    <w:rsid w:val="00012B12"/>
    <w:rsid w:val="00012D71"/>
    <w:rsid w:val="00013035"/>
    <w:rsid w:val="00013138"/>
    <w:rsid w:val="00013B32"/>
    <w:rsid w:val="00013DF6"/>
    <w:rsid w:val="000140D6"/>
    <w:rsid w:val="00014799"/>
    <w:rsid w:val="00014987"/>
    <w:rsid w:val="00015BC8"/>
    <w:rsid w:val="00016D71"/>
    <w:rsid w:val="000205D8"/>
    <w:rsid w:val="00023AFA"/>
    <w:rsid w:val="000246CB"/>
    <w:rsid w:val="0002555F"/>
    <w:rsid w:val="000259D0"/>
    <w:rsid w:val="00025C01"/>
    <w:rsid w:val="00026124"/>
    <w:rsid w:val="000261CC"/>
    <w:rsid w:val="00026FF1"/>
    <w:rsid w:val="000271C7"/>
    <w:rsid w:val="0002774B"/>
    <w:rsid w:val="00030FBC"/>
    <w:rsid w:val="00031003"/>
    <w:rsid w:val="00031721"/>
    <w:rsid w:val="00031A03"/>
    <w:rsid w:val="0003388B"/>
    <w:rsid w:val="00034171"/>
    <w:rsid w:val="00034278"/>
    <w:rsid w:val="000348BD"/>
    <w:rsid w:val="00034D07"/>
    <w:rsid w:val="0003519B"/>
    <w:rsid w:val="00035528"/>
    <w:rsid w:val="00036033"/>
    <w:rsid w:val="00036112"/>
    <w:rsid w:val="00036B3F"/>
    <w:rsid w:val="00036CF7"/>
    <w:rsid w:val="00036CF8"/>
    <w:rsid w:val="000377FD"/>
    <w:rsid w:val="00037A6A"/>
    <w:rsid w:val="00037D63"/>
    <w:rsid w:val="00037F91"/>
    <w:rsid w:val="00041195"/>
    <w:rsid w:val="00041503"/>
    <w:rsid w:val="00041C1B"/>
    <w:rsid w:val="00042EEE"/>
    <w:rsid w:val="0004324C"/>
    <w:rsid w:val="00043517"/>
    <w:rsid w:val="000435DF"/>
    <w:rsid w:val="00043785"/>
    <w:rsid w:val="0004455F"/>
    <w:rsid w:val="00044DF6"/>
    <w:rsid w:val="00044F9D"/>
    <w:rsid w:val="000458AB"/>
    <w:rsid w:val="00045B7B"/>
    <w:rsid w:val="00045B99"/>
    <w:rsid w:val="00045DAE"/>
    <w:rsid w:val="000461CF"/>
    <w:rsid w:val="0004672F"/>
    <w:rsid w:val="00046DC8"/>
    <w:rsid w:val="00047972"/>
    <w:rsid w:val="00047D89"/>
    <w:rsid w:val="000508C9"/>
    <w:rsid w:val="00050ED0"/>
    <w:rsid w:val="00050EDA"/>
    <w:rsid w:val="00051304"/>
    <w:rsid w:val="0005258A"/>
    <w:rsid w:val="0005278C"/>
    <w:rsid w:val="00052F7B"/>
    <w:rsid w:val="00053949"/>
    <w:rsid w:val="00054158"/>
    <w:rsid w:val="00054658"/>
    <w:rsid w:val="00054FB7"/>
    <w:rsid w:val="000565E7"/>
    <w:rsid w:val="00056879"/>
    <w:rsid w:val="000601FD"/>
    <w:rsid w:val="00060C31"/>
    <w:rsid w:val="00060D19"/>
    <w:rsid w:val="0006261F"/>
    <w:rsid w:val="00062D31"/>
    <w:rsid w:val="00062EC5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AF6"/>
    <w:rsid w:val="00071E14"/>
    <w:rsid w:val="00072F96"/>
    <w:rsid w:val="000732DB"/>
    <w:rsid w:val="00074380"/>
    <w:rsid w:val="00074D9F"/>
    <w:rsid w:val="0007564A"/>
    <w:rsid w:val="000765C2"/>
    <w:rsid w:val="000767C0"/>
    <w:rsid w:val="00076A52"/>
    <w:rsid w:val="000775CE"/>
    <w:rsid w:val="00077DFA"/>
    <w:rsid w:val="00080098"/>
    <w:rsid w:val="00080839"/>
    <w:rsid w:val="00080999"/>
    <w:rsid w:val="000809F5"/>
    <w:rsid w:val="00082A19"/>
    <w:rsid w:val="00082E0F"/>
    <w:rsid w:val="000837BF"/>
    <w:rsid w:val="00084153"/>
    <w:rsid w:val="00084C7C"/>
    <w:rsid w:val="0008558F"/>
    <w:rsid w:val="00085DAD"/>
    <w:rsid w:val="000866DC"/>
    <w:rsid w:val="00086C1F"/>
    <w:rsid w:val="0009059F"/>
    <w:rsid w:val="000911D0"/>
    <w:rsid w:val="000913B9"/>
    <w:rsid w:val="00091E81"/>
    <w:rsid w:val="00092DE9"/>
    <w:rsid w:val="00094041"/>
    <w:rsid w:val="00094941"/>
    <w:rsid w:val="00095490"/>
    <w:rsid w:val="00096A45"/>
    <w:rsid w:val="0009712E"/>
    <w:rsid w:val="000A0A0B"/>
    <w:rsid w:val="000A1A09"/>
    <w:rsid w:val="000A3C82"/>
    <w:rsid w:val="000A4B4F"/>
    <w:rsid w:val="000A4DC4"/>
    <w:rsid w:val="000A53DF"/>
    <w:rsid w:val="000A5D7E"/>
    <w:rsid w:val="000A6D07"/>
    <w:rsid w:val="000A6E4B"/>
    <w:rsid w:val="000A7497"/>
    <w:rsid w:val="000A7FDC"/>
    <w:rsid w:val="000B1829"/>
    <w:rsid w:val="000B233C"/>
    <w:rsid w:val="000B2482"/>
    <w:rsid w:val="000B39E3"/>
    <w:rsid w:val="000B4123"/>
    <w:rsid w:val="000B46E0"/>
    <w:rsid w:val="000B4727"/>
    <w:rsid w:val="000B4E69"/>
    <w:rsid w:val="000B5513"/>
    <w:rsid w:val="000B5E56"/>
    <w:rsid w:val="000B61DA"/>
    <w:rsid w:val="000B623F"/>
    <w:rsid w:val="000B629C"/>
    <w:rsid w:val="000B7245"/>
    <w:rsid w:val="000B73BC"/>
    <w:rsid w:val="000B78B5"/>
    <w:rsid w:val="000C01CD"/>
    <w:rsid w:val="000C11AE"/>
    <w:rsid w:val="000C2338"/>
    <w:rsid w:val="000C2E30"/>
    <w:rsid w:val="000C48E9"/>
    <w:rsid w:val="000C490B"/>
    <w:rsid w:val="000C593B"/>
    <w:rsid w:val="000C7A7A"/>
    <w:rsid w:val="000D0140"/>
    <w:rsid w:val="000D0546"/>
    <w:rsid w:val="000D202B"/>
    <w:rsid w:val="000D2786"/>
    <w:rsid w:val="000D2A66"/>
    <w:rsid w:val="000D3016"/>
    <w:rsid w:val="000D4158"/>
    <w:rsid w:val="000D505F"/>
    <w:rsid w:val="000D5B32"/>
    <w:rsid w:val="000D60E0"/>
    <w:rsid w:val="000D6154"/>
    <w:rsid w:val="000E0BD7"/>
    <w:rsid w:val="000E12BB"/>
    <w:rsid w:val="000E14ED"/>
    <w:rsid w:val="000E29D4"/>
    <w:rsid w:val="000E3C84"/>
    <w:rsid w:val="000E3CDA"/>
    <w:rsid w:val="000E3E46"/>
    <w:rsid w:val="000E4188"/>
    <w:rsid w:val="000E4C0C"/>
    <w:rsid w:val="000E4EF7"/>
    <w:rsid w:val="000E6735"/>
    <w:rsid w:val="000E6BE2"/>
    <w:rsid w:val="000E6D89"/>
    <w:rsid w:val="000E73AB"/>
    <w:rsid w:val="000E73EE"/>
    <w:rsid w:val="000E776D"/>
    <w:rsid w:val="000E7AE0"/>
    <w:rsid w:val="000F059A"/>
    <w:rsid w:val="000F0A41"/>
    <w:rsid w:val="000F0C50"/>
    <w:rsid w:val="000F1E8D"/>
    <w:rsid w:val="000F3150"/>
    <w:rsid w:val="000F3811"/>
    <w:rsid w:val="000F3C02"/>
    <w:rsid w:val="000F3FB0"/>
    <w:rsid w:val="000F53EA"/>
    <w:rsid w:val="000F6257"/>
    <w:rsid w:val="000F7BBB"/>
    <w:rsid w:val="00100AF4"/>
    <w:rsid w:val="00101E88"/>
    <w:rsid w:val="0010225A"/>
    <w:rsid w:val="0010260F"/>
    <w:rsid w:val="00102BAE"/>
    <w:rsid w:val="001032DB"/>
    <w:rsid w:val="001040C4"/>
    <w:rsid w:val="00104E66"/>
    <w:rsid w:val="0010536A"/>
    <w:rsid w:val="00105590"/>
    <w:rsid w:val="00110385"/>
    <w:rsid w:val="00110517"/>
    <w:rsid w:val="00110D35"/>
    <w:rsid w:val="00110EC5"/>
    <w:rsid w:val="00111A0A"/>
    <w:rsid w:val="00111E07"/>
    <w:rsid w:val="00111E49"/>
    <w:rsid w:val="00112FE1"/>
    <w:rsid w:val="0011363C"/>
    <w:rsid w:val="001138FD"/>
    <w:rsid w:val="00113CEB"/>
    <w:rsid w:val="001178A5"/>
    <w:rsid w:val="0012212C"/>
    <w:rsid w:val="001223E9"/>
    <w:rsid w:val="00122A67"/>
    <w:rsid w:val="00123382"/>
    <w:rsid w:val="00123B7D"/>
    <w:rsid w:val="0012452E"/>
    <w:rsid w:val="00124BB6"/>
    <w:rsid w:val="001251FD"/>
    <w:rsid w:val="001259A3"/>
    <w:rsid w:val="001278B1"/>
    <w:rsid w:val="00127903"/>
    <w:rsid w:val="00127932"/>
    <w:rsid w:val="001307F9"/>
    <w:rsid w:val="00130F46"/>
    <w:rsid w:val="001322BF"/>
    <w:rsid w:val="00132ACA"/>
    <w:rsid w:val="00132ADB"/>
    <w:rsid w:val="001333C7"/>
    <w:rsid w:val="00133B3A"/>
    <w:rsid w:val="00134ED2"/>
    <w:rsid w:val="00136B70"/>
    <w:rsid w:val="00136F7C"/>
    <w:rsid w:val="00137F08"/>
    <w:rsid w:val="001408B7"/>
    <w:rsid w:val="00140A8F"/>
    <w:rsid w:val="0014101E"/>
    <w:rsid w:val="001416B3"/>
    <w:rsid w:val="00142629"/>
    <w:rsid w:val="001428FE"/>
    <w:rsid w:val="00143928"/>
    <w:rsid w:val="001439B3"/>
    <w:rsid w:val="00144BA8"/>
    <w:rsid w:val="00145240"/>
    <w:rsid w:val="001464B5"/>
    <w:rsid w:val="001466AC"/>
    <w:rsid w:val="001476B8"/>
    <w:rsid w:val="0015026B"/>
    <w:rsid w:val="001508F0"/>
    <w:rsid w:val="00151459"/>
    <w:rsid w:val="001517B8"/>
    <w:rsid w:val="00152652"/>
    <w:rsid w:val="00153ABD"/>
    <w:rsid w:val="0015491F"/>
    <w:rsid w:val="00154F3D"/>
    <w:rsid w:val="001552D2"/>
    <w:rsid w:val="00155619"/>
    <w:rsid w:val="00155A79"/>
    <w:rsid w:val="001561B3"/>
    <w:rsid w:val="00156C67"/>
    <w:rsid w:val="00157AE3"/>
    <w:rsid w:val="00160B19"/>
    <w:rsid w:val="001617B5"/>
    <w:rsid w:val="00163249"/>
    <w:rsid w:val="00163E05"/>
    <w:rsid w:val="00164DE5"/>
    <w:rsid w:val="001657B1"/>
    <w:rsid w:val="00166880"/>
    <w:rsid w:val="00170709"/>
    <w:rsid w:val="00170A2C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14C"/>
    <w:rsid w:val="0018185B"/>
    <w:rsid w:val="00181F5B"/>
    <w:rsid w:val="001822AC"/>
    <w:rsid w:val="00182AA7"/>
    <w:rsid w:val="00183194"/>
    <w:rsid w:val="00184093"/>
    <w:rsid w:val="00184125"/>
    <w:rsid w:val="001849D0"/>
    <w:rsid w:val="00184D9E"/>
    <w:rsid w:val="0018544B"/>
    <w:rsid w:val="00185590"/>
    <w:rsid w:val="00185FE1"/>
    <w:rsid w:val="00186339"/>
    <w:rsid w:val="0018662B"/>
    <w:rsid w:val="00187292"/>
    <w:rsid w:val="00187801"/>
    <w:rsid w:val="00190255"/>
    <w:rsid w:val="00192D8A"/>
    <w:rsid w:val="0019340D"/>
    <w:rsid w:val="00193462"/>
    <w:rsid w:val="00193C93"/>
    <w:rsid w:val="00193F23"/>
    <w:rsid w:val="00194D19"/>
    <w:rsid w:val="0019508A"/>
    <w:rsid w:val="00195B8A"/>
    <w:rsid w:val="00195E44"/>
    <w:rsid w:val="00195FF0"/>
    <w:rsid w:val="00196774"/>
    <w:rsid w:val="00196FDD"/>
    <w:rsid w:val="001970B3"/>
    <w:rsid w:val="0019724F"/>
    <w:rsid w:val="00197762"/>
    <w:rsid w:val="0019788A"/>
    <w:rsid w:val="001A0C53"/>
    <w:rsid w:val="001A23BB"/>
    <w:rsid w:val="001A2859"/>
    <w:rsid w:val="001A2F32"/>
    <w:rsid w:val="001A31E6"/>
    <w:rsid w:val="001A5CF5"/>
    <w:rsid w:val="001A64AA"/>
    <w:rsid w:val="001A6A12"/>
    <w:rsid w:val="001A6E05"/>
    <w:rsid w:val="001A6FB8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1D8"/>
    <w:rsid w:val="001B5419"/>
    <w:rsid w:val="001B5513"/>
    <w:rsid w:val="001B59DF"/>
    <w:rsid w:val="001B5A53"/>
    <w:rsid w:val="001B6BA2"/>
    <w:rsid w:val="001B7368"/>
    <w:rsid w:val="001B7954"/>
    <w:rsid w:val="001B7ADA"/>
    <w:rsid w:val="001C0B63"/>
    <w:rsid w:val="001C1709"/>
    <w:rsid w:val="001C1AEE"/>
    <w:rsid w:val="001C2145"/>
    <w:rsid w:val="001C2AC5"/>
    <w:rsid w:val="001C2CFD"/>
    <w:rsid w:val="001C39FB"/>
    <w:rsid w:val="001C48C5"/>
    <w:rsid w:val="001C4ED6"/>
    <w:rsid w:val="001C4F5A"/>
    <w:rsid w:val="001C5344"/>
    <w:rsid w:val="001C535C"/>
    <w:rsid w:val="001C57AD"/>
    <w:rsid w:val="001C587B"/>
    <w:rsid w:val="001C5FF9"/>
    <w:rsid w:val="001C699D"/>
    <w:rsid w:val="001C6EE1"/>
    <w:rsid w:val="001D00D5"/>
    <w:rsid w:val="001D026D"/>
    <w:rsid w:val="001D0708"/>
    <w:rsid w:val="001D0B16"/>
    <w:rsid w:val="001D0CB6"/>
    <w:rsid w:val="001D0FAE"/>
    <w:rsid w:val="001D1381"/>
    <w:rsid w:val="001D1A49"/>
    <w:rsid w:val="001D2029"/>
    <w:rsid w:val="001D23AF"/>
    <w:rsid w:val="001D2DDD"/>
    <w:rsid w:val="001D2E45"/>
    <w:rsid w:val="001D2F24"/>
    <w:rsid w:val="001D308D"/>
    <w:rsid w:val="001D4440"/>
    <w:rsid w:val="001D4ED9"/>
    <w:rsid w:val="001D53E0"/>
    <w:rsid w:val="001D5AC7"/>
    <w:rsid w:val="001D5CB8"/>
    <w:rsid w:val="001D66E6"/>
    <w:rsid w:val="001D6C5A"/>
    <w:rsid w:val="001D6F79"/>
    <w:rsid w:val="001E112B"/>
    <w:rsid w:val="001E3199"/>
    <w:rsid w:val="001E3A1B"/>
    <w:rsid w:val="001E3E0F"/>
    <w:rsid w:val="001E67B0"/>
    <w:rsid w:val="001E7063"/>
    <w:rsid w:val="001E749A"/>
    <w:rsid w:val="001E7622"/>
    <w:rsid w:val="001E774B"/>
    <w:rsid w:val="001F0907"/>
    <w:rsid w:val="001F1356"/>
    <w:rsid w:val="001F23BB"/>
    <w:rsid w:val="001F3299"/>
    <w:rsid w:val="001F35CB"/>
    <w:rsid w:val="001F4522"/>
    <w:rsid w:val="001F5D6E"/>
    <w:rsid w:val="001F6345"/>
    <w:rsid w:val="001F63A7"/>
    <w:rsid w:val="001F755A"/>
    <w:rsid w:val="00200F4E"/>
    <w:rsid w:val="0020238E"/>
    <w:rsid w:val="00202410"/>
    <w:rsid w:val="002024AC"/>
    <w:rsid w:val="00202609"/>
    <w:rsid w:val="0020349D"/>
    <w:rsid w:val="00204328"/>
    <w:rsid w:val="002047DC"/>
    <w:rsid w:val="002069C1"/>
    <w:rsid w:val="00206BFD"/>
    <w:rsid w:val="0020757D"/>
    <w:rsid w:val="00207F3C"/>
    <w:rsid w:val="00210351"/>
    <w:rsid w:val="00210C63"/>
    <w:rsid w:val="00211769"/>
    <w:rsid w:val="00211872"/>
    <w:rsid w:val="00211FC2"/>
    <w:rsid w:val="00212386"/>
    <w:rsid w:val="00212541"/>
    <w:rsid w:val="00212CBC"/>
    <w:rsid w:val="002130F1"/>
    <w:rsid w:val="00213524"/>
    <w:rsid w:val="0021408B"/>
    <w:rsid w:val="002146BE"/>
    <w:rsid w:val="002149A2"/>
    <w:rsid w:val="00215658"/>
    <w:rsid w:val="00217517"/>
    <w:rsid w:val="00217D5C"/>
    <w:rsid w:val="002209CF"/>
    <w:rsid w:val="00220C7F"/>
    <w:rsid w:val="002216DA"/>
    <w:rsid w:val="00222B5D"/>
    <w:rsid w:val="00222DF6"/>
    <w:rsid w:val="00222ED4"/>
    <w:rsid w:val="002231B2"/>
    <w:rsid w:val="00223678"/>
    <w:rsid w:val="00223948"/>
    <w:rsid w:val="002242B6"/>
    <w:rsid w:val="00224735"/>
    <w:rsid w:val="002247C3"/>
    <w:rsid w:val="00225604"/>
    <w:rsid w:val="0023315C"/>
    <w:rsid w:val="00233C39"/>
    <w:rsid w:val="00234472"/>
    <w:rsid w:val="00234C16"/>
    <w:rsid w:val="00235471"/>
    <w:rsid w:val="002355B4"/>
    <w:rsid w:val="00235C8A"/>
    <w:rsid w:val="00236B78"/>
    <w:rsid w:val="00236CFC"/>
    <w:rsid w:val="00237135"/>
    <w:rsid w:val="00237F39"/>
    <w:rsid w:val="00241865"/>
    <w:rsid w:val="00241B62"/>
    <w:rsid w:val="00242349"/>
    <w:rsid w:val="00242A7F"/>
    <w:rsid w:val="00243B22"/>
    <w:rsid w:val="0024444E"/>
    <w:rsid w:val="002446BE"/>
    <w:rsid w:val="00244CFF"/>
    <w:rsid w:val="002474AB"/>
    <w:rsid w:val="00247ECF"/>
    <w:rsid w:val="00250190"/>
    <w:rsid w:val="00250345"/>
    <w:rsid w:val="00250E5E"/>
    <w:rsid w:val="002510A7"/>
    <w:rsid w:val="00251AF8"/>
    <w:rsid w:val="00252EBC"/>
    <w:rsid w:val="002530C7"/>
    <w:rsid w:val="00254897"/>
    <w:rsid w:val="002550D9"/>
    <w:rsid w:val="00255C97"/>
    <w:rsid w:val="00256420"/>
    <w:rsid w:val="00256673"/>
    <w:rsid w:val="002568D2"/>
    <w:rsid w:val="00256B8F"/>
    <w:rsid w:val="00257A79"/>
    <w:rsid w:val="00257CF2"/>
    <w:rsid w:val="00257F6F"/>
    <w:rsid w:val="00260154"/>
    <w:rsid w:val="00260EDA"/>
    <w:rsid w:val="00261EE8"/>
    <w:rsid w:val="0026218F"/>
    <w:rsid w:val="002635A3"/>
    <w:rsid w:val="002638C8"/>
    <w:rsid w:val="00264B80"/>
    <w:rsid w:val="00264CF8"/>
    <w:rsid w:val="00266426"/>
    <w:rsid w:val="00266D2A"/>
    <w:rsid w:val="0026738E"/>
    <w:rsid w:val="00270ECD"/>
    <w:rsid w:val="00271460"/>
    <w:rsid w:val="002714DF"/>
    <w:rsid w:val="0027351F"/>
    <w:rsid w:val="00275464"/>
    <w:rsid w:val="002764F2"/>
    <w:rsid w:val="002775C0"/>
    <w:rsid w:val="002808C7"/>
    <w:rsid w:val="00281D53"/>
    <w:rsid w:val="002820E4"/>
    <w:rsid w:val="00282556"/>
    <w:rsid w:val="00282A5F"/>
    <w:rsid w:val="00282FB2"/>
    <w:rsid w:val="002833D6"/>
    <w:rsid w:val="00283741"/>
    <w:rsid w:val="00283D57"/>
    <w:rsid w:val="002842BB"/>
    <w:rsid w:val="00285909"/>
    <w:rsid w:val="00285B4C"/>
    <w:rsid w:val="00286F85"/>
    <w:rsid w:val="002874AC"/>
    <w:rsid w:val="00287946"/>
    <w:rsid w:val="00287C48"/>
    <w:rsid w:val="0029026D"/>
    <w:rsid w:val="0029027B"/>
    <w:rsid w:val="00291A20"/>
    <w:rsid w:val="00291A5D"/>
    <w:rsid w:val="002926D1"/>
    <w:rsid w:val="0029298A"/>
    <w:rsid w:val="002954B4"/>
    <w:rsid w:val="00296433"/>
    <w:rsid w:val="00297C82"/>
    <w:rsid w:val="00297E40"/>
    <w:rsid w:val="00297F20"/>
    <w:rsid w:val="002A1733"/>
    <w:rsid w:val="002A20A0"/>
    <w:rsid w:val="002A266A"/>
    <w:rsid w:val="002A2E69"/>
    <w:rsid w:val="002A34BA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497"/>
    <w:rsid w:val="002B05CF"/>
    <w:rsid w:val="002B075C"/>
    <w:rsid w:val="002B0F95"/>
    <w:rsid w:val="002B2158"/>
    <w:rsid w:val="002B276B"/>
    <w:rsid w:val="002B28F4"/>
    <w:rsid w:val="002B3766"/>
    <w:rsid w:val="002B39D8"/>
    <w:rsid w:val="002B3F83"/>
    <w:rsid w:val="002B55B5"/>
    <w:rsid w:val="002B59BD"/>
    <w:rsid w:val="002B6934"/>
    <w:rsid w:val="002B6E67"/>
    <w:rsid w:val="002B7859"/>
    <w:rsid w:val="002B79E1"/>
    <w:rsid w:val="002C00DC"/>
    <w:rsid w:val="002C076C"/>
    <w:rsid w:val="002C08D5"/>
    <w:rsid w:val="002C1757"/>
    <w:rsid w:val="002C1A86"/>
    <w:rsid w:val="002C269A"/>
    <w:rsid w:val="002C2EA6"/>
    <w:rsid w:val="002C4CAF"/>
    <w:rsid w:val="002C601D"/>
    <w:rsid w:val="002C65E8"/>
    <w:rsid w:val="002C6820"/>
    <w:rsid w:val="002C6AA2"/>
    <w:rsid w:val="002C6E27"/>
    <w:rsid w:val="002C7F51"/>
    <w:rsid w:val="002D07FA"/>
    <w:rsid w:val="002D09B1"/>
    <w:rsid w:val="002D09CB"/>
    <w:rsid w:val="002D0FFA"/>
    <w:rsid w:val="002D207B"/>
    <w:rsid w:val="002D2601"/>
    <w:rsid w:val="002D263E"/>
    <w:rsid w:val="002D2B67"/>
    <w:rsid w:val="002D3CF9"/>
    <w:rsid w:val="002D3EC1"/>
    <w:rsid w:val="002D5151"/>
    <w:rsid w:val="002D5A90"/>
    <w:rsid w:val="002D76FC"/>
    <w:rsid w:val="002D7C9A"/>
    <w:rsid w:val="002E1193"/>
    <w:rsid w:val="002E14D9"/>
    <w:rsid w:val="002E155B"/>
    <w:rsid w:val="002E1F7A"/>
    <w:rsid w:val="002E374D"/>
    <w:rsid w:val="002E5402"/>
    <w:rsid w:val="002E6F59"/>
    <w:rsid w:val="002E6FC6"/>
    <w:rsid w:val="002E71B1"/>
    <w:rsid w:val="002F1056"/>
    <w:rsid w:val="002F1D42"/>
    <w:rsid w:val="002F2E8D"/>
    <w:rsid w:val="002F2EC5"/>
    <w:rsid w:val="002F3462"/>
    <w:rsid w:val="002F4B71"/>
    <w:rsid w:val="002F60D1"/>
    <w:rsid w:val="002F732C"/>
    <w:rsid w:val="002F795D"/>
    <w:rsid w:val="0030172F"/>
    <w:rsid w:val="0030188F"/>
    <w:rsid w:val="00302739"/>
    <w:rsid w:val="00304211"/>
    <w:rsid w:val="0031213E"/>
    <w:rsid w:val="00312B9F"/>
    <w:rsid w:val="00312F9E"/>
    <w:rsid w:val="00313FD8"/>
    <w:rsid w:val="00314125"/>
    <w:rsid w:val="003150FD"/>
    <w:rsid w:val="0031518F"/>
    <w:rsid w:val="003151C9"/>
    <w:rsid w:val="003158B4"/>
    <w:rsid w:val="00315BDA"/>
    <w:rsid w:val="00316237"/>
    <w:rsid w:val="00316E38"/>
    <w:rsid w:val="00317A81"/>
    <w:rsid w:val="00320041"/>
    <w:rsid w:val="00320E3B"/>
    <w:rsid w:val="003218FC"/>
    <w:rsid w:val="00321C0F"/>
    <w:rsid w:val="0032218D"/>
    <w:rsid w:val="00322B7B"/>
    <w:rsid w:val="003232A7"/>
    <w:rsid w:val="00323CBB"/>
    <w:rsid w:val="00323FF8"/>
    <w:rsid w:val="00324BE6"/>
    <w:rsid w:val="00325216"/>
    <w:rsid w:val="00325EC2"/>
    <w:rsid w:val="00326BA5"/>
    <w:rsid w:val="00327744"/>
    <w:rsid w:val="0033081D"/>
    <w:rsid w:val="00330ABA"/>
    <w:rsid w:val="0033163A"/>
    <w:rsid w:val="00331968"/>
    <w:rsid w:val="003319BB"/>
    <w:rsid w:val="00333AF0"/>
    <w:rsid w:val="003340B2"/>
    <w:rsid w:val="00334585"/>
    <w:rsid w:val="00335110"/>
    <w:rsid w:val="0033667F"/>
    <w:rsid w:val="00336F80"/>
    <w:rsid w:val="003370CB"/>
    <w:rsid w:val="00337B37"/>
    <w:rsid w:val="00340211"/>
    <w:rsid w:val="00340CEA"/>
    <w:rsid w:val="00341ACD"/>
    <w:rsid w:val="00341F61"/>
    <w:rsid w:val="00342A74"/>
    <w:rsid w:val="00343136"/>
    <w:rsid w:val="0034324F"/>
    <w:rsid w:val="0034389E"/>
    <w:rsid w:val="00344983"/>
    <w:rsid w:val="003451E9"/>
    <w:rsid w:val="0034624C"/>
    <w:rsid w:val="00347ADA"/>
    <w:rsid w:val="00347CBD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4D22"/>
    <w:rsid w:val="003563C9"/>
    <w:rsid w:val="00360237"/>
    <w:rsid w:val="00360657"/>
    <w:rsid w:val="0036247E"/>
    <w:rsid w:val="00363A76"/>
    <w:rsid w:val="00363CA4"/>
    <w:rsid w:val="00365D9D"/>
    <w:rsid w:val="00366881"/>
    <w:rsid w:val="0036723E"/>
    <w:rsid w:val="00367C9B"/>
    <w:rsid w:val="00367E92"/>
    <w:rsid w:val="0037052A"/>
    <w:rsid w:val="00371070"/>
    <w:rsid w:val="003710E8"/>
    <w:rsid w:val="0037130D"/>
    <w:rsid w:val="00371369"/>
    <w:rsid w:val="00372AA1"/>
    <w:rsid w:val="00373453"/>
    <w:rsid w:val="003737D3"/>
    <w:rsid w:val="00373B76"/>
    <w:rsid w:val="003740F3"/>
    <w:rsid w:val="00374721"/>
    <w:rsid w:val="003752F5"/>
    <w:rsid w:val="003755C9"/>
    <w:rsid w:val="00375A5E"/>
    <w:rsid w:val="00376563"/>
    <w:rsid w:val="003765FA"/>
    <w:rsid w:val="00376B9B"/>
    <w:rsid w:val="00376E5E"/>
    <w:rsid w:val="00380178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63C"/>
    <w:rsid w:val="003861B5"/>
    <w:rsid w:val="003872DE"/>
    <w:rsid w:val="00387F44"/>
    <w:rsid w:val="0039143B"/>
    <w:rsid w:val="0039182B"/>
    <w:rsid w:val="003920AA"/>
    <w:rsid w:val="003920EC"/>
    <w:rsid w:val="003925AD"/>
    <w:rsid w:val="0039326D"/>
    <w:rsid w:val="00393CB5"/>
    <w:rsid w:val="00394948"/>
    <w:rsid w:val="0039565A"/>
    <w:rsid w:val="00395688"/>
    <w:rsid w:val="00395944"/>
    <w:rsid w:val="00395CDB"/>
    <w:rsid w:val="0039737A"/>
    <w:rsid w:val="003A03A5"/>
    <w:rsid w:val="003A0702"/>
    <w:rsid w:val="003A1900"/>
    <w:rsid w:val="003A3ECA"/>
    <w:rsid w:val="003A442E"/>
    <w:rsid w:val="003A5511"/>
    <w:rsid w:val="003A6088"/>
    <w:rsid w:val="003A60E0"/>
    <w:rsid w:val="003A6254"/>
    <w:rsid w:val="003A6D2F"/>
    <w:rsid w:val="003A6DED"/>
    <w:rsid w:val="003B0D03"/>
    <w:rsid w:val="003B0FEB"/>
    <w:rsid w:val="003B13B8"/>
    <w:rsid w:val="003B2916"/>
    <w:rsid w:val="003B2955"/>
    <w:rsid w:val="003B3E8F"/>
    <w:rsid w:val="003B4928"/>
    <w:rsid w:val="003B60DD"/>
    <w:rsid w:val="003C009A"/>
    <w:rsid w:val="003C0E3E"/>
    <w:rsid w:val="003C2303"/>
    <w:rsid w:val="003C2DE0"/>
    <w:rsid w:val="003C3546"/>
    <w:rsid w:val="003C3E6E"/>
    <w:rsid w:val="003C407E"/>
    <w:rsid w:val="003C507C"/>
    <w:rsid w:val="003C5A97"/>
    <w:rsid w:val="003C68A6"/>
    <w:rsid w:val="003C7E99"/>
    <w:rsid w:val="003D0BAD"/>
    <w:rsid w:val="003D0F8B"/>
    <w:rsid w:val="003D15C3"/>
    <w:rsid w:val="003D219D"/>
    <w:rsid w:val="003D2BEE"/>
    <w:rsid w:val="003D34DB"/>
    <w:rsid w:val="003D3537"/>
    <w:rsid w:val="003D369A"/>
    <w:rsid w:val="003D3F51"/>
    <w:rsid w:val="003D418B"/>
    <w:rsid w:val="003D5053"/>
    <w:rsid w:val="003D527B"/>
    <w:rsid w:val="003D64D0"/>
    <w:rsid w:val="003D672D"/>
    <w:rsid w:val="003D6815"/>
    <w:rsid w:val="003D705B"/>
    <w:rsid w:val="003D731F"/>
    <w:rsid w:val="003D7AFA"/>
    <w:rsid w:val="003E11D3"/>
    <w:rsid w:val="003E1475"/>
    <w:rsid w:val="003E1705"/>
    <w:rsid w:val="003E2907"/>
    <w:rsid w:val="003E3587"/>
    <w:rsid w:val="003E374E"/>
    <w:rsid w:val="003E4450"/>
    <w:rsid w:val="003E49DF"/>
    <w:rsid w:val="003E4AFA"/>
    <w:rsid w:val="003E523C"/>
    <w:rsid w:val="003E5462"/>
    <w:rsid w:val="003E675A"/>
    <w:rsid w:val="003E6F79"/>
    <w:rsid w:val="003E7414"/>
    <w:rsid w:val="003F1C53"/>
    <w:rsid w:val="003F2753"/>
    <w:rsid w:val="003F2A01"/>
    <w:rsid w:val="003F2BF1"/>
    <w:rsid w:val="003F2C4F"/>
    <w:rsid w:val="003F2D27"/>
    <w:rsid w:val="003F49E5"/>
    <w:rsid w:val="003F4C50"/>
    <w:rsid w:val="003F4D3B"/>
    <w:rsid w:val="003F5AAD"/>
    <w:rsid w:val="003F632B"/>
    <w:rsid w:val="003F63F2"/>
    <w:rsid w:val="003F6929"/>
    <w:rsid w:val="003F6B24"/>
    <w:rsid w:val="003F7331"/>
    <w:rsid w:val="003F75AB"/>
    <w:rsid w:val="003F7DF0"/>
    <w:rsid w:val="003F7F5E"/>
    <w:rsid w:val="00400100"/>
    <w:rsid w:val="0040085C"/>
    <w:rsid w:val="00402417"/>
    <w:rsid w:val="0040241F"/>
    <w:rsid w:val="00402523"/>
    <w:rsid w:val="00402DC0"/>
    <w:rsid w:val="00403587"/>
    <w:rsid w:val="0040483F"/>
    <w:rsid w:val="00406267"/>
    <w:rsid w:val="004062C2"/>
    <w:rsid w:val="004064EF"/>
    <w:rsid w:val="0040659D"/>
    <w:rsid w:val="00406660"/>
    <w:rsid w:val="00407DFC"/>
    <w:rsid w:val="00410D4A"/>
    <w:rsid w:val="00411291"/>
    <w:rsid w:val="00411FB8"/>
    <w:rsid w:val="0041268F"/>
    <w:rsid w:val="0041276A"/>
    <w:rsid w:val="00412833"/>
    <w:rsid w:val="00415BE6"/>
    <w:rsid w:val="00415DBB"/>
    <w:rsid w:val="00415DBE"/>
    <w:rsid w:val="004167D5"/>
    <w:rsid w:val="00416980"/>
    <w:rsid w:val="00417C51"/>
    <w:rsid w:val="00417DBE"/>
    <w:rsid w:val="004207C0"/>
    <w:rsid w:val="004208A3"/>
    <w:rsid w:val="0042092E"/>
    <w:rsid w:val="00420DD1"/>
    <w:rsid w:val="0042151B"/>
    <w:rsid w:val="00422F6A"/>
    <w:rsid w:val="00423462"/>
    <w:rsid w:val="00423E1F"/>
    <w:rsid w:val="0042487D"/>
    <w:rsid w:val="00424B0F"/>
    <w:rsid w:val="00424D7A"/>
    <w:rsid w:val="004263D4"/>
    <w:rsid w:val="00426660"/>
    <w:rsid w:val="00426B44"/>
    <w:rsid w:val="004273BB"/>
    <w:rsid w:val="004273E6"/>
    <w:rsid w:val="0042746B"/>
    <w:rsid w:val="004275AA"/>
    <w:rsid w:val="00430342"/>
    <w:rsid w:val="00430757"/>
    <w:rsid w:val="00432610"/>
    <w:rsid w:val="00432D1B"/>
    <w:rsid w:val="004336BE"/>
    <w:rsid w:val="00433790"/>
    <w:rsid w:val="00434FA1"/>
    <w:rsid w:val="00434FAF"/>
    <w:rsid w:val="004364D9"/>
    <w:rsid w:val="00436B72"/>
    <w:rsid w:val="00437829"/>
    <w:rsid w:val="00437A34"/>
    <w:rsid w:val="00440144"/>
    <w:rsid w:val="00440DE4"/>
    <w:rsid w:val="00441405"/>
    <w:rsid w:val="00441F23"/>
    <w:rsid w:val="00442B0C"/>
    <w:rsid w:val="004431F3"/>
    <w:rsid w:val="00445F54"/>
    <w:rsid w:val="004460D8"/>
    <w:rsid w:val="004467FB"/>
    <w:rsid w:val="00447A29"/>
    <w:rsid w:val="00447EF8"/>
    <w:rsid w:val="00450568"/>
    <w:rsid w:val="00450A15"/>
    <w:rsid w:val="00451201"/>
    <w:rsid w:val="004514DE"/>
    <w:rsid w:val="0045407E"/>
    <w:rsid w:val="00456F0E"/>
    <w:rsid w:val="00460232"/>
    <w:rsid w:val="0046054C"/>
    <w:rsid w:val="0046098D"/>
    <w:rsid w:val="004615E3"/>
    <w:rsid w:val="004621F5"/>
    <w:rsid w:val="0046252A"/>
    <w:rsid w:val="00462AF1"/>
    <w:rsid w:val="00462EEA"/>
    <w:rsid w:val="00463283"/>
    <w:rsid w:val="00463429"/>
    <w:rsid w:val="00465252"/>
    <w:rsid w:val="0046561B"/>
    <w:rsid w:val="004656F2"/>
    <w:rsid w:val="0046593D"/>
    <w:rsid w:val="00470820"/>
    <w:rsid w:val="00471729"/>
    <w:rsid w:val="00472451"/>
    <w:rsid w:val="00472776"/>
    <w:rsid w:val="00475981"/>
    <w:rsid w:val="004759F5"/>
    <w:rsid w:val="00476CEB"/>
    <w:rsid w:val="0048036D"/>
    <w:rsid w:val="004807EB"/>
    <w:rsid w:val="004811DE"/>
    <w:rsid w:val="00481EF0"/>
    <w:rsid w:val="00482098"/>
    <w:rsid w:val="00483C85"/>
    <w:rsid w:val="00484B03"/>
    <w:rsid w:val="0048629F"/>
    <w:rsid w:val="00486F15"/>
    <w:rsid w:val="004904AF"/>
    <w:rsid w:val="00490807"/>
    <w:rsid w:val="0049082E"/>
    <w:rsid w:val="0049094F"/>
    <w:rsid w:val="00490A26"/>
    <w:rsid w:val="0049122E"/>
    <w:rsid w:val="00491781"/>
    <w:rsid w:val="00491C72"/>
    <w:rsid w:val="00491DAF"/>
    <w:rsid w:val="004921CA"/>
    <w:rsid w:val="004959C4"/>
    <w:rsid w:val="0049612B"/>
    <w:rsid w:val="00497929"/>
    <w:rsid w:val="004A0439"/>
    <w:rsid w:val="004A0C34"/>
    <w:rsid w:val="004A12ED"/>
    <w:rsid w:val="004A2149"/>
    <w:rsid w:val="004A294D"/>
    <w:rsid w:val="004A2A4C"/>
    <w:rsid w:val="004A2F4D"/>
    <w:rsid w:val="004A3111"/>
    <w:rsid w:val="004A32CF"/>
    <w:rsid w:val="004A3B8F"/>
    <w:rsid w:val="004A48C3"/>
    <w:rsid w:val="004A4A8C"/>
    <w:rsid w:val="004A5D66"/>
    <w:rsid w:val="004A6C14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54C"/>
    <w:rsid w:val="004B67D0"/>
    <w:rsid w:val="004B691D"/>
    <w:rsid w:val="004B7144"/>
    <w:rsid w:val="004B72E3"/>
    <w:rsid w:val="004B742C"/>
    <w:rsid w:val="004B76E0"/>
    <w:rsid w:val="004C0C96"/>
    <w:rsid w:val="004C149B"/>
    <w:rsid w:val="004C1A89"/>
    <w:rsid w:val="004C27F1"/>
    <w:rsid w:val="004C42EF"/>
    <w:rsid w:val="004C4638"/>
    <w:rsid w:val="004C6147"/>
    <w:rsid w:val="004C68F6"/>
    <w:rsid w:val="004C6B89"/>
    <w:rsid w:val="004C794C"/>
    <w:rsid w:val="004D2AB2"/>
    <w:rsid w:val="004D2AB4"/>
    <w:rsid w:val="004D3F22"/>
    <w:rsid w:val="004D4C32"/>
    <w:rsid w:val="004D5B32"/>
    <w:rsid w:val="004E089E"/>
    <w:rsid w:val="004E09E9"/>
    <w:rsid w:val="004E09F3"/>
    <w:rsid w:val="004E26C1"/>
    <w:rsid w:val="004E29B2"/>
    <w:rsid w:val="004E2A1C"/>
    <w:rsid w:val="004E3E50"/>
    <w:rsid w:val="004E4AE0"/>
    <w:rsid w:val="004E573B"/>
    <w:rsid w:val="004E60DA"/>
    <w:rsid w:val="004E70CE"/>
    <w:rsid w:val="004E78C4"/>
    <w:rsid w:val="004F0502"/>
    <w:rsid w:val="004F0F99"/>
    <w:rsid w:val="004F1D9C"/>
    <w:rsid w:val="004F2679"/>
    <w:rsid w:val="004F2A69"/>
    <w:rsid w:val="004F2DF4"/>
    <w:rsid w:val="004F3245"/>
    <w:rsid w:val="004F3A79"/>
    <w:rsid w:val="004F3E7E"/>
    <w:rsid w:val="004F43DA"/>
    <w:rsid w:val="004F4BC1"/>
    <w:rsid w:val="004F4FE9"/>
    <w:rsid w:val="004F511B"/>
    <w:rsid w:val="004F5F73"/>
    <w:rsid w:val="004F5FAD"/>
    <w:rsid w:val="004F61E2"/>
    <w:rsid w:val="004F6677"/>
    <w:rsid w:val="004F7A6C"/>
    <w:rsid w:val="00501653"/>
    <w:rsid w:val="00501C0E"/>
    <w:rsid w:val="005020B5"/>
    <w:rsid w:val="00502A88"/>
    <w:rsid w:val="00502D37"/>
    <w:rsid w:val="0050347F"/>
    <w:rsid w:val="005039D5"/>
    <w:rsid w:val="00503B74"/>
    <w:rsid w:val="00504A89"/>
    <w:rsid w:val="00504F2E"/>
    <w:rsid w:val="00505267"/>
    <w:rsid w:val="0050586A"/>
    <w:rsid w:val="00506511"/>
    <w:rsid w:val="00506D00"/>
    <w:rsid w:val="005101F0"/>
    <w:rsid w:val="0051037A"/>
    <w:rsid w:val="005106CA"/>
    <w:rsid w:val="0051094E"/>
    <w:rsid w:val="00510E10"/>
    <w:rsid w:val="005115F9"/>
    <w:rsid w:val="005117D1"/>
    <w:rsid w:val="00511927"/>
    <w:rsid w:val="00512476"/>
    <w:rsid w:val="00512A6E"/>
    <w:rsid w:val="0051305E"/>
    <w:rsid w:val="00513EFB"/>
    <w:rsid w:val="005149C9"/>
    <w:rsid w:val="00517B4B"/>
    <w:rsid w:val="00517C3C"/>
    <w:rsid w:val="00517D02"/>
    <w:rsid w:val="00520774"/>
    <w:rsid w:val="00521761"/>
    <w:rsid w:val="00522943"/>
    <w:rsid w:val="00522D4A"/>
    <w:rsid w:val="00523279"/>
    <w:rsid w:val="00524015"/>
    <w:rsid w:val="00524165"/>
    <w:rsid w:val="00527047"/>
    <w:rsid w:val="00530186"/>
    <w:rsid w:val="0053047C"/>
    <w:rsid w:val="00530E1B"/>
    <w:rsid w:val="00531CE6"/>
    <w:rsid w:val="00531DCD"/>
    <w:rsid w:val="00532775"/>
    <w:rsid w:val="005327E6"/>
    <w:rsid w:val="00532C3B"/>
    <w:rsid w:val="00532EA0"/>
    <w:rsid w:val="005343B4"/>
    <w:rsid w:val="00534D34"/>
    <w:rsid w:val="00535CE4"/>
    <w:rsid w:val="005375BD"/>
    <w:rsid w:val="00540E1E"/>
    <w:rsid w:val="005413E7"/>
    <w:rsid w:val="00542034"/>
    <w:rsid w:val="00542162"/>
    <w:rsid w:val="00543612"/>
    <w:rsid w:val="00544C6E"/>
    <w:rsid w:val="00544EF6"/>
    <w:rsid w:val="005462FC"/>
    <w:rsid w:val="0054654C"/>
    <w:rsid w:val="005501EC"/>
    <w:rsid w:val="00550278"/>
    <w:rsid w:val="00550E14"/>
    <w:rsid w:val="005516B6"/>
    <w:rsid w:val="00552ADA"/>
    <w:rsid w:val="00552DF5"/>
    <w:rsid w:val="005539CD"/>
    <w:rsid w:val="0055426E"/>
    <w:rsid w:val="005549DE"/>
    <w:rsid w:val="00554DB0"/>
    <w:rsid w:val="005553E1"/>
    <w:rsid w:val="00555401"/>
    <w:rsid w:val="00555D2D"/>
    <w:rsid w:val="005560B3"/>
    <w:rsid w:val="0056129C"/>
    <w:rsid w:val="00561395"/>
    <w:rsid w:val="00563CF4"/>
    <w:rsid w:val="0056449A"/>
    <w:rsid w:val="005644C5"/>
    <w:rsid w:val="00565D7E"/>
    <w:rsid w:val="005665A4"/>
    <w:rsid w:val="00572F7A"/>
    <w:rsid w:val="00573415"/>
    <w:rsid w:val="00573A78"/>
    <w:rsid w:val="005741D6"/>
    <w:rsid w:val="005752AA"/>
    <w:rsid w:val="0057652C"/>
    <w:rsid w:val="00576D90"/>
    <w:rsid w:val="00576EB2"/>
    <w:rsid w:val="00577CEB"/>
    <w:rsid w:val="0058004E"/>
    <w:rsid w:val="0058027A"/>
    <w:rsid w:val="00580369"/>
    <w:rsid w:val="00580896"/>
    <w:rsid w:val="00580E5E"/>
    <w:rsid w:val="0058337A"/>
    <w:rsid w:val="00583AFF"/>
    <w:rsid w:val="00584EBC"/>
    <w:rsid w:val="0058525E"/>
    <w:rsid w:val="005854FE"/>
    <w:rsid w:val="00587805"/>
    <w:rsid w:val="00587F0B"/>
    <w:rsid w:val="00591228"/>
    <w:rsid w:val="00591B6C"/>
    <w:rsid w:val="00593F4B"/>
    <w:rsid w:val="00595640"/>
    <w:rsid w:val="00595CA0"/>
    <w:rsid w:val="005962F5"/>
    <w:rsid w:val="005968F8"/>
    <w:rsid w:val="00596ED6"/>
    <w:rsid w:val="00597864"/>
    <w:rsid w:val="00597979"/>
    <w:rsid w:val="005A0DC9"/>
    <w:rsid w:val="005A169F"/>
    <w:rsid w:val="005A1879"/>
    <w:rsid w:val="005A1C36"/>
    <w:rsid w:val="005A2AE0"/>
    <w:rsid w:val="005A32C7"/>
    <w:rsid w:val="005A4742"/>
    <w:rsid w:val="005A4AA2"/>
    <w:rsid w:val="005A5186"/>
    <w:rsid w:val="005A5510"/>
    <w:rsid w:val="005A65F9"/>
    <w:rsid w:val="005A67E2"/>
    <w:rsid w:val="005A6851"/>
    <w:rsid w:val="005A755B"/>
    <w:rsid w:val="005A7714"/>
    <w:rsid w:val="005B0742"/>
    <w:rsid w:val="005B24AE"/>
    <w:rsid w:val="005B2957"/>
    <w:rsid w:val="005B3095"/>
    <w:rsid w:val="005B36EF"/>
    <w:rsid w:val="005B3F67"/>
    <w:rsid w:val="005B4E01"/>
    <w:rsid w:val="005B4F84"/>
    <w:rsid w:val="005B60EE"/>
    <w:rsid w:val="005B77C4"/>
    <w:rsid w:val="005B7BFF"/>
    <w:rsid w:val="005C0515"/>
    <w:rsid w:val="005C125D"/>
    <w:rsid w:val="005C170F"/>
    <w:rsid w:val="005C1B2A"/>
    <w:rsid w:val="005C2829"/>
    <w:rsid w:val="005C2C42"/>
    <w:rsid w:val="005C2E9A"/>
    <w:rsid w:val="005C3514"/>
    <w:rsid w:val="005C3940"/>
    <w:rsid w:val="005C3EFB"/>
    <w:rsid w:val="005C5799"/>
    <w:rsid w:val="005C5808"/>
    <w:rsid w:val="005C5813"/>
    <w:rsid w:val="005C5F6A"/>
    <w:rsid w:val="005C6E34"/>
    <w:rsid w:val="005D0405"/>
    <w:rsid w:val="005D093C"/>
    <w:rsid w:val="005D0E7A"/>
    <w:rsid w:val="005D108D"/>
    <w:rsid w:val="005D16CB"/>
    <w:rsid w:val="005D1DE8"/>
    <w:rsid w:val="005D20B6"/>
    <w:rsid w:val="005D2367"/>
    <w:rsid w:val="005D31D7"/>
    <w:rsid w:val="005D3892"/>
    <w:rsid w:val="005D44B3"/>
    <w:rsid w:val="005D4693"/>
    <w:rsid w:val="005D48DC"/>
    <w:rsid w:val="005D4F0D"/>
    <w:rsid w:val="005D5B1A"/>
    <w:rsid w:val="005D5B78"/>
    <w:rsid w:val="005D68C7"/>
    <w:rsid w:val="005D6B9C"/>
    <w:rsid w:val="005D6C69"/>
    <w:rsid w:val="005D7035"/>
    <w:rsid w:val="005D737E"/>
    <w:rsid w:val="005D7F63"/>
    <w:rsid w:val="005E02D3"/>
    <w:rsid w:val="005E1141"/>
    <w:rsid w:val="005E1854"/>
    <w:rsid w:val="005E2069"/>
    <w:rsid w:val="005E20BF"/>
    <w:rsid w:val="005E37F7"/>
    <w:rsid w:val="005E3B27"/>
    <w:rsid w:val="005E3CE7"/>
    <w:rsid w:val="005E4684"/>
    <w:rsid w:val="005E4D0F"/>
    <w:rsid w:val="005E5A1E"/>
    <w:rsid w:val="005E5E2B"/>
    <w:rsid w:val="005E6E0A"/>
    <w:rsid w:val="005E6E24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02C"/>
    <w:rsid w:val="005F667D"/>
    <w:rsid w:val="005F66E3"/>
    <w:rsid w:val="005F7617"/>
    <w:rsid w:val="006006D1"/>
    <w:rsid w:val="0060089C"/>
    <w:rsid w:val="00601323"/>
    <w:rsid w:val="006017FA"/>
    <w:rsid w:val="0060254C"/>
    <w:rsid w:val="006033D9"/>
    <w:rsid w:val="0060380A"/>
    <w:rsid w:val="006059DB"/>
    <w:rsid w:val="00605B58"/>
    <w:rsid w:val="00606396"/>
    <w:rsid w:val="00606BDF"/>
    <w:rsid w:val="0060709C"/>
    <w:rsid w:val="0060734C"/>
    <w:rsid w:val="00607F0E"/>
    <w:rsid w:val="006100A1"/>
    <w:rsid w:val="00611078"/>
    <w:rsid w:val="006117CE"/>
    <w:rsid w:val="00611DC9"/>
    <w:rsid w:val="0061200F"/>
    <w:rsid w:val="00612A03"/>
    <w:rsid w:val="00613264"/>
    <w:rsid w:val="006135B0"/>
    <w:rsid w:val="00613EEF"/>
    <w:rsid w:val="006143AB"/>
    <w:rsid w:val="00615366"/>
    <w:rsid w:val="006154A2"/>
    <w:rsid w:val="00615A4D"/>
    <w:rsid w:val="00615F98"/>
    <w:rsid w:val="0061696D"/>
    <w:rsid w:val="006171D1"/>
    <w:rsid w:val="006174EA"/>
    <w:rsid w:val="006206C3"/>
    <w:rsid w:val="006215AE"/>
    <w:rsid w:val="006219E8"/>
    <w:rsid w:val="00623ACF"/>
    <w:rsid w:val="0062481A"/>
    <w:rsid w:val="00624D22"/>
    <w:rsid w:val="00626A33"/>
    <w:rsid w:val="00631133"/>
    <w:rsid w:val="00631F92"/>
    <w:rsid w:val="00632980"/>
    <w:rsid w:val="006339D3"/>
    <w:rsid w:val="00634139"/>
    <w:rsid w:val="006351D9"/>
    <w:rsid w:val="00636E19"/>
    <w:rsid w:val="00636E2E"/>
    <w:rsid w:val="00637944"/>
    <w:rsid w:val="0064027A"/>
    <w:rsid w:val="00641094"/>
    <w:rsid w:val="0064144B"/>
    <w:rsid w:val="00641A65"/>
    <w:rsid w:val="0064246E"/>
    <w:rsid w:val="00642734"/>
    <w:rsid w:val="00642869"/>
    <w:rsid w:val="006457F3"/>
    <w:rsid w:val="00645A70"/>
    <w:rsid w:val="00645B68"/>
    <w:rsid w:val="006460A6"/>
    <w:rsid w:val="00646926"/>
    <w:rsid w:val="00646EC2"/>
    <w:rsid w:val="006475CC"/>
    <w:rsid w:val="00647CF3"/>
    <w:rsid w:val="006501E1"/>
    <w:rsid w:val="006519CD"/>
    <w:rsid w:val="00652016"/>
    <w:rsid w:val="00652020"/>
    <w:rsid w:val="006521DD"/>
    <w:rsid w:val="0065254C"/>
    <w:rsid w:val="00652B72"/>
    <w:rsid w:val="00652D06"/>
    <w:rsid w:val="006538E5"/>
    <w:rsid w:val="00653DF6"/>
    <w:rsid w:val="0065411F"/>
    <w:rsid w:val="0065491A"/>
    <w:rsid w:val="00655E7F"/>
    <w:rsid w:val="0065615B"/>
    <w:rsid w:val="00661EB7"/>
    <w:rsid w:val="00663289"/>
    <w:rsid w:val="00664BAF"/>
    <w:rsid w:val="00664DE1"/>
    <w:rsid w:val="0066533A"/>
    <w:rsid w:val="006657F4"/>
    <w:rsid w:val="00666C31"/>
    <w:rsid w:val="00667288"/>
    <w:rsid w:val="0066787C"/>
    <w:rsid w:val="006704FC"/>
    <w:rsid w:val="00670CFE"/>
    <w:rsid w:val="0067117C"/>
    <w:rsid w:val="006715E9"/>
    <w:rsid w:val="00672A1C"/>
    <w:rsid w:val="0067360A"/>
    <w:rsid w:val="00674306"/>
    <w:rsid w:val="00676909"/>
    <w:rsid w:val="00676C36"/>
    <w:rsid w:val="00676E98"/>
    <w:rsid w:val="006818E2"/>
    <w:rsid w:val="006830B9"/>
    <w:rsid w:val="00683E4F"/>
    <w:rsid w:val="00685539"/>
    <w:rsid w:val="00685C41"/>
    <w:rsid w:val="00687435"/>
    <w:rsid w:val="00687D2C"/>
    <w:rsid w:val="00690217"/>
    <w:rsid w:val="0069041D"/>
    <w:rsid w:val="006906DA"/>
    <w:rsid w:val="00690BCB"/>
    <w:rsid w:val="00690E68"/>
    <w:rsid w:val="006922A5"/>
    <w:rsid w:val="00692900"/>
    <w:rsid w:val="00692AED"/>
    <w:rsid w:val="006932C0"/>
    <w:rsid w:val="00693E67"/>
    <w:rsid w:val="006943B6"/>
    <w:rsid w:val="006947E0"/>
    <w:rsid w:val="006953D1"/>
    <w:rsid w:val="00695EFF"/>
    <w:rsid w:val="00695FF4"/>
    <w:rsid w:val="006962DF"/>
    <w:rsid w:val="006974B9"/>
    <w:rsid w:val="0069772C"/>
    <w:rsid w:val="006A0BC7"/>
    <w:rsid w:val="006A1314"/>
    <w:rsid w:val="006A1584"/>
    <w:rsid w:val="006A21F1"/>
    <w:rsid w:val="006A2361"/>
    <w:rsid w:val="006A2943"/>
    <w:rsid w:val="006A332B"/>
    <w:rsid w:val="006A33E4"/>
    <w:rsid w:val="006A43F0"/>
    <w:rsid w:val="006A4F04"/>
    <w:rsid w:val="006A64FE"/>
    <w:rsid w:val="006A7287"/>
    <w:rsid w:val="006B00A1"/>
    <w:rsid w:val="006B0D02"/>
    <w:rsid w:val="006B0EB1"/>
    <w:rsid w:val="006B13F6"/>
    <w:rsid w:val="006B1401"/>
    <w:rsid w:val="006B190F"/>
    <w:rsid w:val="006B2D0C"/>
    <w:rsid w:val="006B2D0E"/>
    <w:rsid w:val="006B3100"/>
    <w:rsid w:val="006B4934"/>
    <w:rsid w:val="006B4D5A"/>
    <w:rsid w:val="006B4F4B"/>
    <w:rsid w:val="006B52DF"/>
    <w:rsid w:val="006C0673"/>
    <w:rsid w:val="006C0AF2"/>
    <w:rsid w:val="006C2FA7"/>
    <w:rsid w:val="006C35A7"/>
    <w:rsid w:val="006C38B9"/>
    <w:rsid w:val="006C4410"/>
    <w:rsid w:val="006C46DD"/>
    <w:rsid w:val="006C558D"/>
    <w:rsid w:val="006C7508"/>
    <w:rsid w:val="006D0364"/>
    <w:rsid w:val="006D0547"/>
    <w:rsid w:val="006D0CDA"/>
    <w:rsid w:val="006D0D9A"/>
    <w:rsid w:val="006D1BF8"/>
    <w:rsid w:val="006D2AB9"/>
    <w:rsid w:val="006D4A23"/>
    <w:rsid w:val="006D5CB6"/>
    <w:rsid w:val="006D619C"/>
    <w:rsid w:val="006D6B02"/>
    <w:rsid w:val="006D6CF8"/>
    <w:rsid w:val="006E0A68"/>
    <w:rsid w:val="006E2DBD"/>
    <w:rsid w:val="006E4895"/>
    <w:rsid w:val="006E54C8"/>
    <w:rsid w:val="006E5529"/>
    <w:rsid w:val="006E7551"/>
    <w:rsid w:val="006F0080"/>
    <w:rsid w:val="006F0D1D"/>
    <w:rsid w:val="006F1CDF"/>
    <w:rsid w:val="006F22C1"/>
    <w:rsid w:val="006F2883"/>
    <w:rsid w:val="006F34E1"/>
    <w:rsid w:val="006F39BB"/>
    <w:rsid w:val="006F419B"/>
    <w:rsid w:val="006F4E75"/>
    <w:rsid w:val="006F57F1"/>
    <w:rsid w:val="006F5ADD"/>
    <w:rsid w:val="006F6805"/>
    <w:rsid w:val="006F6918"/>
    <w:rsid w:val="006F6E47"/>
    <w:rsid w:val="006F7976"/>
    <w:rsid w:val="00700132"/>
    <w:rsid w:val="00700A85"/>
    <w:rsid w:val="0070130D"/>
    <w:rsid w:val="007018FA"/>
    <w:rsid w:val="00703161"/>
    <w:rsid w:val="00703799"/>
    <w:rsid w:val="007038C9"/>
    <w:rsid w:val="00703D2F"/>
    <w:rsid w:val="00704397"/>
    <w:rsid w:val="0070461E"/>
    <w:rsid w:val="00705B10"/>
    <w:rsid w:val="00705C3B"/>
    <w:rsid w:val="007065EB"/>
    <w:rsid w:val="00706FF1"/>
    <w:rsid w:val="0071062F"/>
    <w:rsid w:val="007106EB"/>
    <w:rsid w:val="00710CE0"/>
    <w:rsid w:val="0071103B"/>
    <w:rsid w:val="00711061"/>
    <w:rsid w:val="007128F9"/>
    <w:rsid w:val="007133C1"/>
    <w:rsid w:val="007139C2"/>
    <w:rsid w:val="00713A9C"/>
    <w:rsid w:val="0071519D"/>
    <w:rsid w:val="0071683C"/>
    <w:rsid w:val="00716988"/>
    <w:rsid w:val="00720141"/>
    <w:rsid w:val="0072044C"/>
    <w:rsid w:val="00720995"/>
    <w:rsid w:val="00722C31"/>
    <w:rsid w:val="00722D18"/>
    <w:rsid w:val="00723D80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A0A"/>
    <w:rsid w:val="00736B5E"/>
    <w:rsid w:val="00737024"/>
    <w:rsid w:val="00737502"/>
    <w:rsid w:val="00737984"/>
    <w:rsid w:val="007407DF"/>
    <w:rsid w:val="00740812"/>
    <w:rsid w:val="00740846"/>
    <w:rsid w:val="00740E2E"/>
    <w:rsid w:val="00741580"/>
    <w:rsid w:val="0074198A"/>
    <w:rsid w:val="007426F7"/>
    <w:rsid w:val="00742A2C"/>
    <w:rsid w:val="00743981"/>
    <w:rsid w:val="00743C1E"/>
    <w:rsid w:val="00743E3D"/>
    <w:rsid w:val="007443A0"/>
    <w:rsid w:val="00745270"/>
    <w:rsid w:val="00745534"/>
    <w:rsid w:val="007463F2"/>
    <w:rsid w:val="007469AF"/>
    <w:rsid w:val="00747362"/>
    <w:rsid w:val="00747629"/>
    <w:rsid w:val="00747681"/>
    <w:rsid w:val="00750419"/>
    <w:rsid w:val="007516D9"/>
    <w:rsid w:val="00751B01"/>
    <w:rsid w:val="00751D43"/>
    <w:rsid w:val="0075269F"/>
    <w:rsid w:val="00752ADF"/>
    <w:rsid w:val="00752EFA"/>
    <w:rsid w:val="00753CD4"/>
    <w:rsid w:val="0075456F"/>
    <w:rsid w:val="00754BDA"/>
    <w:rsid w:val="00755AB8"/>
    <w:rsid w:val="007570C3"/>
    <w:rsid w:val="00757435"/>
    <w:rsid w:val="00760787"/>
    <w:rsid w:val="00761315"/>
    <w:rsid w:val="0076137E"/>
    <w:rsid w:val="00762696"/>
    <w:rsid w:val="00762D73"/>
    <w:rsid w:val="00764E93"/>
    <w:rsid w:val="00765DFB"/>
    <w:rsid w:val="00765FA5"/>
    <w:rsid w:val="00766187"/>
    <w:rsid w:val="0076647E"/>
    <w:rsid w:val="007666A6"/>
    <w:rsid w:val="007671D6"/>
    <w:rsid w:val="00767463"/>
    <w:rsid w:val="00767DCA"/>
    <w:rsid w:val="0077132A"/>
    <w:rsid w:val="00771C2B"/>
    <w:rsid w:val="007720F3"/>
    <w:rsid w:val="00772267"/>
    <w:rsid w:val="007728F5"/>
    <w:rsid w:val="00774513"/>
    <w:rsid w:val="00774E80"/>
    <w:rsid w:val="00774EBF"/>
    <w:rsid w:val="00774F16"/>
    <w:rsid w:val="00775808"/>
    <w:rsid w:val="00775A77"/>
    <w:rsid w:val="00775F33"/>
    <w:rsid w:val="00776F11"/>
    <w:rsid w:val="007770AD"/>
    <w:rsid w:val="00777284"/>
    <w:rsid w:val="007775E4"/>
    <w:rsid w:val="00780AE1"/>
    <w:rsid w:val="0078161E"/>
    <w:rsid w:val="00781B7B"/>
    <w:rsid w:val="007826F7"/>
    <w:rsid w:val="0078334A"/>
    <w:rsid w:val="00785C95"/>
    <w:rsid w:val="00786F4E"/>
    <w:rsid w:val="00790BF3"/>
    <w:rsid w:val="00791079"/>
    <w:rsid w:val="00791608"/>
    <w:rsid w:val="00791C5C"/>
    <w:rsid w:val="00793842"/>
    <w:rsid w:val="00793CD3"/>
    <w:rsid w:val="0079433C"/>
    <w:rsid w:val="00794DC9"/>
    <w:rsid w:val="00795E01"/>
    <w:rsid w:val="00795F8D"/>
    <w:rsid w:val="00797B9B"/>
    <w:rsid w:val="007A0A3F"/>
    <w:rsid w:val="007A0D5F"/>
    <w:rsid w:val="007A15F3"/>
    <w:rsid w:val="007A1713"/>
    <w:rsid w:val="007A25E5"/>
    <w:rsid w:val="007A2E3F"/>
    <w:rsid w:val="007A3448"/>
    <w:rsid w:val="007A4251"/>
    <w:rsid w:val="007A4C07"/>
    <w:rsid w:val="007A5A9A"/>
    <w:rsid w:val="007A6441"/>
    <w:rsid w:val="007A7231"/>
    <w:rsid w:val="007A740F"/>
    <w:rsid w:val="007A7E9F"/>
    <w:rsid w:val="007B191E"/>
    <w:rsid w:val="007B22F8"/>
    <w:rsid w:val="007B2FA4"/>
    <w:rsid w:val="007B45AC"/>
    <w:rsid w:val="007B5817"/>
    <w:rsid w:val="007B5F49"/>
    <w:rsid w:val="007B6232"/>
    <w:rsid w:val="007B6CFA"/>
    <w:rsid w:val="007C06EA"/>
    <w:rsid w:val="007C0F06"/>
    <w:rsid w:val="007C0FE7"/>
    <w:rsid w:val="007C19DB"/>
    <w:rsid w:val="007C37E5"/>
    <w:rsid w:val="007C3E99"/>
    <w:rsid w:val="007C4B8B"/>
    <w:rsid w:val="007C4E88"/>
    <w:rsid w:val="007C6596"/>
    <w:rsid w:val="007C6983"/>
    <w:rsid w:val="007C7800"/>
    <w:rsid w:val="007C7CDE"/>
    <w:rsid w:val="007D0E76"/>
    <w:rsid w:val="007D1C06"/>
    <w:rsid w:val="007D23FD"/>
    <w:rsid w:val="007D3B2C"/>
    <w:rsid w:val="007D4508"/>
    <w:rsid w:val="007D5370"/>
    <w:rsid w:val="007D6838"/>
    <w:rsid w:val="007E025C"/>
    <w:rsid w:val="007E0727"/>
    <w:rsid w:val="007E08F1"/>
    <w:rsid w:val="007E0A75"/>
    <w:rsid w:val="007E1266"/>
    <w:rsid w:val="007E1499"/>
    <w:rsid w:val="007E2153"/>
    <w:rsid w:val="007E2B37"/>
    <w:rsid w:val="007E460B"/>
    <w:rsid w:val="007E4CA3"/>
    <w:rsid w:val="007E5A6A"/>
    <w:rsid w:val="007E5CE5"/>
    <w:rsid w:val="007E61FE"/>
    <w:rsid w:val="007E75CE"/>
    <w:rsid w:val="007F0267"/>
    <w:rsid w:val="007F0667"/>
    <w:rsid w:val="007F08E3"/>
    <w:rsid w:val="007F0C5F"/>
    <w:rsid w:val="007F1060"/>
    <w:rsid w:val="007F1205"/>
    <w:rsid w:val="007F21C9"/>
    <w:rsid w:val="007F3928"/>
    <w:rsid w:val="007F3CDE"/>
    <w:rsid w:val="007F3F1E"/>
    <w:rsid w:val="007F4D9B"/>
    <w:rsid w:val="007F53EB"/>
    <w:rsid w:val="007F56C5"/>
    <w:rsid w:val="007F6274"/>
    <w:rsid w:val="007F6AE3"/>
    <w:rsid w:val="007F6B48"/>
    <w:rsid w:val="007F6FC1"/>
    <w:rsid w:val="008005F0"/>
    <w:rsid w:val="00800857"/>
    <w:rsid w:val="00800916"/>
    <w:rsid w:val="00800B1A"/>
    <w:rsid w:val="0080137E"/>
    <w:rsid w:val="0080180F"/>
    <w:rsid w:val="00801AC2"/>
    <w:rsid w:val="008021D1"/>
    <w:rsid w:val="00802868"/>
    <w:rsid w:val="008029C8"/>
    <w:rsid w:val="00802E9D"/>
    <w:rsid w:val="0080383C"/>
    <w:rsid w:val="008039E5"/>
    <w:rsid w:val="00806597"/>
    <w:rsid w:val="008071DB"/>
    <w:rsid w:val="0081084A"/>
    <w:rsid w:val="008108F2"/>
    <w:rsid w:val="00810937"/>
    <w:rsid w:val="008109F2"/>
    <w:rsid w:val="00810AD4"/>
    <w:rsid w:val="00810D8E"/>
    <w:rsid w:val="00810FE5"/>
    <w:rsid w:val="0081127B"/>
    <w:rsid w:val="00812EFA"/>
    <w:rsid w:val="008135A5"/>
    <w:rsid w:val="00815187"/>
    <w:rsid w:val="00815803"/>
    <w:rsid w:val="00815821"/>
    <w:rsid w:val="00816114"/>
    <w:rsid w:val="008161A2"/>
    <w:rsid w:val="00816280"/>
    <w:rsid w:val="008172D8"/>
    <w:rsid w:val="00817366"/>
    <w:rsid w:val="00820062"/>
    <w:rsid w:val="00820C56"/>
    <w:rsid w:val="00822E4F"/>
    <w:rsid w:val="00823C31"/>
    <w:rsid w:val="00823CB1"/>
    <w:rsid w:val="00824AE5"/>
    <w:rsid w:val="00824E53"/>
    <w:rsid w:val="0082596C"/>
    <w:rsid w:val="008262A7"/>
    <w:rsid w:val="00826D6D"/>
    <w:rsid w:val="008275EE"/>
    <w:rsid w:val="00830316"/>
    <w:rsid w:val="00830DD8"/>
    <w:rsid w:val="008312D1"/>
    <w:rsid w:val="00831C4C"/>
    <w:rsid w:val="008325CD"/>
    <w:rsid w:val="00832768"/>
    <w:rsid w:val="00832925"/>
    <w:rsid w:val="008335CA"/>
    <w:rsid w:val="00833D5E"/>
    <w:rsid w:val="00833FA9"/>
    <w:rsid w:val="00834229"/>
    <w:rsid w:val="00834C9C"/>
    <w:rsid w:val="00835058"/>
    <w:rsid w:val="008350C8"/>
    <w:rsid w:val="00835279"/>
    <w:rsid w:val="00836A16"/>
    <w:rsid w:val="008401FD"/>
    <w:rsid w:val="008402F2"/>
    <w:rsid w:val="00841286"/>
    <w:rsid w:val="00841719"/>
    <w:rsid w:val="00841D07"/>
    <w:rsid w:val="008422C7"/>
    <w:rsid w:val="00844160"/>
    <w:rsid w:val="00844320"/>
    <w:rsid w:val="0084485F"/>
    <w:rsid w:val="00844D7A"/>
    <w:rsid w:val="008451A3"/>
    <w:rsid w:val="00845B09"/>
    <w:rsid w:val="00846D40"/>
    <w:rsid w:val="00851894"/>
    <w:rsid w:val="0085227C"/>
    <w:rsid w:val="00852540"/>
    <w:rsid w:val="0085307A"/>
    <w:rsid w:val="00853575"/>
    <w:rsid w:val="0085394D"/>
    <w:rsid w:val="00853CD5"/>
    <w:rsid w:val="00856ECE"/>
    <w:rsid w:val="00856F82"/>
    <w:rsid w:val="00856FF3"/>
    <w:rsid w:val="00860044"/>
    <w:rsid w:val="008623ED"/>
    <w:rsid w:val="008624C1"/>
    <w:rsid w:val="00863369"/>
    <w:rsid w:val="00863D46"/>
    <w:rsid w:val="00865E7E"/>
    <w:rsid w:val="00865ED6"/>
    <w:rsid w:val="00867F15"/>
    <w:rsid w:val="008706D4"/>
    <w:rsid w:val="008711D0"/>
    <w:rsid w:val="0087282C"/>
    <w:rsid w:val="00874617"/>
    <w:rsid w:val="00874CFE"/>
    <w:rsid w:val="008756EB"/>
    <w:rsid w:val="008757E6"/>
    <w:rsid w:val="00876A11"/>
    <w:rsid w:val="00876A3A"/>
    <w:rsid w:val="00876F2E"/>
    <w:rsid w:val="0087743A"/>
    <w:rsid w:val="00877888"/>
    <w:rsid w:val="00877C64"/>
    <w:rsid w:val="008810ED"/>
    <w:rsid w:val="0088125C"/>
    <w:rsid w:val="00881540"/>
    <w:rsid w:val="00881B37"/>
    <w:rsid w:val="00882382"/>
    <w:rsid w:val="0088396B"/>
    <w:rsid w:val="00883EEE"/>
    <w:rsid w:val="00885420"/>
    <w:rsid w:val="00885500"/>
    <w:rsid w:val="0088578D"/>
    <w:rsid w:val="0088599A"/>
    <w:rsid w:val="00886520"/>
    <w:rsid w:val="00886683"/>
    <w:rsid w:val="00887E45"/>
    <w:rsid w:val="008905B8"/>
    <w:rsid w:val="00890622"/>
    <w:rsid w:val="00890A99"/>
    <w:rsid w:val="00890CE6"/>
    <w:rsid w:val="00891625"/>
    <w:rsid w:val="00891631"/>
    <w:rsid w:val="008918CE"/>
    <w:rsid w:val="0089238C"/>
    <w:rsid w:val="008928AD"/>
    <w:rsid w:val="008936B2"/>
    <w:rsid w:val="00893C85"/>
    <w:rsid w:val="00894442"/>
    <w:rsid w:val="00894F84"/>
    <w:rsid w:val="00895690"/>
    <w:rsid w:val="00897121"/>
    <w:rsid w:val="008977BD"/>
    <w:rsid w:val="008979B7"/>
    <w:rsid w:val="008A2A1C"/>
    <w:rsid w:val="008A33AF"/>
    <w:rsid w:val="008A680F"/>
    <w:rsid w:val="008A7974"/>
    <w:rsid w:val="008B08D1"/>
    <w:rsid w:val="008B12D7"/>
    <w:rsid w:val="008B2CD3"/>
    <w:rsid w:val="008B2E35"/>
    <w:rsid w:val="008B35B3"/>
    <w:rsid w:val="008B368A"/>
    <w:rsid w:val="008B400B"/>
    <w:rsid w:val="008B4B25"/>
    <w:rsid w:val="008B5242"/>
    <w:rsid w:val="008B5C78"/>
    <w:rsid w:val="008B6463"/>
    <w:rsid w:val="008B653B"/>
    <w:rsid w:val="008B70F9"/>
    <w:rsid w:val="008B73D3"/>
    <w:rsid w:val="008C024A"/>
    <w:rsid w:val="008C0D5F"/>
    <w:rsid w:val="008C1323"/>
    <w:rsid w:val="008C33B8"/>
    <w:rsid w:val="008C45B9"/>
    <w:rsid w:val="008C5E6C"/>
    <w:rsid w:val="008C6A30"/>
    <w:rsid w:val="008C738F"/>
    <w:rsid w:val="008C768C"/>
    <w:rsid w:val="008C7D7F"/>
    <w:rsid w:val="008D0A44"/>
    <w:rsid w:val="008D1F4D"/>
    <w:rsid w:val="008D21B0"/>
    <w:rsid w:val="008D336C"/>
    <w:rsid w:val="008D3539"/>
    <w:rsid w:val="008D3A40"/>
    <w:rsid w:val="008D42ED"/>
    <w:rsid w:val="008D479A"/>
    <w:rsid w:val="008D4932"/>
    <w:rsid w:val="008D5FFC"/>
    <w:rsid w:val="008D66BB"/>
    <w:rsid w:val="008D6C0C"/>
    <w:rsid w:val="008D71E9"/>
    <w:rsid w:val="008D7785"/>
    <w:rsid w:val="008D7C6A"/>
    <w:rsid w:val="008E0480"/>
    <w:rsid w:val="008E071C"/>
    <w:rsid w:val="008E11C8"/>
    <w:rsid w:val="008E35E3"/>
    <w:rsid w:val="008E3B17"/>
    <w:rsid w:val="008E41FE"/>
    <w:rsid w:val="008E5092"/>
    <w:rsid w:val="008E5851"/>
    <w:rsid w:val="008E650A"/>
    <w:rsid w:val="008E67D4"/>
    <w:rsid w:val="008E7266"/>
    <w:rsid w:val="008E7D81"/>
    <w:rsid w:val="008E7FA5"/>
    <w:rsid w:val="008F08A8"/>
    <w:rsid w:val="008F0CF7"/>
    <w:rsid w:val="008F25AD"/>
    <w:rsid w:val="008F2B95"/>
    <w:rsid w:val="008F3173"/>
    <w:rsid w:val="008F3B2C"/>
    <w:rsid w:val="008F3E32"/>
    <w:rsid w:val="008F45FA"/>
    <w:rsid w:val="008F5AA1"/>
    <w:rsid w:val="008F6145"/>
    <w:rsid w:val="008F66E5"/>
    <w:rsid w:val="008F6D71"/>
    <w:rsid w:val="008F6F6C"/>
    <w:rsid w:val="009004F9"/>
    <w:rsid w:val="00900AC7"/>
    <w:rsid w:val="00900C11"/>
    <w:rsid w:val="0090182E"/>
    <w:rsid w:val="009018C3"/>
    <w:rsid w:val="009020E2"/>
    <w:rsid w:val="00902641"/>
    <w:rsid w:val="009028F9"/>
    <w:rsid w:val="00903A79"/>
    <w:rsid w:val="00903F1B"/>
    <w:rsid w:val="0090439C"/>
    <w:rsid w:val="00904A54"/>
    <w:rsid w:val="00904E65"/>
    <w:rsid w:val="00904EE6"/>
    <w:rsid w:val="009051F0"/>
    <w:rsid w:val="0090560C"/>
    <w:rsid w:val="009058C7"/>
    <w:rsid w:val="00905A5E"/>
    <w:rsid w:val="0090685F"/>
    <w:rsid w:val="00907C57"/>
    <w:rsid w:val="00907CBF"/>
    <w:rsid w:val="00910063"/>
    <w:rsid w:val="009104BD"/>
    <w:rsid w:val="009106D1"/>
    <w:rsid w:val="009111EB"/>
    <w:rsid w:val="00911CA4"/>
    <w:rsid w:val="00913301"/>
    <w:rsid w:val="00913367"/>
    <w:rsid w:val="00913CC6"/>
    <w:rsid w:val="00914CF4"/>
    <w:rsid w:val="009152C5"/>
    <w:rsid w:val="00915619"/>
    <w:rsid w:val="00915ABC"/>
    <w:rsid w:val="009165AD"/>
    <w:rsid w:val="00917066"/>
    <w:rsid w:val="0091711B"/>
    <w:rsid w:val="00917523"/>
    <w:rsid w:val="00917655"/>
    <w:rsid w:val="009209E4"/>
    <w:rsid w:val="00920AC0"/>
    <w:rsid w:val="009231E1"/>
    <w:rsid w:val="00926C4B"/>
    <w:rsid w:val="00926DB6"/>
    <w:rsid w:val="00927491"/>
    <w:rsid w:val="00930956"/>
    <w:rsid w:val="00930A37"/>
    <w:rsid w:val="00930F89"/>
    <w:rsid w:val="0093116F"/>
    <w:rsid w:val="00931ADA"/>
    <w:rsid w:val="00931FA1"/>
    <w:rsid w:val="00932577"/>
    <w:rsid w:val="00932FDB"/>
    <w:rsid w:val="0093314E"/>
    <w:rsid w:val="00933E77"/>
    <w:rsid w:val="00933FC0"/>
    <w:rsid w:val="00934519"/>
    <w:rsid w:val="00935486"/>
    <w:rsid w:val="00935529"/>
    <w:rsid w:val="0093609E"/>
    <w:rsid w:val="00937B09"/>
    <w:rsid w:val="0094001B"/>
    <w:rsid w:val="0094025E"/>
    <w:rsid w:val="00940600"/>
    <w:rsid w:val="00940AE6"/>
    <w:rsid w:val="0094379E"/>
    <w:rsid w:val="00943D35"/>
    <w:rsid w:val="00945743"/>
    <w:rsid w:val="009466BA"/>
    <w:rsid w:val="009471B7"/>
    <w:rsid w:val="00947256"/>
    <w:rsid w:val="00952606"/>
    <w:rsid w:val="00952D69"/>
    <w:rsid w:val="00952DF5"/>
    <w:rsid w:val="00953269"/>
    <w:rsid w:val="00954491"/>
    <w:rsid w:val="009547C5"/>
    <w:rsid w:val="00954C6C"/>
    <w:rsid w:val="0095674C"/>
    <w:rsid w:val="00956C69"/>
    <w:rsid w:val="00956E27"/>
    <w:rsid w:val="00957215"/>
    <w:rsid w:val="00960BED"/>
    <w:rsid w:val="0096119C"/>
    <w:rsid w:val="009627A1"/>
    <w:rsid w:val="00962E22"/>
    <w:rsid w:val="00963F64"/>
    <w:rsid w:val="00964565"/>
    <w:rsid w:val="00964CA5"/>
    <w:rsid w:val="00964CE8"/>
    <w:rsid w:val="00965520"/>
    <w:rsid w:val="00965B16"/>
    <w:rsid w:val="00965E11"/>
    <w:rsid w:val="00966420"/>
    <w:rsid w:val="00966BC9"/>
    <w:rsid w:val="00967954"/>
    <w:rsid w:val="0097019D"/>
    <w:rsid w:val="009702F7"/>
    <w:rsid w:val="009705A3"/>
    <w:rsid w:val="00971A62"/>
    <w:rsid w:val="00971BD9"/>
    <w:rsid w:val="00972CBF"/>
    <w:rsid w:val="00973358"/>
    <w:rsid w:val="00973537"/>
    <w:rsid w:val="009740C4"/>
    <w:rsid w:val="009742E1"/>
    <w:rsid w:val="00975AE1"/>
    <w:rsid w:val="00976142"/>
    <w:rsid w:val="009762B7"/>
    <w:rsid w:val="0097741A"/>
    <w:rsid w:val="009807FF"/>
    <w:rsid w:val="00983F6A"/>
    <w:rsid w:val="009843FA"/>
    <w:rsid w:val="009851B6"/>
    <w:rsid w:val="00985923"/>
    <w:rsid w:val="00985994"/>
    <w:rsid w:val="00986531"/>
    <w:rsid w:val="009871FF"/>
    <w:rsid w:val="00990DA5"/>
    <w:rsid w:val="00991C69"/>
    <w:rsid w:val="00992853"/>
    <w:rsid w:val="0099285A"/>
    <w:rsid w:val="00993AED"/>
    <w:rsid w:val="00994179"/>
    <w:rsid w:val="00997764"/>
    <w:rsid w:val="009A135E"/>
    <w:rsid w:val="009A256E"/>
    <w:rsid w:val="009A2DB1"/>
    <w:rsid w:val="009A35BF"/>
    <w:rsid w:val="009A472D"/>
    <w:rsid w:val="009A5518"/>
    <w:rsid w:val="009A55F6"/>
    <w:rsid w:val="009A5B17"/>
    <w:rsid w:val="009A69C0"/>
    <w:rsid w:val="009A7332"/>
    <w:rsid w:val="009A75A0"/>
    <w:rsid w:val="009A7A5C"/>
    <w:rsid w:val="009B0E63"/>
    <w:rsid w:val="009B21E5"/>
    <w:rsid w:val="009B29ED"/>
    <w:rsid w:val="009B3818"/>
    <w:rsid w:val="009B4E7C"/>
    <w:rsid w:val="009B4F5F"/>
    <w:rsid w:val="009B5529"/>
    <w:rsid w:val="009B6176"/>
    <w:rsid w:val="009B6654"/>
    <w:rsid w:val="009B6BA0"/>
    <w:rsid w:val="009B6FE2"/>
    <w:rsid w:val="009B73C5"/>
    <w:rsid w:val="009B7721"/>
    <w:rsid w:val="009C0887"/>
    <w:rsid w:val="009C1141"/>
    <w:rsid w:val="009C350F"/>
    <w:rsid w:val="009C4592"/>
    <w:rsid w:val="009C5A5A"/>
    <w:rsid w:val="009C5E2A"/>
    <w:rsid w:val="009D0513"/>
    <w:rsid w:val="009D1624"/>
    <w:rsid w:val="009D1AF8"/>
    <w:rsid w:val="009D1CBC"/>
    <w:rsid w:val="009D31A6"/>
    <w:rsid w:val="009D35BC"/>
    <w:rsid w:val="009D3CF4"/>
    <w:rsid w:val="009D468E"/>
    <w:rsid w:val="009D54E4"/>
    <w:rsid w:val="009D6B8F"/>
    <w:rsid w:val="009D7942"/>
    <w:rsid w:val="009E0602"/>
    <w:rsid w:val="009E060A"/>
    <w:rsid w:val="009E1613"/>
    <w:rsid w:val="009E19D3"/>
    <w:rsid w:val="009E21BE"/>
    <w:rsid w:val="009E22A0"/>
    <w:rsid w:val="009E29A5"/>
    <w:rsid w:val="009E321A"/>
    <w:rsid w:val="009E43F9"/>
    <w:rsid w:val="009E4697"/>
    <w:rsid w:val="009E480F"/>
    <w:rsid w:val="009E51BC"/>
    <w:rsid w:val="009E56B9"/>
    <w:rsid w:val="009E5747"/>
    <w:rsid w:val="009E6276"/>
    <w:rsid w:val="009E6914"/>
    <w:rsid w:val="009E6B25"/>
    <w:rsid w:val="009E6CC3"/>
    <w:rsid w:val="009F021F"/>
    <w:rsid w:val="009F17B3"/>
    <w:rsid w:val="009F29BA"/>
    <w:rsid w:val="009F2D5D"/>
    <w:rsid w:val="009F2FFC"/>
    <w:rsid w:val="009F38F5"/>
    <w:rsid w:val="009F3E46"/>
    <w:rsid w:val="009F4076"/>
    <w:rsid w:val="009F468A"/>
    <w:rsid w:val="009F476C"/>
    <w:rsid w:val="009F5DD9"/>
    <w:rsid w:val="009F6212"/>
    <w:rsid w:val="009F6FB2"/>
    <w:rsid w:val="009F7153"/>
    <w:rsid w:val="009F7D22"/>
    <w:rsid w:val="00A001CB"/>
    <w:rsid w:val="00A01077"/>
    <w:rsid w:val="00A02237"/>
    <w:rsid w:val="00A02FA5"/>
    <w:rsid w:val="00A02FE1"/>
    <w:rsid w:val="00A04097"/>
    <w:rsid w:val="00A042FF"/>
    <w:rsid w:val="00A0477D"/>
    <w:rsid w:val="00A04858"/>
    <w:rsid w:val="00A04FCC"/>
    <w:rsid w:val="00A05C88"/>
    <w:rsid w:val="00A06C20"/>
    <w:rsid w:val="00A06D01"/>
    <w:rsid w:val="00A07757"/>
    <w:rsid w:val="00A07794"/>
    <w:rsid w:val="00A110A7"/>
    <w:rsid w:val="00A11264"/>
    <w:rsid w:val="00A11D19"/>
    <w:rsid w:val="00A132B4"/>
    <w:rsid w:val="00A14846"/>
    <w:rsid w:val="00A15056"/>
    <w:rsid w:val="00A16DC2"/>
    <w:rsid w:val="00A173BD"/>
    <w:rsid w:val="00A17550"/>
    <w:rsid w:val="00A17E03"/>
    <w:rsid w:val="00A202E8"/>
    <w:rsid w:val="00A205C4"/>
    <w:rsid w:val="00A20DF5"/>
    <w:rsid w:val="00A215A5"/>
    <w:rsid w:val="00A21B19"/>
    <w:rsid w:val="00A21D99"/>
    <w:rsid w:val="00A220A0"/>
    <w:rsid w:val="00A227FD"/>
    <w:rsid w:val="00A23D62"/>
    <w:rsid w:val="00A2445B"/>
    <w:rsid w:val="00A258AE"/>
    <w:rsid w:val="00A26246"/>
    <w:rsid w:val="00A26A8F"/>
    <w:rsid w:val="00A30032"/>
    <w:rsid w:val="00A306CB"/>
    <w:rsid w:val="00A306E3"/>
    <w:rsid w:val="00A308C1"/>
    <w:rsid w:val="00A30B8E"/>
    <w:rsid w:val="00A3182C"/>
    <w:rsid w:val="00A32C88"/>
    <w:rsid w:val="00A32FFA"/>
    <w:rsid w:val="00A3317C"/>
    <w:rsid w:val="00A340B8"/>
    <w:rsid w:val="00A341CD"/>
    <w:rsid w:val="00A35D9A"/>
    <w:rsid w:val="00A3611F"/>
    <w:rsid w:val="00A372E8"/>
    <w:rsid w:val="00A372F1"/>
    <w:rsid w:val="00A3780F"/>
    <w:rsid w:val="00A37961"/>
    <w:rsid w:val="00A379A2"/>
    <w:rsid w:val="00A37A6A"/>
    <w:rsid w:val="00A40023"/>
    <w:rsid w:val="00A40D52"/>
    <w:rsid w:val="00A411DF"/>
    <w:rsid w:val="00A41974"/>
    <w:rsid w:val="00A4348B"/>
    <w:rsid w:val="00A434E4"/>
    <w:rsid w:val="00A44925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483"/>
    <w:rsid w:val="00A62C95"/>
    <w:rsid w:val="00A62D86"/>
    <w:rsid w:val="00A639C9"/>
    <w:rsid w:val="00A6433C"/>
    <w:rsid w:val="00A645D4"/>
    <w:rsid w:val="00A647CB"/>
    <w:rsid w:val="00A64EF5"/>
    <w:rsid w:val="00A658D1"/>
    <w:rsid w:val="00A66472"/>
    <w:rsid w:val="00A665FE"/>
    <w:rsid w:val="00A666FE"/>
    <w:rsid w:val="00A70575"/>
    <w:rsid w:val="00A7090A"/>
    <w:rsid w:val="00A70A61"/>
    <w:rsid w:val="00A71799"/>
    <w:rsid w:val="00A71C01"/>
    <w:rsid w:val="00A71E4F"/>
    <w:rsid w:val="00A7431D"/>
    <w:rsid w:val="00A74E3E"/>
    <w:rsid w:val="00A75CFB"/>
    <w:rsid w:val="00A75DB6"/>
    <w:rsid w:val="00A7615E"/>
    <w:rsid w:val="00A8025B"/>
    <w:rsid w:val="00A81D62"/>
    <w:rsid w:val="00A8322E"/>
    <w:rsid w:val="00A83594"/>
    <w:rsid w:val="00A83611"/>
    <w:rsid w:val="00A860CA"/>
    <w:rsid w:val="00A876D5"/>
    <w:rsid w:val="00A87A96"/>
    <w:rsid w:val="00A87B94"/>
    <w:rsid w:val="00A87CB9"/>
    <w:rsid w:val="00A912DA"/>
    <w:rsid w:val="00A93B16"/>
    <w:rsid w:val="00A93C2B"/>
    <w:rsid w:val="00A93E17"/>
    <w:rsid w:val="00A94E6E"/>
    <w:rsid w:val="00A95A15"/>
    <w:rsid w:val="00A96ADC"/>
    <w:rsid w:val="00A97573"/>
    <w:rsid w:val="00A97A1B"/>
    <w:rsid w:val="00A97F55"/>
    <w:rsid w:val="00AA00D6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012"/>
    <w:rsid w:val="00AA6148"/>
    <w:rsid w:val="00AA62C0"/>
    <w:rsid w:val="00AA6673"/>
    <w:rsid w:val="00AA6E5A"/>
    <w:rsid w:val="00AA71F9"/>
    <w:rsid w:val="00AA7FE4"/>
    <w:rsid w:val="00AB0B6C"/>
    <w:rsid w:val="00AB157D"/>
    <w:rsid w:val="00AB1A50"/>
    <w:rsid w:val="00AB1B19"/>
    <w:rsid w:val="00AB2C97"/>
    <w:rsid w:val="00AB389A"/>
    <w:rsid w:val="00AB4178"/>
    <w:rsid w:val="00AB4C4D"/>
    <w:rsid w:val="00AB54E7"/>
    <w:rsid w:val="00AB5672"/>
    <w:rsid w:val="00AB60A1"/>
    <w:rsid w:val="00AC04E6"/>
    <w:rsid w:val="00AC0CDB"/>
    <w:rsid w:val="00AC0E1C"/>
    <w:rsid w:val="00AC2AC2"/>
    <w:rsid w:val="00AC36EE"/>
    <w:rsid w:val="00AC4641"/>
    <w:rsid w:val="00AC4A66"/>
    <w:rsid w:val="00AC50FD"/>
    <w:rsid w:val="00AC5125"/>
    <w:rsid w:val="00AC5852"/>
    <w:rsid w:val="00AC5F06"/>
    <w:rsid w:val="00AC68FC"/>
    <w:rsid w:val="00AC6EE5"/>
    <w:rsid w:val="00AD09EC"/>
    <w:rsid w:val="00AD0C2D"/>
    <w:rsid w:val="00AD179B"/>
    <w:rsid w:val="00AD185B"/>
    <w:rsid w:val="00AD3147"/>
    <w:rsid w:val="00AD35A8"/>
    <w:rsid w:val="00AD35CA"/>
    <w:rsid w:val="00AD378F"/>
    <w:rsid w:val="00AD4B4F"/>
    <w:rsid w:val="00AD5577"/>
    <w:rsid w:val="00AD55CD"/>
    <w:rsid w:val="00AD66E8"/>
    <w:rsid w:val="00AE1095"/>
    <w:rsid w:val="00AE115F"/>
    <w:rsid w:val="00AE335A"/>
    <w:rsid w:val="00AE3FB0"/>
    <w:rsid w:val="00AE4355"/>
    <w:rsid w:val="00AE4AD4"/>
    <w:rsid w:val="00AE5262"/>
    <w:rsid w:val="00AE52AE"/>
    <w:rsid w:val="00AE547A"/>
    <w:rsid w:val="00AE76E5"/>
    <w:rsid w:val="00AF02A6"/>
    <w:rsid w:val="00AF4A98"/>
    <w:rsid w:val="00AF4FDD"/>
    <w:rsid w:val="00AF5A3B"/>
    <w:rsid w:val="00AF5EC1"/>
    <w:rsid w:val="00AF726B"/>
    <w:rsid w:val="00AF75CD"/>
    <w:rsid w:val="00AF767B"/>
    <w:rsid w:val="00AF7B60"/>
    <w:rsid w:val="00B0013D"/>
    <w:rsid w:val="00B00258"/>
    <w:rsid w:val="00B012A5"/>
    <w:rsid w:val="00B01389"/>
    <w:rsid w:val="00B01E89"/>
    <w:rsid w:val="00B01F38"/>
    <w:rsid w:val="00B03CB5"/>
    <w:rsid w:val="00B04497"/>
    <w:rsid w:val="00B04F5D"/>
    <w:rsid w:val="00B06596"/>
    <w:rsid w:val="00B06DED"/>
    <w:rsid w:val="00B11D81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B14"/>
    <w:rsid w:val="00B17E9F"/>
    <w:rsid w:val="00B200A6"/>
    <w:rsid w:val="00B204CB"/>
    <w:rsid w:val="00B20698"/>
    <w:rsid w:val="00B207A9"/>
    <w:rsid w:val="00B2085D"/>
    <w:rsid w:val="00B2090E"/>
    <w:rsid w:val="00B20B55"/>
    <w:rsid w:val="00B20E07"/>
    <w:rsid w:val="00B21E2C"/>
    <w:rsid w:val="00B2211E"/>
    <w:rsid w:val="00B2364E"/>
    <w:rsid w:val="00B236B8"/>
    <w:rsid w:val="00B26444"/>
    <w:rsid w:val="00B265AF"/>
    <w:rsid w:val="00B26775"/>
    <w:rsid w:val="00B26C62"/>
    <w:rsid w:val="00B272F9"/>
    <w:rsid w:val="00B30661"/>
    <w:rsid w:val="00B312C2"/>
    <w:rsid w:val="00B31D28"/>
    <w:rsid w:val="00B34A5B"/>
    <w:rsid w:val="00B353CF"/>
    <w:rsid w:val="00B367C5"/>
    <w:rsid w:val="00B3690D"/>
    <w:rsid w:val="00B37042"/>
    <w:rsid w:val="00B37FD6"/>
    <w:rsid w:val="00B37FF9"/>
    <w:rsid w:val="00B4058B"/>
    <w:rsid w:val="00B41730"/>
    <w:rsid w:val="00B41A31"/>
    <w:rsid w:val="00B42000"/>
    <w:rsid w:val="00B4294D"/>
    <w:rsid w:val="00B45158"/>
    <w:rsid w:val="00B45B8C"/>
    <w:rsid w:val="00B46101"/>
    <w:rsid w:val="00B461B6"/>
    <w:rsid w:val="00B46D21"/>
    <w:rsid w:val="00B478A8"/>
    <w:rsid w:val="00B47A70"/>
    <w:rsid w:val="00B47FD9"/>
    <w:rsid w:val="00B51B36"/>
    <w:rsid w:val="00B521D8"/>
    <w:rsid w:val="00B524F8"/>
    <w:rsid w:val="00B534CD"/>
    <w:rsid w:val="00B53EB0"/>
    <w:rsid w:val="00B54C85"/>
    <w:rsid w:val="00B54E9D"/>
    <w:rsid w:val="00B55075"/>
    <w:rsid w:val="00B5564E"/>
    <w:rsid w:val="00B55E46"/>
    <w:rsid w:val="00B57AA5"/>
    <w:rsid w:val="00B57BB4"/>
    <w:rsid w:val="00B6002A"/>
    <w:rsid w:val="00B60453"/>
    <w:rsid w:val="00B60C26"/>
    <w:rsid w:val="00B60D00"/>
    <w:rsid w:val="00B60FDA"/>
    <w:rsid w:val="00B6111A"/>
    <w:rsid w:val="00B617FD"/>
    <w:rsid w:val="00B638F6"/>
    <w:rsid w:val="00B63946"/>
    <w:rsid w:val="00B64839"/>
    <w:rsid w:val="00B64E06"/>
    <w:rsid w:val="00B65119"/>
    <w:rsid w:val="00B65406"/>
    <w:rsid w:val="00B66092"/>
    <w:rsid w:val="00B6650E"/>
    <w:rsid w:val="00B70822"/>
    <w:rsid w:val="00B7111C"/>
    <w:rsid w:val="00B71384"/>
    <w:rsid w:val="00B71574"/>
    <w:rsid w:val="00B71ABF"/>
    <w:rsid w:val="00B7204E"/>
    <w:rsid w:val="00B722FE"/>
    <w:rsid w:val="00B72800"/>
    <w:rsid w:val="00B72D6A"/>
    <w:rsid w:val="00B74119"/>
    <w:rsid w:val="00B75A5C"/>
    <w:rsid w:val="00B76676"/>
    <w:rsid w:val="00B76A78"/>
    <w:rsid w:val="00B7791A"/>
    <w:rsid w:val="00B77992"/>
    <w:rsid w:val="00B805BD"/>
    <w:rsid w:val="00B81AF4"/>
    <w:rsid w:val="00B81B56"/>
    <w:rsid w:val="00B82080"/>
    <w:rsid w:val="00B82390"/>
    <w:rsid w:val="00B82E6C"/>
    <w:rsid w:val="00B839E5"/>
    <w:rsid w:val="00B84180"/>
    <w:rsid w:val="00B84893"/>
    <w:rsid w:val="00B85096"/>
    <w:rsid w:val="00B85814"/>
    <w:rsid w:val="00B85EC2"/>
    <w:rsid w:val="00B87515"/>
    <w:rsid w:val="00B87774"/>
    <w:rsid w:val="00B901E7"/>
    <w:rsid w:val="00B908BF"/>
    <w:rsid w:val="00B90F42"/>
    <w:rsid w:val="00B9428C"/>
    <w:rsid w:val="00B95A17"/>
    <w:rsid w:val="00B95A2E"/>
    <w:rsid w:val="00B973E1"/>
    <w:rsid w:val="00B9795D"/>
    <w:rsid w:val="00BA0D20"/>
    <w:rsid w:val="00BA17DE"/>
    <w:rsid w:val="00BA29B9"/>
    <w:rsid w:val="00BA317D"/>
    <w:rsid w:val="00BA3EF6"/>
    <w:rsid w:val="00BA4CD1"/>
    <w:rsid w:val="00BA5DD0"/>
    <w:rsid w:val="00BA6661"/>
    <w:rsid w:val="00BA71DF"/>
    <w:rsid w:val="00BA72D1"/>
    <w:rsid w:val="00BA7819"/>
    <w:rsid w:val="00BB07D3"/>
    <w:rsid w:val="00BB0BDD"/>
    <w:rsid w:val="00BB1C4A"/>
    <w:rsid w:val="00BB2D64"/>
    <w:rsid w:val="00BB3C3E"/>
    <w:rsid w:val="00BB3E1F"/>
    <w:rsid w:val="00BB41B6"/>
    <w:rsid w:val="00BB44CD"/>
    <w:rsid w:val="00BB6929"/>
    <w:rsid w:val="00BB79AC"/>
    <w:rsid w:val="00BC0C5D"/>
    <w:rsid w:val="00BC0D37"/>
    <w:rsid w:val="00BC0F81"/>
    <w:rsid w:val="00BC1277"/>
    <w:rsid w:val="00BC1603"/>
    <w:rsid w:val="00BC24E4"/>
    <w:rsid w:val="00BC32C4"/>
    <w:rsid w:val="00BC3833"/>
    <w:rsid w:val="00BC3861"/>
    <w:rsid w:val="00BC3B86"/>
    <w:rsid w:val="00BC3C18"/>
    <w:rsid w:val="00BC72C4"/>
    <w:rsid w:val="00BC7FBA"/>
    <w:rsid w:val="00BD0469"/>
    <w:rsid w:val="00BD0B69"/>
    <w:rsid w:val="00BD1048"/>
    <w:rsid w:val="00BD2D03"/>
    <w:rsid w:val="00BD3366"/>
    <w:rsid w:val="00BD3B26"/>
    <w:rsid w:val="00BD3B4B"/>
    <w:rsid w:val="00BD3E93"/>
    <w:rsid w:val="00BD5C64"/>
    <w:rsid w:val="00BD6B84"/>
    <w:rsid w:val="00BE15A5"/>
    <w:rsid w:val="00BE1825"/>
    <w:rsid w:val="00BE246D"/>
    <w:rsid w:val="00BE291F"/>
    <w:rsid w:val="00BE2CE2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466"/>
    <w:rsid w:val="00BF05F6"/>
    <w:rsid w:val="00BF0B12"/>
    <w:rsid w:val="00BF10E0"/>
    <w:rsid w:val="00BF15AE"/>
    <w:rsid w:val="00BF1FCC"/>
    <w:rsid w:val="00BF2400"/>
    <w:rsid w:val="00BF2B36"/>
    <w:rsid w:val="00BF2C2A"/>
    <w:rsid w:val="00BF475A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49AD"/>
    <w:rsid w:val="00C04AA1"/>
    <w:rsid w:val="00C0528B"/>
    <w:rsid w:val="00C052FF"/>
    <w:rsid w:val="00C05BDF"/>
    <w:rsid w:val="00C06420"/>
    <w:rsid w:val="00C06877"/>
    <w:rsid w:val="00C07AE4"/>
    <w:rsid w:val="00C10A7B"/>
    <w:rsid w:val="00C11AB6"/>
    <w:rsid w:val="00C11DDC"/>
    <w:rsid w:val="00C11F71"/>
    <w:rsid w:val="00C120D2"/>
    <w:rsid w:val="00C12555"/>
    <w:rsid w:val="00C12B81"/>
    <w:rsid w:val="00C12BF3"/>
    <w:rsid w:val="00C13400"/>
    <w:rsid w:val="00C135C5"/>
    <w:rsid w:val="00C137B7"/>
    <w:rsid w:val="00C13E9C"/>
    <w:rsid w:val="00C146DB"/>
    <w:rsid w:val="00C149D8"/>
    <w:rsid w:val="00C14B7A"/>
    <w:rsid w:val="00C15526"/>
    <w:rsid w:val="00C15BC6"/>
    <w:rsid w:val="00C16130"/>
    <w:rsid w:val="00C17125"/>
    <w:rsid w:val="00C1714F"/>
    <w:rsid w:val="00C20904"/>
    <w:rsid w:val="00C212C4"/>
    <w:rsid w:val="00C21647"/>
    <w:rsid w:val="00C2176C"/>
    <w:rsid w:val="00C22D0C"/>
    <w:rsid w:val="00C22D8D"/>
    <w:rsid w:val="00C24DAC"/>
    <w:rsid w:val="00C24E50"/>
    <w:rsid w:val="00C259CD"/>
    <w:rsid w:val="00C25BB7"/>
    <w:rsid w:val="00C26A84"/>
    <w:rsid w:val="00C26F80"/>
    <w:rsid w:val="00C2703E"/>
    <w:rsid w:val="00C2779B"/>
    <w:rsid w:val="00C3054C"/>
    <w:rsid w:val="00C31158"/>
    <w:rsid w:val="00C315FF"/>
    <w:rsid w:val="00C32028"/>
    <w:rsid w:val="00C32332"/>
    <w:rsid w:val="00C33D88"/>
    <w:rsid w:val="00C340FB"/>
    <w:rsid w:val="00C367F3"/>
    <w:rsid w:val="00C374E1"/>
    <w:rsid w:val="00C40BA1"/>
    <w:rsid w:val="00C40DE0"/>
    <w:rsid w:val="00C412E9"/>
    <w:rsid w:val="00C41924"/>
    <w:rsid w:val="00C42028"/>
    <w:rsid w:val="00C4408F"/>
    <w:rsid w:val="00C44CCB"/>
    <w:rsid w:val="00C45DEA"/>
    <w:rsid w:val="00C45F86"/>
    <w:rsid w:val="00C47339"/>
    <w:rsid w:val="00C47573"/>
    <w:rsid w:val="00C501B8"/>
    <w:rsid w:val="00C5154E"/>
    <w:rsid w:val="00C51620"/>
    <w:rsid w:val="00C518EF"/>
    <w:rsid w:val="00C5317A"/>
    <w:rsid w:val="00C53916"/>
    <w:rsid w:val="00C54BFD"/>
    <w:rsid w:val="00C5576F"/>
    <w:rsid w:val="00C561D9"/>
    <w:rsid w:val="00C56CC6"/>
    <w:rsid w:val="00C5784B"/>
    <w:rsid w:val="00C57C3B"/>
    <w:rsid w:val="00C607A1"/>
    <w:rsid w:val="00C60895"/>
    <w:rsid w:val="00C60EB5"/>
    <w:rsid w:val="00C62546"/>
    <w:rsid w:val="00C625A5"/>
    <w:rsid w:val="00C6283F"/>
    <w:rsid w:val="00C62D1F"/>
    <w:rsid w:val="00C6503A"/>
    <w:rsid w:val="00C663B3"/>
    <w:rsid w:val="00C664A0"/>
    <w:rsid w:val="00C668FC"/>
    <w:rsid w:val="00C66C9F"/>
    <w:rsid w:val="00C66DC8"/>
    <w:rsid w:val="00C66DEB"/>
    <w:rsid w:val="00C70257"/>
    <w:rsid w:val="00C709F9"/>
    <w:rsid w:val="00C713E6"/>
    <w:rsid w:val="00C71668"/>
    <w:rsid w:val="00C717B1"/>
    <w:rsid w:val="00C719FE"/>
    <w:rsid w:val="00C72BD4"/>
    <w:rsid w:val="00C74D17"/>
    <w:rsid w:val="00C754F9"/>
    <w:rsid w:val="00C75904"/>
    <w:rsid w:val="00C75AA0"/>
    <w:rsid w:val="00C762EE"/>
    <w:rsid w:val="00C8061E"/>
    <w:rsid w:val="00C809F6"/>
    <w:rsid w:val="00C80AAE"/>
    <w:rsid w:val="00C80B9D"/>
    <w:rsid w:val="00C80F77"/>
    <w:rsid w:val="00C81A06"/>
    <w:rsid w:val="00C81B5F"/>
    <w:rsid w:val="00C823DE"/>
    <w:rsid w:val="00C82865"/>
    <w:rsid w:val="00C82DA7"/>
    <w:rsid w:val="00C83190"/>
    <w:rsid w:val="00C83C07"/>
    <w:rsid w:val="00C85302"/>
    <w:rsid w:val="00C8578F"/>
    <w:rsid w:val="00C85C86"/>
    <w:rsid w:val="00C863FC"/>
    <w:rsid w:val="00C86511"/>
    <w:rsid w:val="00C86C95"/>
    <w:rsid w:val="00C873B1"/>
    <w:rsid w:val="00C90149"/>
    <w:rsid w:val="00C90ABC"/>
    <w:rsid w:val="00C90B3B"/>
    <w:rsid w:val="00C90C2A"/>
    <w:rsid w:val="00C920AC"/>
    <w:rsid w:val="00C9289D"/>
    <w:rsid w:val="00C928C0"/>
    <w:rsid w:val="00C936EB"/>
    <w:rsid w:val="00C93A4D"/>
    <w:rsid w:val="00C93B3E"/>
    <w:rsid w:val="00C94CF3"/>
    <w:rsid w:val="00C94EEA"/>
    <w:rsid w:val="00C955A5"/>
    <w:rsid w:val="00C955D5"/>
    <w:rsid w:val="00C95821"/>
    <w:rsid w:val="00C958ED"/>
    <w:rsid w:val="00C9717F"/>
    <w:rsid w:val="00CA02EE"/>
    <w:rsid w:val="00CA081E"/>
    <w:rsid w:val="00CA2446"/>
    <w:rsid w:val="00CA3DF2"/>
    <w:rsid w:val="00CA4182"/>
    <w:rsid w:val="00CA49D5"/>
    <w:rsid w:val="00CA53A1"/>
    <w:rsid w:val="00CA59AE"/>
    <w:rsid w:val="00CA5F32"/>
    <w:rsid w:val="00CA6285"/>
    <w:rsid w:val="00CA6C63"/>
    <w:rsid w:val="00CA7983"/>
    <w:rsid w:val="00CB0F0C"/>
    <w:rsid w:val="00CB1CF3"/>
    <w:rsid w:val="00CB1F90"/>
    <w:rsid w:val="00CB2465"/>
    <w:rsid w:val="00CB2507"/>
    <w:rsid w:val="00CB445C"/>
    <w:rsid w:val="00CB4862"/>
    <w:rsid w:val="00CB4F01"/>
    <w:rsid w:val="00CB5884"/>
    <w:rsid w:val="00CB5FA0"/>
    <w:rsid w:val="00CB6012"/>
    <w:rsid w:val="00CB6545"/>
    <w:rsid w:val="00CB6D4E"/>
    <w:rsid w:val="00CB7263"/>
    <w:rsid w:val="00CC0E88"/>
    <w:rsid w:val="00CC20F1"/>
    <w:rsid w:val="00CC312F"/>
    <w:rsid w:val="00CC3B51"/>
    <w:rsid w:val="00CC5E56"/>
    <w:rsid w:val="00CC744C"/>
    <w:rsid w:val="00CD057A"/>
    <w:rsid w:val="00CD0841"/>
    <w:rsid w:val="00CD0A19"/>
    <w:rsid w:val="00CD2375"/>
    <w:rsid w:val="00CD2726"/>
    <w:rsid w:val="00CD328E"/>
    <w:rsid w:val="00CD4A5C"/>
    <w:rsid w:val="00CD5115"/>
    <w:rsid w:val="00CD5149"/>
    <w:rsid w:val="00CD5444"/>
    <w:rsid w:val="00CD5893"/>
    <w:rsid w:val="00CD5DA4"/>
    <w:rsid w:val="00CD6288"/>
    <w:rsid w:val="00CD7AC4"/>
    <w:rsid w:val="00CE000E"/>
    <w:rsid w:val="00CE06B4"/>
    <w:rsid w:val="00CE1DB3"/>
    <w:rsid w:val="00CE21F0"/>
    <w:rsid w:val="00CE2A1C"/>
    <w:rsid w:val="00CE3873"/>
    <w:rsid w:val="00CE40D7"/>
    <w:rsid w:val="00CE54A8"/>
    <w:rsid w:val="00CE6796"/>
    <w:rsid w:val="00CE6F03"/>
    <w:rsid w:val="00CE74F2"/>
    <w:rsid w:val="00CF040A"/>
    <w:rsid w:val="00CF07F7"/>
    <w:rsid w:val="00CF1091"/>
    <w:rsid w:val="00CF2215"/>
    <w:rsid w:val="00CF23D3"/>
    <w:rsid w:val="00CF2445"/>
    <w:rsid w:val="00CF2AC6"/>
    <w:rsid w:val="00CF2EA9"/>
    <w:rsid w:val="00CF394D"/>
    <w:rsid w:val="00CF4E87"/>
    <w:rsid w:val="00CF58CA"/>
    <w:rsid w:val="00CF6675"/>
    <w:rsid w:val="00CF6806"/>
    <w:rsid w:val="00CF68B1"/>
    <w:rsid w:val="00CF6E30"/>
    <w:rsid w:val="00CF7A04"/>
    <w:rsid w:val="00D00E0D"/>
    <w:rsid w:val="00D01890"/>
    <w:rsid w:val="00D02613"/>
    <w:rsid w:val="00D03E50"/>
    <w:rsid w:val="00D043D2"/>
    <w:rsid w:val="00D04853"/>
    <w:rsid w:val="00D04A48"/>
    <w:rsid w:val="00D07163"/>
    <w:rsid w:val="00D105C3"/>
    <w:rsid w:val="00D10BD7"/>
    <w:rsid w:val="00D11ED7"/>
    <w:rsid w:val="00D1219B"/>
    <w:rsid w:val="00D122EF"/>
    <w:rsid w:val="00D12C99"/>
    <w:rsid w:val="00D130E6"/>
    <w:rsid w:val="00D13399"/>
    <w:rsid w:val="00D136B0"/>
    <w:rsid w:val="00D13D1A"/>
    <w:rsid w:val="00D1797A"/>
    <w:rsid w:val="00D205B0"/>
    <w:rsid w:val="00D220FA"/>
    <w:rsid w:val="00D22142"/>
    <w:rsid w:val="00D22BBA"/>
    <w:rsid w:val="00D22E1F"/>
    <w:rsid w:val="00D23E34"/>
    <w:rsid w:val="00D24906"/>
    <w:rsid w:val="00D267C4"/>
    <w:rsid w:val="00D273D5"/>
    <w:rsid w:val="00D276C1"/>
    <w:rsid w:val="00D3028A"/>
    <w:rsid w:val="00D314D6"/>
    <w:rsid w:val="00D32284"/>
    <w:rsid w:val="00D324D2"/>
    <w:rsid w:val="00D343D8"/>
    <w:rsid w:val="00D34D9C"/>
    <w:rsid w:val="00D35CE5"/>
    <w:rsid w:val="00D3698C"/>
    <w:rsid w:val="00D374A5"/>
    <w:rsid w:val="00D37761"/>
    <w:rsid w:val="00D40FB2"/>
    <w:rsid w:val="00D413E7"/>
    <w:rsid w:val="00D415AC"/>
    <w:rsid w:val="00D415D1"/>
    <w:rsid w:val="00D424FE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6CF4"/>
    <w:rsid w:val="00D47AB7"/>
    <w:rsid w:val="00D5060B"/>
    <w:rsid w:val="00D51C24"/>
    <w:rsid w:val="00D51E61"/>
    <w:rsid w:val="00D526F4"/>
    <w:rsid w:val="00D52B5A"/>
    <w:rsid w:val="00D532ED"/>
    <w:rsid w:val="00D53E78"/>
    <w:rsid w:val="00D53F99"/>
    <w:rsid w:val="00D53FFD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226F"/>
    <w:rsid w:val="00D62DE8"/>
    <w:rsid w:val="00D641CC"/>
    <w:rsid w:val="00D64887"/>
    <w:rsid w:val="00D6543D"/>
    <w:rsid w:val="00D65B84"/>
    <w:rsid w:val="00D67120"/>
    <w:rsid w:val="00D70D4E"/>
    <w:rsid w:val="00D71D1F"/>
    <w:rsid w:val="00D71D4D"/>
    <w:rsid w:val="00D723FC"/>
    <w:rsid w:val="00D7330A"/>
    <w:rsid w:val="00D7409B"/>
    <w:rsid w:val="00D743CE"/>
    <w:rsid w:val="00D74B0E"/>
    <w:rsid w:val="00D74CEF"/>
    <w:rsid w:val="00D7514E"/>
    <w:rsid w:val="00D75299"/>
    <w:rsid w:val="00D7530F"/>
    <w:rsid w:val="00D755E2"/>
    <w:rsid w:val="00D76308"/>
    <w:rsid w:val="00D774C9"/>
    <w:rsid w:val="00D80CA9"/>
    <w:rsid w:val="00D81448"/>
    <w:rsid w:val="00D830B7"/>
    <w:rsid w:val="00D832A3"/>
    <w:rsid w:val="00D834AC"/>
    <w:rsid w:val="00D834F3"/>
    <w:rsid w:val="00D835BE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B7"/>
    <w:rsid w:val="00D918EC"/>
    <w:rsid w:val="00D91AA6"/>
    <w:rsid w:val="00D91AD0"/>
    <w:rsid w:val="00D926B4"/>
    <w:rsid w:val="00D926D2"/>
    <w:rsid w:val="00D928BC"/>
    <w:rsid w:val="00D929BB"/>
    <w:rsid w:val="00D92F61"/>
    <w:rsid w:val="00D94364"/>
    <w:rsid w:val="00D95AC8"/>
    <w:rsid w:val="00D95CB6"/>
    <w:rsid w:val="00D95E15"/>
    <w:rsid w:val="00D966B9"/>
    <w:rsid w:val="00D97AE8"/>
    <w:rsid w:val="00DA12B1"/>
    <w:rsid w:val="00DA1914"/>
    <w:rsid w:val="00DA1A09"/>
    <w:rsid w:val="00DA1A6F"/>
    <w:rsid w:val="00DA1C26"/>
    <w:rsid w:val="00DA3AD8"/>
    <w:rsid w:val="00DA3F64"/>
    <w:rsid w:val="00DA4677"/>
    <w:rsid w:val="00DA55D1"/>
    <w:rsid w:val="00DA5DA8"/>
    <w:rsid w:val="00DA665C"/>
    <w:rsid w:val="00DA7F92"/>
    <w:rsid w:val="00DB0656"/>
    <w:rsid w:val="00DB14D0"/>
    <w:rsid w:val="00DB1868"/>
    <w:rsid w:val="00DB24C2"/>
    <w:rsid w:val="00DB2D76"/>
    <w:rsid w:val="00DB380F"/>
    <w:rsid w:val="00DB383E"/>
    <w:rsid w:val="00DB38F7"/>
    <w:rsid w:val="00DB4901"/>
    <w:rsid w:val="00DB4D13"/>
    <w:rsid w:val="00DB5313"/>
    <w:rsid w:val="00DB541F"/>
    <w:rsid w:val="00DB5B32"/>
    <w:rsid w:val="00DB6D39"/>
    <w:rsid w:val="00DB71AE"/>
    <w:rsid w:val="00DB7805"/>
    <w:rsid w:val="00DC00EB"/>
    <w:rsid w:val="00DC110D"/>
    <w:rsid w:val="00DC115E"/>
    <w:rsid w:val="00DC297E"/>
    <w:rsid w:val="00DC43B8"/>
    <w:rsid w:val="00DC7982"/>
    <w:rsid w:val="00DD0331"/>
    <w:rsid w:val="00DD09BE"/>
    <w:rsid w:val="00DD0F05"/>
    <w:rsid w:val="00DD1222"/>
    <w:rsid w:val="00DD1949"/>
    <w:rsid w:val="00DD1B50"/>
    <w:rsid w:val="00DD1D9C"/>
    <w:rsid w:val="00DD7F1C"/>
    <w:rsid w:val="00DE0407"/>
    <w:rsid w:val="00DE06B2"/>
    <w:rsid w:val="00DE0F42"/>
    <w:rsid w:val="00DE1825"/>
    <w:rsid w:val="00DE26C3"/>
    <w:rsid w:val="00DE3771"/>
    <w:rsid w:val="00DE45A0"/>
    <w:rsid w:val="00DE5B2A"/>
    <w:rsid w:val="00DE652B"/>
    <w:rsid w:val="00DE6BCD"/>
    <w:rsid w:val="00DF07E5"/>
    <w:rsid w:val="00DF08E6"/>
    <w:rsid w:val="00DF0F82"/>
    <w:rsid w:val="00DF1229"/>
    <w:rsid w:val="00DF12B6"/>
    <w:rsid w:val="00DF1508"/>
    <w:rsid w:val="00DF1EED"/>
    <w:rsid w:val="00DF2516"/>
    <w:rsid w:val="00DF2582"/>
    <w:rsid w:val="00DF3EBA"/>
    <w:rsid w:val="00DF614A"/>
    <w:rsid w:val="00DF65E6"/>
    <w:rsid w:val="00DF66E0"/>
    <w:rsid w:val="00E006D1"/>
    <w:rsid w:val="00E02627"/>
    <w:rsid w:val="00E02C44"/>
    <w:rsid w:val="00E031F3"/>
    <w:rsid w:val="00E03554"/>
    <w:rsid w:val="00E03D35"/>
    <w:rsid w:val="00E05F4E"/>
    <w:rsid w:val="00E05FB5"/>
    <w:rsid w:val="00E061B1"/>
    <w:rsid w:val="00E068E0"/>
    <w:rsid w:val="00E117CD"/>
    <w:rsid w:val="00E119D3"/>
    <w:rsid w:val="00E11A4E"/>
    <w:rsid w:val="00E13430"/>
    <w:rsid w:val="00E13663"/>
    <w:rsid w:val="00E13AB2"/>
    <w:rsid w:val="00E13AE5"/>
    <w:rsid w:val="00E13C1D"/>
    <w:rsid w:val="00E16A21"/>
    <w:rsid w:val="00E17BC7"/>
    <w:rsid w:val="00E202BB"/>
    <w:rsid w:val="00E229A9"/>
    <w:rsid w:val="00E22BA1"/>
    <w:rsid w:val="00E231A8"/>
    <w:rsid w:val="00E239C2"/>
    <w:rsid w:val="00E23FAF"/>
    <w:rsid w:val="00E241D9"/>
    <w:rsid w:val="00E2498B"/>
    <w:rsid w:val="00E250F6"/>
    <w:rsid w:val="00E25317"/>
    <w:rsid w:val="00E261CD"/>
    <w:rsid w:val="00E26406"/>
    <w:rsid w:val="00E265D7"/>
    <w:rsid w:val="00E26A6D"/>
    <w:rsid w:val="00E26B08"/>
    <w:rsid w:val="00E2768D"/>
    <w:rsid w:val="00E3351E"/>
    <w:rsid w:val="00E33990"/>
    <w:rsid w:val="00E33AE0"/>
    <w:rsid w:val="00E34C22"/>
    <w:rsid w:val="00E34F90"/>
    <w:rsid w:val="00E35ED3"/>
    <w:rsid w:val="00E35ED5"/>
    <w:rsid w:val="00E408F2"/>
    <w:rsid w:val="00E424F2"/>
    <w:rsid w:val="00E42FE9"/>
    <w:rsid w:val="00E430F2"/>
    <w:rsid w:val="00E4440C"/>
    <w:rsid w:val="00E453C8"/>
    <w:rsid w:val="00E46112"/>
    <w:rsid w:val="00E46E7F"/>
    <w:rsid w:val="00E4702B"/>
    <w:rsid w:val="00E472B2"/>
    <w:rsid w:val="00E475D0"/>
    <w:rsid w:val="00E50E47"/>
    <w:rsid w:val="00E5106B"/>
    <w:rsid w:val="00E524C8"/>
    <w:rsid w:val="00E5317F"/>
    <w:rsid w:val="00E543EF"/>
    <w:rsid w:val="00E54D56"/>
    <w:rsid w:val="00E57360"/>
    <w:rsid w:val="00E57914"/>
    <w:rsid w:val="00E6081D"/>
    <w:rsid w:val="00E60E67"/>
    <w:rsid w:val="00E60F02"/>
    <w:rsid w:val="00E6156D"/>
    <w:rsid w:val="00E618EB"/>
    <w:rsid w:val="00E61FD3"/>
    <w:rsid w:val="00E6213D"/>
    <w:rsid w:val="00E622B4"/>
    <w:rsid w:val="00E622BB"/>
    <w:rsid w:val="00E62C6E"/>
    <w:rsid w:val="00E64007"/>
    <w:rsid w:val="00E64950"/>
    <w:rsid w:val="00E668F5"/>
    <w:rsid w:val="00E66A87"/>
    <w:rsid w:val="00E66D69"/>
    <w:rsid w:val="00E6769F"/>
    <w:rsid w:val="00E67E16"/>
    <w:rsid w:val="00E70AEA"/>
    <w:rsid w:val="00E70CDF"/>
    <w:rsid w:val="00E70D6C"/>
    <w:rsid w:val="00E710EB"/>
    <w:rsid w:val="00E712A0"/>
    <w:rsid w:val="00E727ED"/>
    <w:rsid w:val="00E72809"/>
    <w:rsid w:val="00E72D7A"/>
    <w:rsid w:val="00E74313"/>
    <w:rsid w:val="00E75734"/>
    <w:rsid w:val="00E75996"/>
    <w:rsid w:val="00E76805"/>
    <w:rsid w:val="00E77B52"/>
    <w:rsid w:val="00E80EC7"/>
    <w:rsid w:val="00E8219C"/>
    <w:rsid w:val="00E83794"/>
    <w:rsid w:val="00E83DDC"/>
    <w:rsid w:val="00E8441A"/>
    <w:rsid w:val="00E84514"/>
    <w:rsid w:val="00E85502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114C"/>
    <w:rsid w:val="00EA1619"/>
    <w:rsid w:val="00EA28BA"/>
    <w:rsid w:val="00EA2D9F"/>
    <w:rsid w:val="00EA4F10"/>
    <w:rsid w:val="00EA530F"/>
    <w:rsid w:val="00EA5A33"/>
    <w:rsid w:val="00EA5B6A"/>
    <w:rsid w:val="00EA5DEE"/>
    <w:rsid w:val="00EA6329"/>
    <w:rsid w:val="00EA6DAC"/>
    <w:rsid w:val="00EA6EF9"/>
    <w:rsid w:val="00EA761C"/>
    <w:rsid w:val="00EA7DCA"/>
    <w:rsid w:val="00EB038A"/>
    <w:rsid w:val="00EB05AE"/>
    <w:rsid w:val="00EB1074"/>
    <w:rsid w:val="00EB159F"/>
    <w:rsid w:val="00EB194B"/>
    <w:rsid w:val="00EB1E1F"/>
    <w:rsid w:val="00EB20B3"/>
    <w:rsid w:val="00EB3A8D"/>
    <w:rsid w:val="00EB4B13"/>
    <w:rsid w:val="00EB4D46"/>
    <w:rsid w:val="00EB5FA1"/>
    <w:rsid w:val="00EB6A36"/>
    <w:rsid w:val="00EB6B45"/>
    <w:rsid w:val="00EB6D43"/>
    <w:rsid w:val="00EB7015"/>
    <w:rsid w:val="00EB7138"/>
    <w:rsid w:val="00EB7211"/>
    <w:rsid w:val="00EB78E0"/>
    <w:rsid w:val="00EC0C9B"/>
    <w:rsid w:val="00EC1450"/>
    <w:rsid w:val="00EC16D2"/>
    <w:rsid w:val="00EC1E08"/>
    <w:rsid w:val="00EC1F19"/>
    <w:rsid w:val="00EC2138"/>
    <w:rsid w:val="00EC29AE"/>
    <w:rsid w:val="00EC41DE"/>
    <w:rsid w:val="00EC43A9"/>
    <w:rsid w:val="00EC4633"/>
    <w:rsid w:val="00EC4A24"/>
    <w:rsid w:val="00EC5250"/>
    <w:rsid w:val="00EC5577"/>
    <w:rsid w:val="00EC5A95"/>
    <w:rsid w:val="00EC6145"/>
    <w:rsid w:val="00EC6B2E"/>
    <w:rsid w:val="00EC76F6"/>
    <w:rsid w:val="00EC7933"/>
    <w:rsid w:val="00EC7E8A"/>
    <w:rsid w:val="00ED03A2"/>
    <w:rsid w:val="00ED06CC"/>
    <w:rsid w:val="00ED1AF7"/>
    <w:rsid w:val="00ED1E94"/>
    <w:rsid w:val="00ED2B0D"/>
    <w:rsid w:val="00ED3610"/>
    <w:rsid w:val="00ED3BF3"/>
    <w:rsid w:val="00ED3FED"/>
    <w:rsid w:val="00ED438B"/>
    <w:rsid w:val="00ED4826"/>
    <w:rsid w:val="00ED4B9E"/>
    <w:rsid w:val="00ED636C"/>
    <w:rsid w:val="00ED69F7"/>
    <w:rsid w:val="00ED7503"/>
    <w:rsid w:val="00ED75CA"/>
    <w:rsid w:val="00EE10DD"/>
    <w:rsid w:val="00EE1194"/>
    <w:rsid w:val="00EE1544"/>
    <w:rsid w:val="00EE252E"/>
    <w:rsid w:val="00EE2841"/>
    <w:rsid w:val="00EE4106"/>
    <w:rsid w:val="00EE429B"/>
    <w:rsid w:val="00EE4E1B"/>
    <w:rsid w:val="00EE5996"/>
    <w:rsid w:val="00EE64AB"/>
    <w:rsid w:val="00EE67BA"/>
    <w:rsid w:val="00EE6A37"/>
    <w:rsid w:val="00EE755B"/>
    <w:rsid w:val="00EE7BF1"/>
    <w:rsid w:val="00EF02C4"/>
    <w:rsid w:val="00EF056C"/>
    <w:rsid w:val="00EF0618"/>
    <w:rsid w:val="00EF0D3B"/>
    <w:rsid w:val="00EF1919"/>
    <w:rsid w:val="00EF1D60"/>
    <w:rsid w:val="00EF2200"/>
    <w:rsid w:val="00EF2469"/>
    <w:rsid w:val="00EF2507"/>
    <w:rsid w:val="00EF30D1"/>
    <w:rsid w:val="00EF39B9"/>
    <w:rsid w:val="00EF3ABB"/>
    <w:rsid w:val="00EF4D60"/>
    <w:rsid w:val="00EF54A6"/>
    <w:rsid w:val="00F00769"/>
    <w:rsid w:val="00F01102"/>
    <w:rsid w:val="00F01280"/>
    <w:rsid w:val="00F012E1"/>
    <w:rsid w:val="00F0139F"/>
    <w:rsid w:val="00F016E4"/>
    <w:rsid w:val="00F01D75"/>
    <w:rsid w:val="00F02280"/>
    <w:rsid w:val="00F02488"/>
    <w:rsid w:val="00F03CBB"/>
    <w:rsid w:val="00F03DCF"/>
    <w:rsid w:val="00F03EF2"/>
    <w:rsid w:val="00F052AF"/>
    <w:rsid w:val="00F058EF"/>
    <w:rsid w:val="00F063C6"/>
    <w:rsid w:val="00F07067"/>
    <w:rsid w:val="00F07591"/>
    <w:rsid w:val="00F07915"/>
    <w:rsid w:val="00F07E08"/>
    <w:rsid w:val="00F10A6B"/>
    <w:rsid w:val="00F1131E"/>
    <w:rsid w:val="00F14D97"/>
    <w:rsid w:val="00F14EA3"/>
    <w:rsid w:val="00F15232"/>
    <w:rsid w:val="00F15395"/>
    <w:rsid w:val="00F20186"/>
    <w:rsid w:val="00F20704"/>
    <w:rsid w:val="00F2104B"/>
    <w:rsid w:val="00F210C5"/>
    <w:rsid w:val="00F213F1"/>
    <w:rsid w:val="00F21E03"/>
    <w:rsid w:val="00F21E07"/>
    <w:rsid w:val="00F221CE"/>
    <w:rsid w:val="00F22F2B"/>
    <w:rsid w:val="00F24374"/>
    <w:rsid w:val="00F24972"/>
    <w:rsid w:val="00F24ADA"/>
    <w:rsid w:val="00F25E74"/>
    <w:rsid w:val="00F267B7"/>
    <w:rsid w:val="00F26A50"/>
    <w:rsid w:val="00F2727A"/>
    <w:rsid w:val="00F27FED"/>
    <w:rsid w:val="00F318DC"/>
    <w:rsid w:val="00F31CCD"/>
    <w:rsid w:val="00F31E12"/>
    <w:rsid w:val="00F32F00"/>
    <w:rsid w:val="00F332C3"/>
    <w:rsid w:val="00F33DAB"/>
    <w:rsid w:val="00F3443B"/>
    <w:rsid w:val="00F3476C"/>
    <w:rsid w:val="00F35C3A"/>
    <w:rsid w:val="00F361DA"/>
    <w:rsid w:val="00F3681A"/>
    <w:rsid w:val="00F36A2D"/>
    <w:rsid w:val="00F41273"/>
    <w:rsid w:val="00F412C8"/>
    <w:rsid w:val="00F4165C"/>
    <w:rsid w:val="00F41ACE"/>
    <w:rsid w:val="00F41F80"/>
    <w:rsid w:val="00F42B77"/>
    <w:rsid w:val="00F42F9A"/>
    <w:rsid w:val="00F43E91"/>
    <w:rsid w:val="00F450FC"/>
    <w:rsid w:val="00F45F4F"/>
    <w:rsid w:val="00F460DA"/>
    <w:rsid w:val="00F46E30"/>
    <w:rsid w:val="00F47671"/>
    <w:rsid w:val="00F5046F"/>
    <w:rsid w:val="00F50A6E"/>
    <w:rsid w:val="00F50F82"/>
    <w:rsid w:val="00F52411"/>
    <w:rsid w:val="00F529AC"/>
    <w:rsid w:val="00F535B7"/>
    <w:rsid w:val="00F540BF"/>
    <w:rsid w:val="00F5414D"/>
    <w:rsid w:val="00F541B4"/>
    <w:rsid w:val="00F5589C"/>
    <w:rsid w:val="00F56C1A"/>
    <w:rsid w:val="00F57075"/>
    <w:rsid w:val="00F57780"/>
    <w:rsid w:val="00F60140"/>
    <w:rsid w:val="00F60A8C"/>
    <w:rsid w:val="00F617BA"/>
    <w:rsid w:val="00F6296C"/>
    <w:rsid w:val="00F65256"/>
    <w:rsid w:val="00F655EB"/>
    <w:rsid w:val="00F659BE"/>
    <w:rsid w:val="00F67196"/>
    <w:rsid w:val="00F67973"/>
    <w:rsid w:val="00F723C7"/>
    <w:rsid w:val="00F72D48"/>
    <w:rsid w:val="00F74ED3"/>
    <w:rsid w:val="00F75124"/>
    <w:rsid w:val="00F75D2E"/>
    <w:rsid w:val="00F767C2"/>
    <w:rsid w:val="00F8047B"/>
    <w:rsid w:val="00F806FA"/>
    <w:rsid w:val="00F80912"/>
    <w:rsid w:val="00F809C0"/>
    <w:rsid w:val="00F80E58"/>
    <w:rsid w:val="00F816FD"/>
    <w:rsid w:val="00F82701"/>
    <w:rsid w:val="00F82F51"/>
    <w:rsid w:val="00F8347B"/>
    <w:rsid w:val="00F83AC8"/>
    <w:rsid w:val="00F84F64"/>
    <w:rsid w:val="00F85A66"/>
    <w:rsid w:val="00F86AE1"/>
    <w:rsid w:val="00F86C98"/>
    <w:rsid w:val="00F8777C"/>
    <w:rsid w:val="00F87EBD"/>
    <w:rsid w:val="00F90E0F"/>
    <w:rsid w:val="00F90E3E"/>
    <w:rsid w:val="00F90EA1"/>
    <w:rsid w:val="00F92825"/>
    <w:rsid w:val="00F93263"/>
    <w:rsid w:val="00F9417B"/>
    <w:rsid w:val="00F94955"/>
    <w:rsid w:val="00F9640E"/>
    <w:rsid w:val="00F9734A"/>
    <w:rsid w:val="00F975E2"/>
    <w:rsid w:val="00F976E1"/>
    <w:rsid w:val="00FA0038"/>
    <w:rsid w:val="00FA08ED"/>
    <w:rsid w:val="00FA0AD6"/>
    <w:rsid w:val="00FA0B33"/>
    <w:rsid w:val="00FA1AD3"/>
    <w:rsid w:val="00FA1FC8"/>
    <w:rsid w:val="00FA2959"/>
    <w:rsid w:val="00FA3042"/>
    <w:rsid w:val="00FA3E29"/>
    <w:rsid w:val="00FA4ED0"/>
    <w:rsid w:val="00FA51F9"/>
    <w:rsid w:val="00FA5B5F"/>
    <w:rsid w:val="00FA6668"/>
    <w:rsid w:val="00FA6AB5"/>
    <w:rsid w:val="00FA78CD"/>
    <w:rsid w:val="00FB0443"/>
    <w:rsid w:val="00FB0594"/>
    <w:rsid w:val="00FB0BD4"/>
    <w:rsid w:val="00FB1189"/>
    <w:rsid w:val="00FB2B58"/>
    <w:rsid w:val="00FB4CFA"/>
    <w:rsid w:val="00FB5519"/>
    <w:rsid w:val="00FB5B7E"/>
    <w:rsid w:val="00FB5BE2"/>
    <w:rsid w:val="00FB5E50"/>
    <w:rsid w:val="00FB6064"/>
    <w:rsid w:val="00FB6495"/>
    <w:rsid w:val="00FB7B25"/>
    <w:rsid w:val="00FB7EA7"/>
    <w:rsid w:val="00FC04F5"/>
    <w:rsid w:val="00FC1341"/>
    <w:rsid w:val="00FC20D8"/>
    <w:rsid w:val="00FC25AB"/>
    <w:rsid w:val="00FC36ED"/>
    <w:rsid w:val="00FC3C1A"/>
    <w:rsid w:val="00FC43DE"/>
    <w:rsid w:val="00FC56F3"/>
    <w:rsid w:val="00FC5E78"/>
    <w:rsid w:val="00FC5EFE"/>
    <w:rsid w:val="00FC669E"/>
    <w:rsid w:val="00FC67D1"/>
    <w:rsid w:val="00FD0921"/>
    <w:rsid w:val="00FD12F8"/>
    <w:rsid w:val="00FD1D0A"/>
    <w:rsid w:val="00FD2E95"/>
    <w:rsid w:val="00FD3157"/>
    <w:rsid w:val="00FD3952"/>
    <w:rsid w:val="00FD5871"/>
    <w:rsid w:val="00FD75B4"/>
    <w:rsid w:val="00FD7F92"/>
    <w:rsid w:val="00FE0722"/>
    <w:rsid w:val="00FE0A70"/>
    <w:rsid w:val="00FE12F8"/>
    <w:rsid w:val="00FE2BF3"/>
    <w:rsid w:val="00FE312A"/>
    <w:rsid w:val="00FE33BA"/>
    <w:rsid w:val="00FE3733"/>
    <w:rsid w:val="00FE4574"/>
    <w:rsid w:val="00FE4940"/>
    <w:rsid w:val="00FE6292"/>
    <w:rsid w:val="00FE76A4"/>
    <w:rsid w:val="00FE78CE"/>
    <w:rsid w:val="00FF001B"/>
    <w:rsid w:val="00FF0042"/>
    <w:rsid w:val="00FF0493"/>
    <w:rsid w:val="00FF0D65"/>
    <w:rsid w:val="00FF10B3"/>
    <w:rsid w:val="00FF1FEC"/>
    <w:rsid w:val="00FF22C1"/>
    <w:rsid w:val="00FF2A63"/>
    <w:rsid w:val="00FF3185"/>
    <w:rsid w:val="00FF3357"/>
    <w:rsid w:val="00FF44BE"/>
    <w:rsid w:val="00FF48B5"/>
    <w:rsid w:val="00FF5BF2"/>
    <w:rsid w:val="00FF6241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304820"/>
  <w15:docId w15:val="{4A3C209B-2945-4E71-9D00-9716EFA5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54FE"/>
    <w:rPr>
      <w:rFonts w:ascii="Times New Roman" w:hAnsi="Times New Roman"/>
      <w:sz w:val="24"/>
      <w:szCs w:val="24"/>
      <w:lang w:val="uk-UA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</w:pPr>
    <w:rPr>
      <w:rFonts w:ascii="Times New Roman" w:hAnsi="Times New Roman"/>
      <w:spacing w:val="-4"/>
      <w:kern w:val="28"/>
      <w:sz w:val="28"/>
      <w:szCs w:val="24"/>
    </w:rPr>
  </w:style>
  <w:style w:type="paragraph" w:styleId="Title">
    <w:name w:val="Title"/>
    <w:basedOn w:val="Normal"/>
    <w:link w:val="TitleChar"/>
    <w:qFormat/>
    <w:locked/>
    <w:rsid w:val="00E4702B"/>
    <w:rPr>
      <w:rFonts w:eastAsia="Times New Roman"/>
      <w:b/>
      <w:sz w:val="28"/>
      <w:szCs w:val="20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FollowedHyperlink">
    <w:name w:val="FollowedHyperlink"/>
    <w:basedOn w:val="DefaultParagraphFont"/>
    <w:uiPriority w:val="99"/>
    <w:rsid w:val="00270EC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444\OOP\&#1051;&#1072;&#1073;&#1086;&#1088;&#1072;&#1090;&#1086;&#1088;&#1085;&#1072;%202%20&#1043;&#1086;&#1085;&#1095;&#1072;&#1088;&#1086;&#1074;%20&#1050;&#1041;-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B7B967-7C6D-4DDE-9848-960A665D1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 2 Гончаров КБ-2.dotx</Template>
  <TotalTime>0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yuvo</dc:creator>
  <cp:keywords/>
  <dc:description/>
  <cp:lastModifiedBy>llo on</cp:lastModifiedBy>
  <cp:revision>2</cp:revision>
  <cp:lastPrinted>2022-10-15T15:54:00Z</cp:lastPrinted>
  <dcterms:created xsi:type="dcterms:W3CDTF">2022-12-24T01:45:00Z</dcterms:created>
  <dcterms:modified xsi:type="dcterms:W3CDTF">2022-12-24T01:45:00Z</dcterms:modified>
</cp:coreProperties>
</file>