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43A9A" w14:textId="7DC2A060" w:rsidR="00A37961" w:rsidRPr="001D08CF" w:rsidRDefault="00A37961" w:rsidP="003E4C37">
      <w:pPr>
        <w:spacing w:line="360" w:lineRule="auto"/>
        <w:rPr>
          <w:b/>
          <w:bCs/>
          <w:sz w:val="28"/>
          <w:szCs w:val="28"/>
        </w:rPr>
      </w:pPr>
      <w:r w:rsidRPr="001D08CF">
        <w:rPr>
          <w:b/>
          <w:bCs/>
          <w:sz w:val="28"/>
          <w:szCs w:val="28"/>
        </w:rPr>
        <w:t>ЛАБОРАТОРНА РОБОТА №</w:t>
      </w:r>
      <w:r w:rsidR="001D08CF">
        <w:rPr>
          <w:b/>
          <w:bCs/>
          <w:sz w:val="28"/>
          <w:szCs w:val="28"/>
        </w:rPr>
        <w:t>5</w:t>
      </w:r>
      <w:r w:rsidRPr="001D08CF">
        <w:rPr>
          <w:b/>
          <w:bCs/>
          <w:sz w:val="28"/>
          <w:szCs w:val="28"/>
        </w:rPr>
        <w:t xml:space="preserve"> </w:t>
      </w:r>
    </w:p>
    <w:p w14:paraId="3207229B" w14:textId="77777777" w:rsidR="000E6FBD" w:rsidRPr="001D08CF" w:rsidRDefault="000E6FBD" w:rsidP="003E4C37">
      <w:pPr>
        <w:spacing w:line="360" w:lineRule="auto"/>
        <w:rPr>
          <w:b/>
          <w:bCs/>
          <w:sz w:val="28"/>
          <w:szCs w:val="28"/>
        </w:rPr>
      </w:pPr>
      <w:r w:rsidRPr="001D08CF">
        <w:rPr>
          <w:b/>
          <w:bCs/>
          <w:sz w:val="28"/>
          <w:szCs w:val="28"/>
        </w:rPr>
        <w:t>ТОМИ (DOCKER VOLUMES)</w:t>
      </w:r>
    </w:p>
    <w:p w14:paraId="51CF36AB" w14:textId="6465D772" w:rsidR="00A37961" w:rsidRPr="001D08CF" w:rsidRDefault="00A37961" w:rsidP="003E4C37">
      <w:pPr>
        <w:spacing w:line="360" w:lineRule="auto"/>
        <w:rPr>
          <w:b/>
          <w:bCs/>
          <w:sz w:val="28"/>
          <w:szCs w:val="28"/>
        </w:rPr>
      </w:pPr>
      <w:r w:rsidRPr="001D08CF">
        <w:rPr>
          <w:b/>
          <w:bCs/>
          <w:sz w:val="28"/>
          <w:szCs w:val="28"/>
        </w:rPr>
        <w:t xml:space="preserve">Хід роботи: </w:t>
      </w:r>
    </w:p>
    <w:p w14:paraId="058145EC" w14:textId="7DFA9903" w:rsidR="00520774" w:rsidRPr="001D08CF" w:rsidRDefault="00F728CB" w:rsidP="003E4C37">
      <w:pPr>
        <w:spacing w:line="360" w:lineRule="auto"/>
        <w:rPr>
          <w:bCs/>
          <w:iCs/>
          <w:sz w:val="28"/>
          <w:szCs w:val="28"/>
        </w:rPr>
      </w:pPr>
      <w:r w:rsidRPr="001D08CF">
        <w:rPr>
          <w:noProof/>
          <w:sz w:val="28"/>
          <w:szCs w:val="28"/>
        </w:rPr>
        <w:drawing>
          <wp:inline distT="0" distB="0" distL="0" distR="0" wp14:anchorId="11CD00CD" wp14:editId="00A483EE">
            <wp:extent cx="6120765" cy="16262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D0D0A" w14:textId="4552B7C7" w:rsidR="00CA5F32" w:rsidRPr="001D08CF" w:rsidRDefault="00A37961" w:rsidP="003E4C37">
      <w:pPr>
        <w:spacing w:line="360" w:lineRule="auto"/>
        <w:rPr>
          <w:sz w:val="28"/>
          <w:szCs w:val="28"/>
          <w:lang w:val="en-US"/>
        </w:rPr>
      </w:pPr>
      <w:r w:rsidRPr="001D08CF">
        <w:rPr>
          <w:sz w:val="28"/>
          <w:szCs w:val="28"/>
        </w:rPr>
        <w:t xml:space="preserve">Рис. </w:t>
      </w:r>
      <w:r w:rsidR="00F728CB" w:rsidRPr="001D08CF">
        <w:rPr>
          <w:sz w:val="28"/>
          <w:szCs w:val="28"/>
        </w:rPr>
        <w:t>5</w:t>
      </w:r>
      <w:r w:rsidRPr="001D08CF">
        <w:rPr>
          <w:sz w:val="28"/>
          <w:szCs w:val="28"/>
        </w:rPr>
        <w:t>.1</w:t>
      </w:r>
      <w:r w:rsidR="00F728CB" w:rsidRPr="001D08CF">
        <w:rPr>
          <w:sz w:val="28"/>
          <w:szCs w:val="28"/>
        </w:rPr>
        <w:t xml:space="preserve">. Встановлення </w:t>
      </w:r>
      <w:r w:rsidR="00F728CB" w:rsidRPr="001D08CF">
        <w:rPr>
          <w:sz w:val="28"/>
          <w:szCs w:val="28"/>
          <w:lang w:val="en-US"/>
        </w:rPr>
        <w:t>react</w:t>
      </w:r>
    </w:p>
    <w:p w14:paraId="7A5CF1DE" w14:textId="3B73F985" w:rsidR="003E4C37" w:rsidRPr="001D08CF" w:rsidRDefault="00F728CB" w:rsidP="000E6FBD">
      <w:pPr>
        <w:spacing w:line="360" w:lineRule="auto"/>
        <w:rPr>
          <w:sz w:val="28"/>
          <w:szCs w:val="28"/>
        </w:rPr>
      </w:pPr>
      <w:r w:rsidRPr="001D08CF">
        <w:rPr>
          <w:noProof/>
          <w:sz w:val="28"/>
          <w:szCs w:val="28"/>
        </w:rPr>
        <w:drawing>
          <wp:inline distT="0" distB="0" distL="0" distR="0" wp14:anchorId="6B383CC7" wp14:editId="678099D9">
            <wp:extent cx="3438095" cy="1676190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4F1B4" w14:textId="51A05628" w:rsidR="00A37961" w:rsidRPr="001D08CF" w:rsidRDefault="00A37961" w:rsidP="003E4C37">
      <w:pPr>
        <w:spacing w:line="360" w:lineRule="auto"/>
        <w:rPr>
          <w:sz w:val="28"/>
          <w:szCs w:val="28"/>
        </w:rPr>
      </w:pPr>
      <w:r w:rsidRPr="001D08CF">
        <w:rPr>
          <w:sz w:val="28"/>
          <w:szCs w:val="28"/>
        </w:rPr>
        <w:t xml:space="preserve">Рис. </w:t>
      </w:r>
      <w:r w:rsidR="00F728CB" w:rsidRPr="001D08CF">
        <w:rPr>
          <w:sz w:val="28"/>
          <w:szCs w:val="28"/>
          <w:lang w:val="en-US"/>
        </w:rPr>
        <w:t>5</w:t>
      </w:r>
      <w:r w:rsidRPr="001D08CF">
        <w:rPr>
          <w:sz w:val="28"/>
          <w:szCs w:val="28"/>
        </w:rPr>
        <w:t xml:space="preserve">.2. </w:t>
      </w:r>
      <w:r w:rsidR="00F728CB" w:rsidRPr="001D08CF">
        <w:rPr>
          <w:sz w:val="28"/>
          <w:szCs w:val="28"/>
        </w:rPr>
        <w:t>Додавання сервісу</w:t>
      </w:r>
    </w:p>
    <w:p w14:paraId="6A7A38F0" w14:textId="6D604DFD" w:rsidR="000E6FBD" w:rsidRPr="001D08CF" w:rsidRDefault="00F728CB" w:rsidP="003E4C37">
      <w:pPr>
        <w:spacing w:line="360" w:lineRule="auto"/>
        <w:ind w:firstLine="851"/>
        <w:rPr>
          <w:sz w:val="28"/>
          <w:szCs w:val="28"/>
        </w:rPr>
      </w:pPr>
      <w:r w:rsidRPr="001D08CF">
        <w:rPr>
          <w:noProof/>
          <w:sz w:val="28"/>
          <w:szCs w:val="28"/>
        </w:rPr>
        <w:drawing>
          <wp:inline distT="0" distB="0" distL="0" distR="0" wp14:anchorId="229CC43E" wp14:editId="7BCA01A9">
            <wp:extent cx="5670920" cy="3009900"/>
            <wp:effectExtent l="0" t="0" r="635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3553" cy="301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EBE42" w14:textId="305E5714" w:rsidR="003E4C37" w:rsidRPr="001D08CF" w:rsidRDefault="003E4C37" w:rsidP="003E4C37">
      <w:pPr>
        <w:spacing w:line="360" w:lineRule="auto"/>
        <w:ind w:firstLine="851"/>
        <w:rPr>
          <w:sz w:val="28"/>
          <w:szCs w:val="28"/>
        </w:rPr>
      </w:pPr>
      <w:r w:rsidRPr="001D08CF">
        <w:rPr>
          <w:sz w:val="28"/>
          <w:szCs w:val="28"/>
        </w:rPr>
        <w:t xml:space="preserve">Рис. </w:t>
      </w:r>
      <w:r w:rsidR="00F728CB" w:rsidRPr="001D08CF">
        <w:rPr>
          <w:sz w:val="28"/>
          <w:szCs w:val="28"/>
          <w:lang w:val="en-US"/>
        </w:rPr>
        <w:t>5</w:t>
      </w:r>
      <w:r w:rsidRPr="001D08CF">
        <w:rPr>
          <w:sz w:val="28"/>
          <w:szCs w:val="28"/>
        </w:rPr>
        <w:t xml:space="preserve">.3. </w:t>
      </w:r>
      <w:r w:rsidR="00F728CB" w:rsidRPr="001D08CF">
        <w:rPr>
          <w:sz w:val="28"/>
          <w:szCs w:val="28"/>
        </w:rPr>
        <w:t>Перевірка роботи</w:t>
      </w:r>
    </w:p>
    <w:p w14:paraId="53F5ECE5" w14:textId="63C65F60" w:rsidR="000E6FBD" w:rsidRPr="001D08CF" w:rsidRDefault="00F728CB" w:rsidP="003E4C37">
      <w:pPr>
        <w:spacing w:line="360" w:lineRule="auto"/>
        <w:ind w:firstLine="851"/>
        <w:rPr>
          <w:sz w:val="28"/>
          <w:szCs w:val="28"/>
        </w:rPr>
      </w:pPr>
      <w:r w:rsidRPr="001D08CF">
        <w:rPr>
          <w:noProof/>
          <w:sz w:val="28"/>
          <w:szCs w:val="28"/>
        </w:rPr>
        <w:lastRenderedPageBreak/>
        <w:drawing>
          <wp:inline distT="0" distB="0" distL="0" distR="0" wp14:anchorId="4C45D06C" wp14:editId="2D59A450">
            <wp:extent cx="3523809" cy="1533333"/>
            <wp:effectExtent l="0" t="0" r="63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EE992" w14:textId="6AC9BCC4" w:rsidR="003E4C37" w:rsidRPr="001D08CF" w:rsidRDefault="003E4C37" w:rsidP="003E4C37">
      <w:pPr>
        <w:spacing w:line="360" w:lineRule="auto"/>
        <w:ind w:firstLine="851"/>
        <w:rPr>
          <w:sz w:val="28"/>
          <w:szCs w:val="28"/>
        </w:rPr>
      </w:pPr>
      <w:r w:rsidRPr="001D08CF">
        <w:rPr>
          <w:sz w:val="28"/>
          <w:szCs w:val="28"/>
        </w:rPr>
        <w:t xml:space="preserve">Рис. </w:t>
      </w:r>
      <w:r w:rsidR="00F728CB" w:rsidRPr="001D08CF">
        <w:rPr>
          <w:sz w:val="28"/>
          <w:szCs w:val="28"/>
        </w:rPr>
        <w:t>5</w:t>
      </w:r>
      <w:r w:rsidRPr="001D08CF">
        <w:rPr>
          <w:sz w:val="28"/>
          <w:szCs w:val="28"/>
        </w:rPr>
        <w:t xml:space="preserve">.4. </w:t>
      </w:r>
      <w:r w:rsidR="00F728CB" w:rsidRPr="001D08CF">
        <w:rPr>
          <w:sz w:val="28"/>
          <w:szCs w:val="28"/>
        </w:rPr>
        <w:t>Компіляція статичних файлів</w:t>
      </w:r>
    </w:p>
    <w:p w14:paraId="794D87AE" w14:textId="1EA53FDE" w:rsidR="00A37961" w:rsidRPr="001D08CF" w:rsidRDefault="00F728CB" w:rsidP="003E4C37">
      <w:pPr>
        <w:spacing w:line="360" w:lineRule="auto"/>
        <w:rPr>
          <w:sz w:val="28"/>
          <w:szCs w:val="28"/>
        </w:rPr>
      </w:pPr>
      <w:r w:rsidRPr="001D08CF">
        <w:rPr>
          <w:noProof/>
          <w:sz w:val="28"/>
          <w:szCs w:val="28"/>
        </w:rPr>
        <w:drawing>
          <wp:inline distT="0" distB="0" distL="0" distR="0" wp14:anchorId="448FDA9A" wp14:editId="5DC20D33">
            <wp:extent cx="6057143" cy="2133333"/>
            <wp:effectExtent l="0" t="0" r="1270" b="63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7143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8FA34" w14:textId="3DE0CB8F" w:rsidR="003E4C37" w:rsidRPr="001D08CF" w:rsidRDefault="003E4C37" w:rsidP="003E4C37">
      <w:pPr>
        <w:spacing w:line="360" w:lineRule="auto"/>
        <w:rPr>
          <w:sz w:val="28"/>
          <w:szCs w:val="28"/>
        </w:rPr>
      </w:pPr>
      <w:r w:rsidRPr="001D08CF">
        <w:rPr>
          <w:sz w:val="28"/>
          <w:szCs w:val="28"/>
        </w:rPr>
        <w:t xml:space="preserve">Рис. </w:t>
      </w:r>
      <w:r w:rsidR="00F728CB" w:rsidRPr="001D08CF">
        <w:rPr>
          <w:sz w:val="28"/>
          <w:szCs w:val="28"/>
        </w:rPr>
        <w:t>5</w:t>
      </w:r>
      <w:r w:rsidRPr="001D08CF">
        <w:rPr>
          <w:sz w:val="28"/>
          <w:szCs w:val="28"/>
        </w:rPr>
        <w:t xml:space="preserve">.5. </w:t>
      </w:r>
      <w:r w:rsidR="00F728CB" w:rsidRPr="001D08CF">
        <w:rPr>
          <w:sz w:val="28"/>
          <w:szCs w:val="28"/>
        </w:rPr>
        <w:t>Встановлення пакету serve</w:t>
      </w:r>
    </w:p>
    <w:p w14:paraId="228D22AD" w14:textId="3FB56E6E" w:rsidR="000E6FBD" w:rsidRPr="001D08CF" w:rsidRDefault="00F728CB" w:rsidP="00F728CB">
      <w:pPr>
        <w:spacing w:line="360" w:lineRule="auto"/>
        <w:rPr>
          <w:sz w:val="28"/>
          <w:szCs w:val="28"/>
        </w:rPr>
      </w:pPr>
      <w:r w:rsidRPr="001D08CF">
        <w:rPr>
          <w:noProof/>
          <w:sz w:val="28"/>
          <w:szCs w:val="28"/>
        </w:rPr>
        <w:drawing>
          <wp:inline distT="0" distB="0" distL="0" distR="0" wp14:anchorId="2E5A407D" wp14:editId="5768BCAC">
            <wp:extent cx="3619048" cy="2895238"/>
            <wp:effectExtent l="0" t="0" r="63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2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C45BB" w14:textId="70579DCC" w:rsidR="000767C0" w:rsidRPr="001D08CF" w:rsidRDefault="003E4C37" w:rsidP="000E6FBD">
      <w:pPr>
        <w:spacing w:line="360" w:lineRule="auto"/>
        <w:rPr>
          <w:sz w:val="28"/>
          <w:szCs w:val="28"/>
        </w:rPr>
      </w:pPr>
      <w:r w:rsidRPr="001D08CF">
        <w:rPr>
          <w:sz w:val="28"/>
          <w:szCs w:val="28"/>
        </w:rPr>
        <w:t xml:space="preserve">Рис. </w:t>
      </w:r>
      <w:r w:rsidR="00F728CB" w:rsidRPr="001D08CF">
        <w:rPr>
          <w:sz w:val="28"/>
          <w:szCs w:val="28"/>
        </w:rPr>
        <w:t>5</w:t>
      </w:r>
      <w:r w:rsidRPr="001D08CF">
        <w:rPr>
          <w:sz w:val="28"/>
          <w:szCs w:val="28"/>
        </w:rPr>
        <w:t xml:space="preserve">.6. </w:t>
      </w:r>
      <w:r w:rsidR="00F728CB" w:rsidRPr="001D08CF">
        <w:rPr>
          <w:sz w:val="28"/>
          <w:szCs w:val="28"/>
        </w:rPr>
        <w:t>Внесення змін до docker-compose.yml</w:t>
      </w:r>
    </w:p>
    <w:p w14:paraId="0A68902A" w14:textId="1295F610" w:rsidR="003E4C37" w:rsidRPr="001D08CF" w:rsidRDefault="00F728CB" w:rsidP="003E4C37">
      <w:pPr>
        <w:spacing w:line="360" w:lineRule="auto"/>
        <w:rPr>
          <w:b/>
          <w:bCs/>
          <w:sz w:val="28"/>
          <w:szCs w:val="28"/>
        </w:rPr>
      </w:pPr>
      <w:r w:rsidRPr="001D08CF">
        <w:rPr>
          <w:noProof/>
          <w:sz w:val="28"/>
          <w:szCs w:val="28"/>
        </w:rPr>
        <w:lastRenderedPageBreak/>
        <w:drawing>
          <wp:inline distT="0" distB="0" distL="0" distR="0" wp14:anchorId="1E0D82C1" wp14:editId="075DEFC6">
            <wp:extent cx="2895238" cy="2000000"/>
            <wp:effectExtent l="0" t="0" r="635" b="63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7A921" w14:textId="77777777" w:rsidR="00F728CB" w:rsidRPr="001D08CF" w:rsidRDefault="00F728CB" w:rsidP="003E4C37">
      <w:pPr>
        <w:spacing w:line="360" w:lineRule="auto"/>
        <w:rPr>
          <w:sz w:val="28"/>
          <w:szCs w:val="28"/>
        </w:rPr>
      </w:pPr>
      <w:r w:rsidRPr="001D08CF">
        <w:rPr>
          <w:sz w:val="28"/>
          <w:szCs w:val="28"/>
        </w:rPr>
        <w:t>Рис. 5.7. Файл Dockerfile.prod</w:t>
      </w:r>
    </w:p>
    <w:p w14:paraId="4C242B97" w14:textId="70E6D000" w:rsidR="000E6FBD" w:rsidRPr="001D08CF" w:rsidRDefault="00F728CB" w:rsidP="003E4C37">
      <w:pPr>
        <w:spacing w:line="360" w:lineRule="auto"/>
        <w:rPr>
          <w:sz w:val="28"/>
          <w:szCs w:val="28"/>
        </w:rPr>
      </w:pPr>
      <w:r w:rsidRPr="001D08CF">
        <w:rPr>
          <w:noProof/>
          <w:sz w:val="28"/>
          <w:szCs w:val="28"/>
        </w:rPr>
        <w:drawing>
          <wp:inline distT="0" distB="0" distL="0" distR="0" wp14:anchorId="61C67B5F" wp14:editId="1677D098">
            <wp:extent cx="3009524" cy="1409524"/>
            <wp:effectExtent l="0" t="0" r="63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D8CED" w14:textId="77777777" w:rsidR="00F728CB" w:rsidRPr="001D08CF" w:rsidRDefault="00F728CB" w:rsidP="003E4C37">
      <w:pPr>
        <w:spacing w:line="360" w:lineRule="auto"/>
        <w:rPr>
          <w:sz w:val="28"/>
          <w:szCs w:val="28"/>
        </w:rPr>
      </w:pPr>
      <w:r w:rsidRPr="001D08CF">
        <w:rPr>
          <w:sz w:val="28"/>
          <w:szCs w:val="28"/>
        </w:rPr>
        <w:t>Рис. 5.8. Файл Dockerfile.dev</w:t>
      </w:r>
    </w:p>
    <w:p w14:paraId="347B0E38" w14:textId="4289F660" w:rsidR="003E4C37" w:rsidRPr="001D08CF" w:rsidRDefault="00F728CB" w:rsidP="003E4C37">
      <w:pPr>
        <w:spacing w:line="360" w:lineRule="auto"/>
        <w:rPr>
          <w:b/>
          <w:bCs/>
          <w:sz w:val="28"/>
          <w:szCs w:val="28"/>
        </w:rPr>
      </w:pPr>
      <w:r w:rsidRPr="001D08CF">
        <w:rPr>
          <w:noProof/>
          <w:sz w:val="28"/>
          <w:szCs w:val="28"/>
        </w:rPr>
        <w:drawing>
          <wp:inline distT="0" distB="0" distL="0" distR="0" wp14:anchorId="09B48305" wp14:editId="6D1318C0">
            <wp:extent cx="2971429" cy="2047619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16EDC" w14:textId="1FD447F3" w:rsidR="00F728CB" w:rsidRPr="001D08CF" w:rsidRDefault="00F728CB" w:rsidP="00F728CB">
      <w:pPr>
        <w:spacing w:line="360" w:lineRule="auto"/>
        <w:rPr>
          <w:sz w:val="28"/>
          <w:szCs w:val="28"/>
        </w:rPr>
      </w:pPr>
      <w:r w:rsidRPr="001D08CF">
        <w:rPr>
          <w:sz w:val="28"/>
          <w:szCs w:val="28"/>
        </w:rPr>
        <w:t>Рис. 5.9. Файл docker-compose-dev.yml</w:t>
      </w:r>
    </w:p>
    <w:p w14:paraId="2DD905AD" w14:textId="38FD9964" w:rsidR="00F728CB" w:rsidRPr="001D08CF" w:rsidRDefault="00F728CB" w:rsidP="00F728CB">
      <w:pPr>
        <w:spacing w:line="360" w:lineRule="auto"/>
        <w:rPr>
          <w:sz w:val="28"/>
          <w:szCs w:val="28"/>
        </w:rPr>
      </w:pPr>
      <w:r w:rsidRPr="001D08CF">
        <w:rPr>
          <w:noProof/>
          <w:sz w:val="28"/>
          <w:szCs w:val="28"/>
        </w:rPr>
        <w:drawing>
          <wp:inline distT="0" distB="0" distL="0" distR="0" wp14:anchorId="7A7764B1" wp14:editId="515EC0CD">
            <wp:extent cx="6028571" cy="58095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28571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255E2" w14:textId="32D5C706" w:rsidR="00F728CB" w:rsidRPr="001D08CF" w:rsidRDefault="00F728CB" w:rsidP="00F728CB">
      <w:pPr>
        <w:spacing w:line="360" w:lineRule="auto"/>
        <w:rPr>
          <w:sz w:val="28"/>
          <w:szCs w:val="28"/>
        </w:rPr>
      </w:pPr>
      <w:r w:rsidRPr="001D08CF">
        <w:rPr>
          <w:noProof/>
          <w:sz w:val="28"/>
          <w:szCs w:val="28"/>
        </w:rPr>
        <w:drawing>
          <wp:inline distT="0" distB="0" distL="0" distR="0" wp14:anchorId="4E40F7D6" wp14:editId="2D70B199">
            <wp:extent cx="6120765" cy="80835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00658" w14:textId="71E65799" w:rsidR="00F728CB" w:rsidRPr="001D08CF" w:rsidRDefault="00F728CB" w:rsidP="00F728CB">
      <w:pPr>
        <w:spacing w:line="360" w:lineRule="auto"/>
        <w:rPr>
          <w:sz w:val="28"/>
          <w:szCs w:val="28"/>
        </w:rPr>
      </w:pPr>
      <w:r w:rsidRPr="001D08CF">
        <w:rPr>
          <w:sz w:val="28"/>
          <w:szCs w:val="28"/>
        </w:rPr>
        <w:t>Рис. 5.10. Запуск та перевірка мініфікованого коду</w:t>
      </w:r>
    </w:p>
    <w:p w14:paraId="2CBB6FD6" w14:textId="0A99ADF8" w:rsidR="00F728CB" w:rsidRPr="001D08CF" w:rsidRDefault="001D08CF" w:rsidP="00F728CB">
      <w:pPr>
        <w:spacing w:line="360" w:lineRule="auto"/>
        <w:rPr>
          <w:sz w:val="28"/>
          <w:szCs w:val="28"/>
        </w:rPr>
      </w:pPr>
      <w:r w:rsidRPr="001D08CF">
        <w:rPr>
          <w:noProof/>
          <w:sz w:val="28"/>
          <w:szCs w:val="28"/>
        </w:rPr>
        <w:lastRenderedPageBreak/>
        <w:drawing>
          <wp:inline distT="0" distB="0" distL="0" distR="0" wp14:anchorId="77D244AD" wp14:editId="58A18FD1">
            <wp:extent cx="6120765" cy="738505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3B393" w14:textId="4B10BDE9" w:rsidR="001D08CF" w:rsidRPr="001D08CF" w:rsidRDefault="001D08CF" w:rsidP="00F728CB">
      <w:pPr>
        <w:spacing w:line="360" w:lineRule="auto"/>
        <w:rPr>
          <w:sz w:val="28"/>
          <w:szCs w:val="28"/>
        </w:rPr>
      </w:pPr>
      <w:r w:rsidRPr="001D08CF">
        <w:rPr>
          <w:noProof/>
          <w:sz w:val="28"/>
          <w:szCs w:val="28"/>
        </w:rPr>
        <w:drawing>
          <wp:inline distT="0" distB="0" distL="0" distR="0" wp14:anchorId="5C527653" wp14:editId="62923075">
            <wp:extent cx="6104762" cy="707619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04762" cy="7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E41A9" w14:textId="6C5965AD" w:rsidR="001D08CF" w:rsidRPr="001D08CF" w:rsidRDefault="001D08CF" w:rsidP="00F728CB">
      <w:pPr>
        <w:spacing w:line="360" w:lineRule="auto"/>
        <w:rPr>
          <w:sz w:val="28"/>
          <w:szCs w:val="28"/>
        </w:rPr>
      </w:pPr>
      <w:r w:rsidRPr="001D08CF">
        <w:rPr>
          <w:sz w:val="28"/>
          <w:szCs w:val="28"/>
        </w:rPr>
        <w:t>Рис. 5.11. Запуск та перевірка не мініфікованого коду</w:t>
      </w:r>
    </w:p>
    <w:p w14:paraId="39A2A7C9" w14:textId="5999933C" w:rsidR="00A37961" w:rsidRPr="001D08CF" w:rsidRDefault="001D08CF" w:rsidP="001D08CF">
      <w:pPr>
        <w:spacing w:line="360" w:lineRule="auto"/>
        <w:ind w:firstLine="851"/>
        <w:jc w:val="both"/>
        <w:rPr>
          <w:sz w:val="28"/>
          <w:szCs w:val="28"/>
        </w:rPr>
      </w:pPr>
      <w:r w:rsidRPr="001D08CF">
        <w:rPr>
          <w:b/>
          <w:bCs/>
          <w:sz w:val="28"/>
          <w:szCs w:val="28"/>
        </w:rPr>
        <w:t>Висновки</w:t>
      </w:r>
      <w:r w:rsidRPr="001D08CF">
        <w:rPr>
          <w:sz w:val="28"/>
          <w:szCs w:val="28"/>
        </w:rPr>
        <w:t>: в ході виконання лабораторної роботи було створено клієнтський сервіс з Create React App, розроблено Dockerfile для клієнтського сервісу, здійснено конфігурацію клієнтського додатку для режиму Production</w:t>
      </w:r>
    </w:p>
    <w:sectPr w:rsidR="00A37961" w:rsidRPr="001D08CF" w:rsidSect="00054158">
      <w:headerReference w:type="default" r:id="rId21"/>
      <w:headerReference w:type="first" r:id="rId22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F262F" w14:textId="77777777" w:rsidR="00E01FAD" w:rsidRDefault="00E01FAD" w:rsidP="00B06596">
      <w:r>
        <w:separator/>
      </w:r>
    </w:p>
  </w:endnote>
  <w:endnote w:type="continuationSeparator" w:id="0">
    <w:p w14:paraId="45D42F82" w14:textId="77777777" w:rsidR="00E01FAD" w:rsidRDefault="00E01FAD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49D31" w14:textId="77777777" w:rsidR="00E01FAD" w:rsidRDefault="00E01FAD" w:rsidP="00B06596">
      <w:r>
        <w:separator/>
      </w:r>
    </w:p>
  </w:footnote>
  <w:footnote w:type="continuationSeparator" w:id="0">
    <w:p w14:paraId="6C6A5F74" w14:textId="77777777" w:rsidR="00E01FAD" w:rsidRDefault="00E01FAD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1514A" w14:textId="77777777" w:rsidR="00086C1F" w:rsidRPr="00C5317A" w:rsidRDefault="00086C1F">
    <w:pPr>
      <w:pStyle w:val="Header"/>
      <w:rPr>
        <w:lang w:val="en-US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76A7A6B1" wp14:editId="18B2C43F">
              <wp:simplePos x="0" y="0"/>
              <wp:positionH relativeFrom="column">
                <wp:posOffset>-184438</wp:posOffset>
              </wp:positionH>
              <wp:positionV relativeFrom="paragraph">
                <wp:posOffset>-269060</wp:posOffset>
              </wp:positionV>
              <wp:extent cx="6659880" cy="10295890"/>
              <wp:effectExtent l="0" t="0" r="26670" b="29210"/>
              <wp:wrapNone/>
              <wp:docPr id="67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68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B5C45A" w14:textId="6C549373" w:rsidR="00086C1F" w:rsidRPr="00331968" w:rsidRDefault="00A37961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Юрченко В.О.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69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70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71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12D3D23" w14:textId="77777777" w:rsidR="00086C1F" w:rsidRPr="001278B1" w:rsidRDefault="00086C1F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3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90E9103" w14:textId="77777777" w:rsidR="00086C1F" w:rsidRPr="001278B1" w:rsidRDefault="00086C1F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4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514ADC5" w14:textId="77777777" w:rsidR="00086C1F" w:rsidRPr="001278B1" w:rsidRDefault="00086C1F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755B3FE5" w14:textId="77777777" w:rsidR="00086C1F" w:rsidRPr="001278B1" w:rsidRDefault="00086C1F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8AF3285" w14:textId="77777777" w:rsidR="00086C1F" w:rsidRPr="001278B1" w:rsidRDefault="00086C1F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431FBC0" w14:textId="77777777" w:rsidR="00086C1F" w:rsidRPr="001278B1" w:rsidRDefault="00086C1F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C93A9A7" w14:textId="77777777" w:rsidR="00086C1F" w:rsidRPr="001278B1" w:rsidRDefault="00086C1F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7E0284A" w14:textId="77777777" w:rsidR="00086C1F" w:rsidRPr="001278B1" w:rsidRDefault="00086C1F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5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F4C897" w14:textId="77777777" w:rsidR="00086C1F" w:rsidRPr="001278B1" w:rsidRDefault="00086C1F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6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29C41EC" w14:textId="77777777" w:rsidR="00086C1F" w:rsidRPr="001278B1" w:rsidRDefault="00086C1F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7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C20B5B3" w14:textId="77777777" w:rsidR="00086C1F" w:rsidRPr="001278B1" w:rsidRDefault="00086C1F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8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68162D" w14:textId="77777777" w:rsidR="00086C1F" w:rsidRPr="00E05FB5" w:rsidRDefault="00086C1F" w:rsidP="00E05FB5">
                                <w:r w:rsidRPr="00FA0AD6">
                                  <w:fldChar w:fldCharType="begin"/>
                                </w:r>
                                <w:r w:rsidRPr="00FA0AD6">
                                  <w:instrText xml:space="preserve"> PAGE   \* MERGEFORMAT </w:instrText>
                                </w:r>
                                <w:r w:rsidRPr="00FA0AD6">
                                  <w:fldChar w:fldCharType="separate"/>
                                </w:r>
                                <w:r w:rsidR="000E4C0C">
                                  <w:rPr>
                                    <w:noProof/>
                                  </w:rPr>
                                  <w:t>13</w:t>
                                </w:r>
                                <w:r w:rsidRPr="00FA0AD6"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9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669"/>
                              <a:ext cx="5808" cy="67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1D6EB1" w14:textId="38602DF7" w:rsidR="00086C1F" w:rsidRPr="00527047" w:rsidRDefault="00086C1F" w:rsidP="005D44B3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Державний університет «Житомирська політехніка»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2</w:t>
                                </w:r>
                                <w:r w:rsidR="00A37961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.12</w:t>
                                </w:r>
                                <w:r w:rsidR="00A37961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0</w:t>
                                </w:r>
                                <w:r w:rsidR="00A37961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0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 xml:space="preserve">.000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 xml:space="preserve"> Лр</w:t>
                                </w:r>
                                <w:r w:rsidR="001D08CF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90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14630C" w14:textId="602B3538" w:rsidR="00432D1B" w:rsidRPr="00C5317A" w:rsidRDefault="00956C69" w:rsidP="00432D1B">
                              <w:pPr>
                                <w:jc w:val="left"/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ru-RU"/>
                                </w:rPr>
                                <w:t xml:space="preserve">  </w:t>
                              </w:r>
                              <w:r w:rsidR="007A67BD">
                                <w:rPr>
                                  <w:i/>
                                  <w:sz w:val="18"/>
                                  <w:szCs w:val="20"/>
                                </w:rPr>
                                <w:t>Кузьменко О.В.</w:t>
                              </w:r>
                            </w:p>
                            <w:p w14:paraId="40AB6ECD" w14:textId="77777777" w:rsidR="00086C1F" w:rsidRPr="00BB2D64" w:rsidRDefault="00086C1F" w:rsidP="001D6C5A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6A7A6B1" id="Group 1" o:spid="_x0000_s1026" style="position:absolute;left:0;text-align:left;margin-left:-14.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0EB5C45A" w14:textId="6C549373" w:rsidR="00086C1F" w:rsidRPr="00331968" w:rsidRDefault="00A37961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Юрченко В.О.</w:t>
                      </w: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fHg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/dL+AFy9QEAAP//AwBQSwECLQAUAAYACAAAACEA2+H2y+4AAACFAQAAEwAAAAAAAAAAAAAAAAAA&#10;AAAAW0NvbnRlbnRfVHlwZXNdLnhtbFBLAQItABQABgAIAAAAIQBa9CxbvwAAABUBAAALAAAAAAAA&#10;AAAAAAAAAB8BAABfcmVscy8ucmVsc1BLAQItABQABgAIAAAAIQB3tfHg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  <v:textbox inset="1pt,1pt,1pt,1pt">
                      <w:txbxContent>
                        <w:p w14:paraId="512D3D23" w14:textId="77777777" w:rsidR="00086C1F" w:rsidRPr="001278B1" w:rsidRDefault="00086C1F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    <v:textbox inset="1pt,1pt,1pt,1pt">
                      <w:txbxContent>
                        <w:p w14:paraId="490E9103" w14:textId="77777777" w:rsidR="00086C1F" w:rsidRPr="001278B1" w:rsidRDefault="00086C1F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  <v:textbox inset="1pt,1pt,1pt,1pt">
                      <w:txbxContent>
                        <w:p w14:paraId="3514ADC5" w14:textId="77777777" w:rsidR="00086C1F" w:rsidRPr="001278B1" w:rsidRDefault="00086C1F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14:paraId="755B3FE5" w14:textId="77777777" w:rsidR="00086C1F" w:rsidRPr="001278B1" w:rsidRDefault="00086C1F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8AF3285" w14:textId="77777777" w:rsidR="00086C1F" w:rsidRPr="001278B1" w:rsidRDefault="00086C1F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431FBC0" w14:textId="77777777" w:rsidR="00086C1F" w:rsidRPr="001278B1" w:rsidRDefault="00086C1F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C93A9A7" w14:textId="77777777" w:rsidR="00086C1F" w:rsidRPr="001278B1" w:rsidRDefault="00086C1F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7E0284A" w14:textId="77777777" w:rsidR="00086C1F" w:rsidRPr="001278B1" w:rsidRDefault="00086C1F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  <v:textbox inset="1pt,1pt,1pt,1pt">
                      <w:txbxContent>
                        <w:p w14:paraId="0EF4C897" w14:textId="77777777" w:rsidR="00086C1F" w:rsidRPr="001278B1" w:rsidRDefault="00086C1F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    <v:textbox inset="1pt,1pt,1pt,1pt">
                      <w:txbxContent>
                        <w:p w14:paraId="629C41EC" w14:textId="77777777" w:rsidR="00086C1F" w:rsidRPr="001278B1" w:rsidRDefault="00086C1F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    <v:textbox inset="1pt,1pt,1pt,1pt">
                      <w:txbxContent>
                        <w:p w14:paraId="6C20B5B3" w14:textId="77777777" w:rsidR="00086C1F" w:rsidRPr="001278B1" w:rsidRDefault="00086C1F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    <v:textbox inset="1pt,1pt,1pt,1pt">
                      <w:txbxContent>
                        <w:p w14:paraId="7768162D" w14:textId="77777777" w:rsidR="00086C1F" w:rsidRPr="00E05FB5" w:rsidRDefault="00086C1F" w:rsidP="00E05FB5">
                          <w:r w:rsidRPr="00FA0AD6">
                            <w:fldChar w:fldCharType="begin"/>
                          </w:r>
                          <w:r w:rsidRPr="00FA0AD6">
                            <w:instrText xml:space="preserve"> PAGE   \* MERGEFORMAT </w:instrText>
                          </w:r>
                          <w:r w:rsidRPr="00FA0AD6">
                            <w:fldChar w:fldCharType="separate"/>
                          </w:r>
                          <w:r w:rsidR="000E4C0C">
                            <w:rPr>
                              <w:noProof/>
                            </w:rPr>
                            <w:t>13</w:t>
                          </w:r>
                          <w:r w:rsidRPr="00FA0AD6"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669;width:5808;height: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    <v:textbox inset="1pt,1pt,1pt,1pt">
                      <w:txbxContent>
                        <w:p w14:paraId="611D6EB1" w14:textId="38602DF7" w:rsidR="00086C1F" w:rsidRPr="00527047" w:rsidRDefault="00086C1F" w:rsidP="005D44B3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Державний університет «Житомирська політехніка»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2</w:t>
                          </w:r>
                          <w:r w:rsidR="00A37961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.12</w:t>
                          </w:r>
                          <w:r w:rsidR="00A37961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1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0</w:t>
                          </w:r>
                          <w:r w:rsidR="00A37961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0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 xml:space="preserve">.000 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 xml:space="preserve"> Лр</w:t>
                          </w:r>
                          <w:r w:rsidR="001D08CF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5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" filled="f" stroked="f" strokeweight=".25pt">
                  <v:textbox inset="0,1pt,0,1pt">
                    <w:txbxContent>
                      <w:p w14:paraId="4814630C" w14:textId="602B3538" w:rsidR="00432D1B" w:rsidRPr="00C5317A" w:rsidRDefault="00956C69" w:rsidP="00432D1B">
                        <w:pPr>
                          <w:jc w:val="left"/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ru-RU"/>
                          </w:rPr>
                          <w:t xml:space="preserve">  </w:t>
                        </w:r>
                        <w:r w:rsidR="007A67BD">
                          <w:rPr>
                            <w:i/>
                            <w:sz w:val="18"/>
                            <w:szCs w:val="20"/>
                          </w:rPr>
                          <w:t>Кузьменко О.В.</w:t>
                        </w:r>
                      </w:p>
                      <w:p w14:paraId="40AB6ECD" w14:textId="77777777" w:rsidR="00086C1F" w:rsidRPr="00BB2D64" w:rsidRDefault="00086C1F" w:rsidP="001D6C5A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46892" w14:textId="77777777" w:rsidR="00086C1F" w:rsidRDefault="00086C1F">
    <w:pPr>
      <w:pStyle w:val="Head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D1F66C0" wp14:editId="58B5A0A0">
              <wp:simplePos x="0" y="0"/>
              <wp:positionH relativeFrom="column">
                <wp:posOffset>-227570</wp:posOffset>
              </wp:positionH>
              <wp:positionV relativeFrom="paragraph">
                <wp:posOffset>-243181</wp:posOffset>
              </wp:positionV>
              <wp:extent cx="6659880" cy="10295890"/>
              <wp:effectExtent l="0" t="0" r="26670" b="29210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092F7E" w14:textId="77777777" w:rsidR="00086C1F" w:rsidRPr="00C93D82" w:rsidRDefault="00086C1F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2DF084" w14:textId="77777777" w:rsidR="00086C1F" w:rsidRPr="004D3F22" w:rsidRDefault="00086C1F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0189E7" w14:textId="77777777" w:rsidR="00086C1F" w:rsidRPr="004D3F22" w:rsidRDefault="00086C1F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FE498D" w14:textId="77777777" w:rsidR="00086C1F" w:rsidRPr="004D3F22" w:rsidRDefault="00086C1F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23F5BC" w14:textId="77777777" w:rsidR="00086C1F" w:rsidRPr="004D3F22" w:rsidRDefault="00086C1F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F200D5" w14:textId="77777777" w:rsidR="00086C1F" w:rsidRPr="00C93D82" w:rsidRDefault="00086C1F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787A67" w14:textId="77777777" w:rsidR="00086C1F" w:rsidRPr="00CF5643" w:rsidRDefault="00086C1F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236"/>
                          <a:ext cx="6377" cy="7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B2EBA5" w14:textId="42C5D600" w:rsidR="00086C1F" w:rsidRPr="00527047" w:rsidRDefault="00086C1F"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Державний університет «Житомирська політехніка»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2</w:t>
                            </w:r>
                            <w:r w:rsidR="00E84514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.12</w:t>
                            </w:r>
                            <w:r w:rsidR="00E84514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1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0</w:t>
                            </w:r>
                            <w:r w:rsidR="00E84514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0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 xml:space="preserve">.000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–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Лр</w:t>
                            </w:r>
                            <w:r w:rsidR="001D08CF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1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25D492" w14:textId="77777777" w:rsidR="00086C1F" w:rsidRPr="00C93D82" w:rsidRDefault="00086C1F" w:rsidP="00FD75B4">
                              <w:pPr>
                                <w:pStyle w:val="a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CAAD79" w14:textId="7DAE8275" w:rsidR="00086C1F" w:rsidRPr="00D37761" w:rsidRDefault="00E84514" w:rsidP="00552DF5">
                              <w:pPr>
                                <w:pStyle w:val="a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Юрченко В.О.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4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F47109" w14:textId="77777777" w:rsidR="00086C1F" w:rsidRPr="00E716F4" w:rsidRDefault="00086C1F" w:rsidP="00FD75B4">
                              <w:pPr>
                                <w:pStyle w:val="a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104B47" w14:textId="139CF3BD" w:rsidR="00086C1F" w:rsidRPr="00C5317A" w:rsidRDefault="00E84514" w:rsidP="00C5317A">
                              <w:pPr>
                                <w:jc w:val="left"/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</w:rPr>
                                <w:t>Кузьменко О.В.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7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8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57DEB9" w14:textId="77777777" w:rsidR="00086C1F" w:rsidRPr="00C93D82" w:rsidRDefault="00086C1F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A47F84" w14:textId="77777777" w:rsidR="00086C1F" w:rsidRPr="00E00BAC" w:rsidRDefault="00086C1F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0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51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3FF328" w14:textId="77777777" w:rsidR="00086C1F" w:rsidRPr="00C93D82" w:rsidRDefault="00086C1F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E21731" w14:textId="77777777" w:rsidR="00086C1F" w:rsidRPr="00E00BAC" w:rsidRDefault="00086C1F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3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54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CAE916" w14:textId="77777777" w:rsidR="00086C1F" w:rsidRPr="001439B3" w:rsidRDefault="00086C1F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8B9C5A" w14:textId="77777777" w:rsidR="00086C1F" w:rsidRPr="005D44B3" w:rsidRDefault="00086C1F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6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B619A6" w14:textId="77777777" w:rsidR="00086C1F" w:rsidRDefault="00086C1F" w:rsidP="00B06DED">
                            <w:pPr>
                              <w:rPr>
                                <w:sz w:val="28"/>
                                <w:szCs w:val="22"/>
                              </w:rPr>
                            </w:pPr>
                          </w:p>
                          <w:p w14:paraId="3A02D4B0" w14:textId="77777777" w:rsidR="00086C1F" w:rsidRDefault="00086C1F" w:rsidP="009A5518">
                            <w:pPr>
                              <w:rPr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</w:rPr>
                              <w:t xml:space="preserve">Звіт з </w:t>
                            </w:r>
                          </w:p>
                          <w:p w14:paraId="19A6468C" w14:textId="3C34806B" w:rsidR="00086C1F" w:rsidRPr="00527047" w:rsidRDefault="00086C1F">
                            <w:r>
                              <w:rPr>
                                <w:sz w:val="28"/>
                                <w:szCs w:val="30"/>
                              </w:rPr>
                              <w:t>лабораторної роботи №</w:t>
                            </w:r>
                            <w:r w:rsidR="001D08CF">
                              <w:rPr>
                                <w:sz w:val="28"/>
                                <w:szCs w:val="3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9E5E55" w14:textId="77777777" w:rsidR="00086C1F" w:rsidRPr="00C93D82" w:rsidRDefault="00086C1F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2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CA3D56" w14:textId="77777777" w:rsidR="00086C1F" w:rsidRPr="00C93D82" w:rsidRDefault="00086C1F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3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1F92C1" w14:textId="0154ADB3" w:rsidR="00086C1F" w:rsidRPr="004B691D" w:rsidRDefault="002D263E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5B8CED" w14:textId="586FDCC9" w:rsidR="00086C1F" w:rsidRPr="00824AE5" w:rsidRDefault="00086C1F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Гр. </w:t>
                            </w:r>
                            <w:r w:rsidR="00E84514">
                              <w:rPr>
                                <w:sz w:val="32"/>
                                <w:szCs w:val="32"/>
                              </w:rPr>
                              <w:t>ІПЗ</w:t>
                            </w:r>
                            <w:r w:rsidR="00206BFD">
                              <w:rPr>
                                <w:sz w:val="32"/>
                                <w:szCs w:val="32"/>
                              </w:rPr>
                              <w:t>м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-2</w:t>
                            </w:r>
                            <w:r w:rsidR="00E84514"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  <w:r w:rsidR="00206BFD"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1F66C0" id="Group 25" o:spid="_x0000_s1050" style="position:absolute;left:0;text-align:left;margin-left:-17.9pt;margin-top:-19.1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14:paraId="5B092F7E" w14:textId="77777777" w:rsidR="00086C1F" w:rsidRPr="00C93D82" w:rsidRDefault="00086C1F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" filled="f" stroked="f" strokeweight=".25pt">
                <v:textbox inset="0,0,0,0">
                  <w:txbxContent>
                    <w:p w14:paraId="7E2DF084" w14:textId="77777777" w:rsidR="00086C1F" w:rsidRPr="004D3F22" w:rsidRDefault="00086C1F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14:paraId="5D0189E7" w14:textId="77777777" w:rsidR="00086C1F" w:rsidRPr="004D3F22" w:rsidRDefault="00086C1F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14:paraId="66FE498D" w14:textId="77777777" w:rsidR="00086C1F" w:rsidRPr="004D3F22" w:rsidRDefault="00086C1F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<v:textbox inset="0,0,0,0">
                  <w:txbxContent>
                    <w:p w14:paraId="1523F5BC" w14:textId="77777777" w:rsidR="00086C1F" w:rsidRPr="004D3F22" w:rsidRDefault="00086C1F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<v:textbox inset="0,0,0,0">
                  <w:txbxContent>
                    <w:p w14:paraId="79F200D5" w14:textId="77777777" w:rsidR="00086C1F" w:rsidRPr="00C93D82" w:rsidRDefault="00086C1F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<v:textbox inset="1pt,1pt,1pt,1pt">
                  <w:txbxContent>
                    <w:p w14:paraId="0C787A67" w14:textId="77777777" w:rsidR="00086C1F" w:rsidRPr="00CF5643" w:rsidRDefault="00086C1F" w:rsidP="00FD75B4">
                      <w:pPr>
                        <w:pStyle w:val="a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236;width:6377;height: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<v:textbox inset="1pt,1pt,1pt,1pt">
                  <w:txbxContent>
                    <w:p w14:paraId="63B2EBA5" w14:textId="42C5D600" w:rsidR="00086C1F" w:rsidRPr="00527047" w:rsidRDefault="00086C1F"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Державний університет «Житомирська політехніка»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2</w:t>
                      </w:r>
                      <w:r w:rsidR="00E84514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.12</w:t>
                      </w:r>
                      <w:r w:rsidR="00E84514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1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0</w:t>
                      </w:r>
                      <w:r w:rsidR="00E84514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0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 xml:space="preserve">.000 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–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Лр</w:t>
                      </w:r>
                      <w:r w:rsidR="001D08CF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RO1wwAAANsAAAAPAAAAZHJzL2Rvd25yZXYueG1sRI/dagIx&#10;FITvBd8hHKF3mrUF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F9ETtcMAAADbAAAADwAA&#10;AAAAAAAAAAAAAAAHAgAAZHJzL2Rvd25yZXYueG1sUEsFBgAAAAADAAMAtwAAAPcCAAAAAA=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clV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N7tyVXBAAAA2wAAAA8AAAAA&#10;AAAAAAAAAAAABwIAAGRycy9kb3ducmV2LnhtbFBLBQYAAAAAAwADALcAAAD1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14:paraId="4525D492" w14:textId="77777777" w:rsidR="00086C1F" w:rsidRPr="00C93D82" w:rsidRDefault="00086C1F" w:rsidP="00FD75B4">
                        <w:pPr>
                          <w:pStyle w:val="a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" filled="f" stroked="f" strokeweight=".25pt">
                  <v:textbox inset="0,0,0,0">
                    <w:txbxContent>
                      <w:p w14:paraId="02CAAD79" w14:textId="7DAE8275" w:rsidR="00086C1F" w:rsidRPr="00D37761" w:rsidRDefault="00E84514" w:rsidP="00552DF5">
                        <w:pPr>
                          <w:pStyle w:val="a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Юрченко В.О.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  <v:textbox inset="0,0,0,0">
                    <w:txbxContent>
                      <w:p w14:paraId="70F47109" w14:textId="77777777" w:rsidR="00086C1F" w:rsidRPr="00E716F4" w:rsidRDefault="00086C1F" w:rsidP="00FD75B4">
                        <w:pPr>
                          <w:pStyle w:val="a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  <v:textbox inset="0,0,0,0">
                    <w:txbxContent>
                      <w:p w14:paraId="06104B47" w14:textId="139CF3BD" w:rsidR="00086C1F" w:rsidRPr="00C5317A" w:rsidRDefault="00E84514" w:rsidP="00C5317A">
                        <w:pPr>
                          <w:jc w:val="left"/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</w:rPr>
                          <w:t>Кузьменко О.В.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E9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FGrhPcMAAADbAAAADwAA&#10;AAAAAAAAAAAAAAAHAgAAZHJzL2Rvd25yZXYueG1sUEsFBgAAAAADAAMAtwAAAPcCAAAAAA==&#10;" filled="f" stroked="f" strokeweight=".25pt">
                  <v:textbox inset="0,0,0,0">
                    <w:txbxContent>
                      <w:p w14:paraId="2957DEB9" w14:textId="77777777" w:rsidR="00086C1F" w:rsidRPr="00C93D82" w:rsidRDefault="00086C1F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14:paraId="71A47F84" w14:textId="77777777" w:rsidR="00086C1F" w:rsidRPr="00E00BAC" w:rsidRDefault="00086C1F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" filled="f" stroked="f" strokeweight=".25pt">
                  <v:textbox inset="0,0,0,0">
                    <w:txbxContent>
                      <w:p w14:paraId="403FF328" w14:textId="77777777" w:rsidR="00086C1F" w:rsidRPr="00C93D82" w:rsidRDefault="00086C1F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  <v:textbox inset="1pt,1pt,1pt,1pt">
                    <w:txbxContent>
                      <w:p w14:paraId="34E21731" w14:textId="77777777" w:rsidR="00086C1F" w:rsidRPr="00E00BAC" w:rsidRDefault="00086C1F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n3l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0gfYTLl/gD5OwMAAD//wMAUEsBAi0AFAAGAAgAAAAhANvh9svuAAAAhQEAABMAAAAAAAAA&#10;AAAAAAAAAAAAAFtDb250ZW50X1R5cGVzXS54bWxQSwECLQAUAAYACAAAACEAWvQsW78AAAAVAQAA&#10;CwAAAAAAAAAAAAAAAAAfAQAAX3JlbHMvLnJlbHNQSwECLQAUAAYACAAAACEAEP595cYAAADbAAAA&#10;DwAAAAAAAAAAAAAAAAAHAgAAZHJzL2Rvd25yZXYueG1sUEsFBgAAAAADAAMAtwAAAPoCAAAAAA==&#10;" filled="f" stroked="f" strokeweight=".25pt">
                  <v:textbox inset="0,0,0,0">
                    <w:txbxContent>
                      <w:p w14:paraId="06CAE916" w14:textId="77777777" w:rsidR="00086C1F" w:rsidRPr="001439B3" w:rsidRDefault="00086C1F" w:rsidP="00FD75B4">
                        <w:pPr>
                          <w:pStyle w:val="a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  <v:textbox inset="1pt,1pt,1pt,1pt">
                    <w:txbxContent>
                      <w:p w14:paraId="4A8B9C5A" w14:textId="77777777" w:rsidR="00086C1F" w:rsidRPr="005D44B3" w:rsidRDefault="00086C1F" w:rsidP="00FD75B4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14:paraId="59B619A6" w14:textId="77777777" w:rsidR="00086C1F" w:rsidRDefault="00086C1F" w:rsidP="00B06DED">
                      <w:pPr>
                        <w:rPr>
                          <w:sz w:val="28"/>
                          <w:szCs w:val="22"/>
                        </w:rPr>
                      </w:pPr>
                    </w:p>
                    <w:p w14:paraId="3A02D4B0" w14:textId="77777777" w:rsidR="00086C1F" w:rsidRDefault="00086C1F" w:rsidP="009A5518">
                      <w:pPr>
                        <w:rPr>
                          <w:sz w:val="28"/>
                          <w:szCs w:val="30"/>
                        </w:rPr>
                      </w:pPr>
                      <w:r>
                        <w:rPr>
                          <w:sz w:val="28"/>
                          <w:szCs w:val="30"/>
                        </w:rPr>
                        <w:t xml:space="preserve">Звіт з </w:t>
                      </w:r>
                    </w:p>
                    <w:p w14:paraId="19A6468C" w14:textId="3C34806B" w:rsidR="00086C1F" w:rsidRPr="00527047" w:rsidRDefault="00086C1F">
                      <w:r>
                        <w:rPr>
                          <w:sz w:val="28"/>
                          <w:szCs w:val="30"/>
                        </w:rPr>
                        <w:t>лабораторної роботи №</w:t>
                      </w:r>
                      <w:r w:rsidR="001D08CF">
                        <w:rPr>
                          <w:sz w:val="28"/>
                          <w:szCs w:val="30"/>
                        </w:rPr>
                        <w:t>5</w:t>
                      </w:r>
                    </w:p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" filled="f" stroked="f" strokeweight=".25pt">
                <v:textbox inset="0,0,0,0">
                  <w:txbxContent>
                    <w:p w14:paraId="159E5E55" w14:textId="77777777" w:rsidR="00086C1F" w:rsidRPr="00C93D82" w:rsidRDefault="00086C1F" w:rsidP="00FD75B4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4q3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JhH+5f4g+QsxsAAAD//wMAUEsBAi0AFAAGAAgAAAAhANvh9svuAAAAhQEAABMAAAAAAAAA&#10;AAAAAAAAAAAAAFtDb250ZW50X1R5cGVzXS54bWxQSwECLQAUAAYACAAAACEAWvQsW78AAAAVAQAA&#10;CwAAAAAAAAAAAAAAAAAfAQAAX3JlbHMvLnJlbHNQSwECLQAUAAYACAAAACEAPjeKt8YAAADbAAAA&#10;DwAAAAAAAAAAAAAAAAAHAgAAZHJzL2Rvd25yZXYueG1sUEsFBgAAAAADAAMAtwAAAPoCAAAAAA==&#10;" filled="f" stroked="f" strokeweight=".25pt">
                <v:textbox inset="0,0,0,0">
                  <w:txbxContent>
                    <w:p w14:paraId="3FCA3D56" w14:textId="77777777" w:rsidR="00086C1F" w:rsidRPr="00C93D82" w:rsidRDefault="00086C1F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14:paraId="2C1F92C1" w14:textId="0154ADB3" w:rsidR="00086C1F" w:rsidRPr="004B691D" w:rsidRDefault="002D263E" w:rsidP="00FD75B4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6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095B8CED" w14:textId="586FDCC9" w:rsidR="00086C1F" w:rsidRPr="00824AE5" w:rsidRDefault="00086C1F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</w:t>
                      </w:r>
                      <w:r>
                        <w:rPr>
                          <w:sz w:val="32"/>
                          <w:szCs w:val="32"/>
                        </w:rPr>
                        <w:t xml:space="preserve"> Гр. </w:t>
                      </w:r>
                      <w:r w:rsidR="00E84514">
                        <w:rPr>
                          <w:sz w:val="32"/>
                          <w:szCs w:val="32"/>
                        </w:rPr>
                        <w:t>ІПЗ</w:t>
                      </w:r>
                      <w:r w:rsidR="00206BFD">
                        <w:rPr>
                          <w:sz w:val="32"/>
                          <w:szCs w:val="32"/>
                        </w:rPr>
                        <w:t>м</w:t>
                      </w:r>
                      <w:r>
                        <w:rPr>
                          <w:sz w:val="32"/>
                          <w:szCs w:val="32"/>
                        </w:rPr>
                        <w:t>-2</w:t>
                      </w:r>
                      <w:r w:rsidR="00E84514">
                        <w:rPr>
                          <w:sz w:val="32"/>
                          <w:szCs w:val="32"/>
                        </w:rPr>
                        <w:t>1</w:t>
                      </w:r>
                      <w:r w:rsidR="00206BFD">
                        <w:rPr>
                          <w:sz w:val="32"/>
                          <w:szCs w:val="32"/>
                        </w:rPr>
                        <w:t>-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F6927D5"/>
    <w:multiLevelType w:val="hybridMultilevel"/>
    <w:tmpl w:val="C5D060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264565A4"/>
    <w:multiLevelType w:val="hybridMultilevel"/>
    <w:tmpl w:val="DAE412A4"/>
    <w:lvl w:ilvl="0" w:tplc="F1E69F90">
      <w:start w:val="1"/>
      <w:numFmt w:val="decimal"/>
      <w:lvlText w:val="%1."/>
      <w:lvlJc w:val="left"/>
      <w:pPr>
        <w:ind w:left="1418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0" w15:restartNumberingAfterBreak="0">
    <w:nsid w:val="27617BF0"/>
    <w:multiLevelType w:val="hybridMultilevel"/>
    <w:tmpl w:val="888E1E3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CE16A5E"/>
    <w:multiLevelType w:val="hybridMultilevel"/>
    <w:tmpl w:val="6D527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BB6429"/>
    <w:multiLevelType w:val="hybridMultilevel"/>
    <w:tmpl w:val="C758FFD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A313B2"/>
    <w:multiLevelType w:val="hybridMultilevel"/>
    <w:tmpl w:val="98B853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3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EE2585"/>
    <w:multiLevelType w:val="hybridMultilevel"/>
    <w:tmpl w:val="4D9491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965F78"/>
    <w:multiLevelType w:val="hybridMultilevel"/>
    <w:tmpl w:val="84EE05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10D3121"/>
    <w:multiLevelType w:val="hybridMultilevel"/>
    <w:tmpl w:val="F3F47D10"/>
    <w:lvl w:ilvl="0" w:tplc="E320E106">
      <w:start w:val="1"/>
      <w:numFmt w:val="bullet"/>
      <w:lvlText w:val=""/>
      <w:lvlJc w:val="left"/>
      <w:pPr>
        <w:ind w:left="10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0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4B73FEF"/>
    <w:multiLevelType w:val="hybridMultilevel"/>
    <w:tmpl w:val="FF5057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3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5425E7A"/>
    <w:multiLevelType w:val="hybridMultilevel"/>
    <w:tmpl w:val="C5D060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BB25F0"/>
    <w:multiLevelType w:val="hybridMultilevel"/>
    <w:tmpl w:val="6416183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8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0762AF2"/>
    <w:multiLevelType w:val="hybridMultilevel"/>
    <w:tmpl w:val="AF90D79A"/>
    <w:lvl w:ilvl="0" w:tplc="00D2C276">
      <w:start w:val="195"/>
      <w:numFmt w:val="bullet"/>
      <w:lvlText w:val=""/>
      <w:lvlJc w:val="left"/>
      <w:pPr>
        <w:ind w:left="1065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0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472A50"/>
    <w:multiLevelType w:val="hybridMultilevel"/>
    <w:tmpl w:val="C5D060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 w15:restartNumberingAfterBreak="0">
    <w:nsid w:val="7F7052E7"/>
    <w:multiLevelType w:val="hybridMultilevel"/>
    <w:tmpl w:val="3B9C1E9C"/>
    <w:lvl w:ilvl="0" w:tplc="68DAF2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 w16cid:durableId="214702821">
    <w:abstractNumId w:val="22"/>
  </w:num>
  <w:num w:numId="2" w16cid:durableId="1852135601">
    <w:abstractNumId w:val="19"/>
  </w:num>
  <w:num w:numId="3" w16cid:durableId="1380788294">
    <w:abstractNumId w:val="5"/>
  </w:num>
  <w:num w:numId="4" w16cid:durableId="392898278">
    <w:abstractNumId w:val="20"/>
  </w:num>
  <w:num w:numId="5" w16cid:durableId="1330865018">
    <w:abstractNumId w:val="1"/>
  </w:num>
  <w:num w:numId="6" w16cid:durableId="758990912">
    <w:abstractNumId w:val="8"/>
  </w:num>
  <w:num w:numId="7" w16cid:durableId="644044864">
    <w:abstractNumId w:val="32"/>
  </w:num>
  <w:num w:numId="8" w16cid:durableId="1635139556">
    <w:abstractNumId w:val="2"/>
  </w:num>
  <w:num w:numId="9" w16cid:durableId="1876917451">
    <w:abstractNumId w:val="33"/>
  </w:num>
  <w:num w:numId="10" w16cid:durableId="1378626028">
    <w:abstractNumId w:val="30"/>
  </w:num>
  <w:num w:numId="11" w16cid:durableId="1027949553">
    <w:abstractNumId w:val="45"/>
  </w:num>
  <w:num w:numId="12" w16cid:durableId="1137068160">
    <w:abstractNumId w:val="23"/>
  </w:num>
  <w:num w:numId="13" w16cid:durableId="936984511">
    <w:abstractNumId w:val="16"/>
  </w:num>
  <w:num w:numId="14" w16cid:durableId="255410839">
    <w:abstractNumId w:val="15"/>
  </w:num>
  <w:num w:numId="15" w16cid:durableId="2131901684">
    <w:abstractNumId w:val="35"/>
  </w:num>
  <w:num w:numId="16" w16cid:durableId="542132514">
    <w:abstractNumId w:val="28"/>
  </w:num>
  <w:num w:numId="17" w16cid:durableId="1164973450">
    <w:abstractNumId w:val="3"/>
  </w:num>
  <w:num w:numId="18" w16cid:durableId="1953634489">
    <w:abstractNumId w:val="12"/>
  </w:num>
  <w:num w:numId="19" w16cid:durableId="696928647">
    <w:abstractNumId w:val="21"/>
  </w:num>
  <w:num w:numId="20" w16cid:durableId="327252176">
    <w:abstractNumId w:val="7"/>
  </w:num>
  <w:num w:numId="21" w16cid:durableId="2002007487">
    <w:abstractNumId w:val="42"/>
  </w:num>
  <w:num w:numId="22" w16cid:durableId="679165321">
    <w:abstractNumId w:val="0"/>
  </w:num>
  <w:num w:numId="23" w16cid:durableId="1278683822">
    <w:abstractNumId w:val="40"/>
  </w:num>
  <w:num w:numId="24" w16cid:durableId="843013831">
    <w:abstractNumId w:val="44"/>
  </w:num>
  <w:num w:numId="25" w16cid:durableId="1771583030">
    <w:abstractNumId w:val="24"/>
  </w:num>
  <w:num w:numId="26" w16cid:durableId="565148786">
    <w:abstractNumId w:val="34"/>
  </w:num>
  <w:num w:numId="27" w16cid:durableId="418715599">
    <w:abstractNumId w:val="11"/>
  </w:num>
  <w:num w:numId="28" w16cid:durableId="1157260495">
    <w:abstractNumId w:val="43"/>
  </w:num>
  <w:num w:numId="29" w16cid:durableId="1020395953">
    <w:abstractNumId w:val="17"/>
  </w:num>
  <w:num w:numId="30" w16cid:durableId="829172791">
    <w:abstractNumId w:val="47"/>
  </w:num>
  <w:num w:numId="31" w16cid:durableId="728460062">
    <w:abstractNumId w:val="38"/>
  </w:num>
  <w:num w:numId="32" w16cid:durableId="1743062095">
    <w:abstractNumId w:val="25"/>
  </w:num>
  <w:num w:numId="33" w16cid:durableId="1912353786">
    <w:abstractNumId w:val="4"/>
  </w:num>
  <w:num w:numId="34" w16cid:durableId="1882741578">
    <w:abstractNumId w:val="13"/>
  </w:num>
  <w:num w:numId="35" w16cid:durableId="1679843908">
    <w:abstractNumId w:val="10"/>
  </w:num>
  <w:num w:numId="36" w16cid:durableId="627399636">
    <w:abstractNumId w:val="6"/>
  </w:num>
  <w:num w:numId="37" w16cid:durableId="704411021">
    <w:abstractNumId w:val="41"/>
  </w:num>
  <w:num w:numId="38" w16cid:durableId="1703703876">
    <w:abstractNumId w:val="36"/>
  </w:num>
  <w:num w:numId="39" w16cid:durableId="123692832">
    <w:abstractNumId w:val="14"/>
  </w:num>
  <w:num w:numId="40" w16cid:durableId="1547907999">
    <w:abstractNumId w:val="29"/>
  </w:num>
  <w:num w:numId="41" w16cid:durableId="494733603">
    <w:abstractNumId w:val="9"/>
  </w:num>
  <w:num w:numId="42" w16cid:durableId="1328048265">
    <w:abstractNumId w:val="27"/>
  </w:num>
  <w:num w:numId="43" w16cid:durableId="1152451224">
    <w:abstractNumId w:val="37"/>
  </w:num>
  <w:num w:numId="44" w16cid:durableId="1310552561">
    <w:abstractNumId w:val="39"/>
  </w:num>
  <w:num w:numId="45" w16cid:durableId="480074413">
    <w:abstractNumId w:val="18"/>
  </w:num>
  <w:num w:numId="46" w16cid:durableId="631132827">
    <w:abstractNumId w:val="46"/>
  </w:num>
  <w:num w:numId="47" w16cid:durableId="1498568394">
    <w:abstractNumId w:val="26"/>
  </w:num>
  <w:num w:numId="48" w16cid:durableId="316421462">
    <w:abstractNumId w:val="3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AU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en-AU" w:vendorID="64" w:dllVersion="4096" w:nlCheck="1" w:checkStyle="0"/>
  <w:attachedTemplate r:id="rId1"/>
  <w:defaultTabStop w:val="709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FB8"/>
    <w:rsid w:val="00000271"/>
    <w:rsid w:val="0000038E"/>
    <w:rsid w:val="00000E19"/>
    <w:rsid w:val="00001008"/>
    <w:rsid w:val="00001464"/>
    <w:rsid w:val="00001B93"/>
    <w:rsid w:val="00002F3F"/>
    <w:rsid w:val="00004765"/>
    <w:rsid w:val="00005F0F"/>
    <w:rsid w:val="000062BA"/>
    <w:rsid w:val="000066AA"/>
    <w:rsid w:val="0000715D"/>
    <w:rsid w:val="00007C6B"/>
    <w:rsid w:val="00010FB8"/>
    <w:rsid w:val="00011808"/>
    <w:rsid w:val="00012790"/>
    <w:rsid w:val="00012B12"/>
    <w:rsid w:val="00012D71"/>
    <w:rsid w:val="00013035"/>
    <w:rsid w:val="00013138"/>
    <w:rsid w:val="00013B32"/>
    <w:rsid w:val="00013DF6"/>
    <w:rsid w:val="000140D6"/>
    <w:rsid w:val="00014799"/>
    <w:rsid w:val="00014987"/>
    <w:rsid w:val="00015BC8"/>
    <w:rsid w:val="00016D71"/>
    <w:rsid w:val="000205D8"/>
    <w:rsid w:val="00023AFA"/>
    <w:rsid w:val="000246CB"/>
    <w:rsid w:val="0002555F"/>
    <w:rsid w:val="000259D0"/>
    <w:rsid w:val="00025C01"/>
    <w:rsid w:val="00026124"/>
    <w:rsid w:val="000261CC"/>
    <w:rsid w:val="00026FF1"/>
    <w:rsid w:val="000271C7"/>
    <w:rsid w:val="0002774B"/>
    <w:rsid w:val="00030FBC"/>
    <w:rsid w:val="00031003"/>
    <w:rsid w:val="00031721"/>
    <w:rsid w:val="00031A03"/>
    <w:rsid w:val="0003388B"/>
    <w:rsid w:val="00034171"/>
    <w:rsid w:val="00034278"/>
    <w:rsid w:val="000348BD"/>
    <w:rsid w:val="00034D07"/>
    <w:rsid w:val="0003519B"/>
    <w:rsid w:val="00035528"/>
    <w:rsid w:val="00036033"/>
    <w:rsid w:val="00036112"/>
    <w:rsid w:val="00036B3F"/>
    <w:rsid w:val="00036CF7"/>
    <w:rsid w:val="00036CF8"/>
    <w:rsid w:val="000377FD"/>
    <w:rsid w:val="00037A6A"/>
    <w:rsid w:val="00037D63"/>
    <w:rsid w:val="00037F91"/>
    <w:rsid w:val="00041195"/>
    <w:rsid w:val="00041503"/>
    <w:rsid w:val="00041C1B"/>
    <w:rsid w:val="00042EEE"/>
    <w:rsid w:val="0004324C"/>
    <w:rsid w:val="00043517"/>
    <w:rsid w:val="000435DF"/>
    <w:rsid w:val="00043785"/>
    <w:rsid w:val="0004455F"/>
    <w:rsid w:val="00044DF6"/>
    <w:rsid w:val="00044F9D"/>
    <w:rsid w:val="000458AB"/>
    <w:rsid w:val="00045B7B"/>
    <w:rsid w:val="00045B99"/>
    <w:rsid w:val="00045DAE"/>
    <w:rsid w:val="000461CF"/>
    <w:rsid w:val="0004672F"/>
    <w:rsid w:val="00046DC8"/>
    <w:rsid w:val="00047972"/>
    <w:rsid w:val="00047D89"/>
    <w:rsid w:val="000508C9"/>
    <w:rsid w:val="00050ED0"/>
    <w:rsid w:val="00050EDA"/>
    <w:rsid w:val="00051304"/>
    <w:rsid w:val="0005258A"/>
    <w:rsid w:val="0005278C"/>
    <w:rsid w:val="00052F7B"/>
    <w:rsid w:val="00053949"/>
    <w:rsid w:val="00054158"/>
    <w:rsid w:val="00054658"/>
    <w:rsid w:val="00054FB7"/>
    <w:rsid w:val="000565E7"/>
    <w:rsid w:val="00056879"/>
    <w:rsid w:val="000601FD"/>
    <w:rsid w:val="00060C31"/>
    <w:rsid w:val="00060D19"/>
    <w:rsid w:val="0006261F"/>
    <w:rsid w:val="00062D31"/>
    <w:rsid w:val="00062EC5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AF6"/>
    <w:rsid w:val="00071E14"/>
    <w:rsid w:val="00072F96"/>
    <w:rsid w:val="000732DB"/>
    <w:rsid w:val="00074380"/>
    <w:rsid w:val="00074D9F"/>
    <w:rsid w:val="0007564A"/>
    <w:rsid w:val="000765C2"/>
    <w:rsid w:val="000767C0"/>
    <w:rsid w:val="00076A52"/>
    <w:rsid w:val="000775CE"/>
    <w:rsid w:val="00077DFA"/>
    <w:rsid w:val="00080098"/>
    <w:rsid w:val="00080839"/>
    <w:rsid w:val="00080999"/>
    <w:rsid w:val="000809F5"/>
    <w:rsid w:val="00082A19"/>
    <w:rsid w:val="00082E0F"/>
    <w:rsid w:val="000837BF"/>
    <w:rsid w:val="00084153"/>
    <w:rsid w:val="00084C7C"/>
    <w:rsid w:val="0008558F"/>
    <w:rsid w:val="00085DAD"/>
    <w:rsid w:val="000866DC"/>
    <w:rsid w:val="00086C1F"/>
    <w:rsid w:val="0009059F"/>
    <w:rsid w:val="000911D0"/>
    <w:rsid w:val="000913B9"/>
    <w:rsid w:val="00091E81"/>
    <w:rsid w:val="00092DE9"/>
    <w:rsid w:val="00094041"/>
    <w:rsid w:val="00094941"/>
    <w:rsid w:val="00095490"/>
    <w:rsid w:val="00096A45"/>
    <w:rsid w:val="0009712E"/>
    <w:rsid w:val="000A0A0B"/>
    <w:rsid w:val="000A1A09"/>
    <w:rsid w:val="000A3C82"/>
    <w:rsid w:val="000A4B4F"/>
    <w:rsid w:val="000A4DC4"/>
    <w:rsid w:val="000A53DF"/>
    <w:rsid w:val="000A5D7E"/>
    <w:rsid w:val="000A6D07"/>
    <w:rsid w:val="000A6E4B"/>
    <w:rsid w:val="000A7497"/>
    <w:rsid w:val="000A7FDC"/>
    <w:rsid w:val="000B1829"/>
    <w:rsid w:val="000B233C"/>
    <w:rsid w:val="000B2482"/>
    <w:rsid w:val="000B39E3"/>
    <w:rsid w:val="000B4123"/>
    <w:rsid w:val="000B46E0"/>
    <w:rsid w:val="000B4727"/>
    <w:rsid w:val="000B4E69"/>
    <w:rsid w:val="000B5513"/>
    <w:rsid w:val="000B5E56"/>
    <w:rsid w:val="000B61DA"/>
    <w:rsid w:val="000B623F"/>
    <w:rsid w:val="000B629C"/>
    <w:rsid w:val="000B7245"/>
    <w:rsid w:val="000B73BC"/>
    <w:rsid w:val="000B78B5"/>
    <w:rsid w:val="000C01CD"/>
    <w:rsid w:val="000C11AE"/>
    <w:rsid w:val="000C2338"/>
    <w:rsid w:val="000C2E30"/>
    <w:rsid w:val="000C48E9"/>
    <w:rsid w:val="000C490B"/>
    <w:rsid w:val="000C593B"/>
    <w:rsid w:val="000C7A7A"/>
    <w:rsid w:val="000D0140"/>
    <w:rsid w:val="000D0546"/>
    <w:rsid w:val="000D202B"/>
    <w:rsid w:val="000D2786"/>
    <w:rsid w:val="000D2A66"/>
    <w:rsid w:val="000D3016"/>
    <w:rsid w:val="000D4158"/>
    <w:rsid w:val="000D505F"/>
    <w:rsid w:val="000D60E0"/>
    <w:rsid w:val="000D6154"/>
    <w:rsid w:val="000E0BD7"/>
    <w:rsid w:val="000E12BB"/>
    <w:rsid w:val="000E14ED"/>
    <w:rsid w:val="000E29D4"/>
    <w:rsid w:val="000E3C84"/>
    <w:rsid w:val="000E3CDA"/>
    <w:rsid w:val="000E3E46"/>
    <w:rsid w:val="000E4188"/>
    <w:rsid w:val="000E4C0C"/>
    <w:rsid w:val="000E4EF7"/>
    <w:rsid w:val="000E6735"/>
    <w:rsid w:val="000E6BE2"/>
    <w:rsid w:val="000E6D89"/>
    <w:rsid w:val="000E6FBD"/>
    <w:rsid w:val="000E73AB"/>
    <w:rsid w:val="000E73EE"/>
    <w:rsid w:val="000E776D"/>
    <w:rsid w:val="000E7AE0"/>
    <w:rsid w:val="000F059A"/>
    <w:rsid w:val="000F0A41"/>
    <w:rsid w:val="000F0C50"/>
    <w:rsid w:val="000F1E8D"/>
    <w:rsid w:val="000F3150"/>
    <w:rsid w:val="000F3811"/>
    <w:rsid w:val="000F3C02"/>
    <w:rsid w:val="000F3FB0"/>
    <w:rsid w:val="000F53EA"/>
    <w:rsid w:val="000F6257"/>
    <w:rsid w:val="000F7BBB"/>
    <w:rsid w:val="00100AF4"/>
    <w:rsid w:val="00101E88"/>
    <w:rsid w:val="0010225A"/>
    <w:rsid w:val="0010260F"/>
    <w:rsid w:val="00102BAE"/>
    <w:rsid w:val="001032DB"/>
    <w:rsid w:val="001040C4"/>
    <w:rsid w:val="00104E66"/>
    <w:rsid w:val="0010536A"/>
    <w:rsid w:val="00105590"/>
    <w:rsid w:val="00110385"/>
    <w:rsid w:val="00110517"/>
    <w:rsid w:val="00110D35"/>
    <w:rsid w:val="00110EC5"/>
    <w:rsid w:val="00111A0A"/>
    <w:rsid w:val="00111E07"/>
    <w:rsid w:val="00111E49"/>
    <w:rsid w:val="00112FE1"/>
    <w:rsid w:val="0011363C"/>
    <w:rsid w:val="001138FD"/>
    <w:rsid w:val="00113CEB"/>
    <w:rsid w:val="001178A5"/>
    <w:rsid w:val="0012212C"/>
    <w:rsid w:val="001223E9"/>
    <w:rsid w:val="00122A67"/>
    <w:rsid w:val="00123382"/>
    <w:rsid w:val="00123B7D"/>
    <w:rsid w:val="0012452E"/>
    <w:rsid w:val="00124BB6"/>
    <w:rsid w:val="001251FD"/>
    <w:rsid w:val="001259A3"/>
    <w:rsid w:val="001278B1"/>
    <w:rsid w:val="00127903"/>
    <w:rsid w:val="00127932"/>
    <w:rsid w:val="001307F9"/>
    <w:rsid w:val="00130F46"/>
    <w:rsid w:val="001322BF"/>
    <w:rsid w:val="00132ACA"/>
    <w:rsid w:val="00132ADB"/>
    <w:rsid w:val="001333C7"/>
    <w:rsid w:val="00133B3A"/>
    <w:rsid w:val="00134ED2"/>
    <w:rsid w:val="00136B70"/>
    <w:rsid w:val="00136F7C"/>
    <w:rsid w:val="00137F08"/>
    <w:rsid w:val="001408B7"/>
    <w:rsid w:val="00140A8F"/>
    <w:rsid w:val="0014101E"/>
    <w:rsid w:val="001416B3"/>
    <w:rsid w:val="00142629"/>
    <w:rsid w:val="001428FE"/>
    <w:rsid w:val="00143928"/>
    <w:rsid w:val="001439B3"/>
    <w:rsid w:val="00144BA8"/>
    <w:rsid w:val="00145240"/>
    <w:rsid w:val="001464B5"/>
    <w:rsid w:val="001466AC"/>
    <w:rsid w:val="001476B8"/>
    <w:rsid w:val="0015026B"/>
    <w:rsid w:val="001508F0"/>
    <w:rsid w:val="00151459"/>
    <w:rsid w:val="001517B8"/>
    <w:rsid w:val="00152652"/>
    <w:rsid w:val="00153ABD"/>
    <w:rsid w:val="0015491F"/>
    <w:rsid w:val="00154F3D"/>
    <w:rsid w:val="001552D2"/>
    <w:rsid w:val="00155619"/>
    <w:rsid w:val="00155A79"/>
    <w:rsid w:val="001561B3"/>
    <w:rsid w:val="00156C67"/>
    <w:rsid w:val="00157AE3"/>
    <w:rsid w:val="00160B19"/>
    <w:rsid w:val="001617B5"/>
    <w:rsid w:val="00163249"/>
    <w:rsid w:val="00163E05"/>
    <w:rsid w:val="00164DE5"/>
    <w:rsid w:val="001657B1"/>
    <w:rsid w:val="00166880"/>
    <w:rsid w:val="00170709"/>
    <w:rsid w:val="00170A2C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14C"/>
    <w:rsid w:val="0018185B"/>
    <w:rsid w:val="00181F5B"/>
    <w:rsid w:val="001822AC"/>
    <w:rsid w:val="00182AA7"/>
    <w:rsid w:val="00183194"/>
    <w:rsid w:val="00184093"/>
    <w:rsid w:val="00184125"/>
    <w:rsid w:val="001849D0"/>
    <w:rsid w:val="00184D9E"/>
    <w:rsid w:val="0018544B"/>
    <w:rsid w:val="00185590"/>
    <w:rsid w:val="00185FE1"/>
    <w:rsid w:val="00186339"/>
    <w:rsid w:val="0018662B"/>
    <w:rsid w:val="00187292"/>
    <w:rsid w:val="00187801"/>
    <w:rsid w:val="00190255"/>
    <w:rsid w:val="00192D8A"/>
    <w:rsid w:val="0019340D"/>
    <w:rsid w:val="00193462"/>
    <w:rsid w:val="00193C93"/>
    <w:rsid w:val="00193F23"/>
    <w:rsid w:val="00194D19"/>
    <w:rsid w:val="0019508A"/>
    <w:rsid w:val="00195B8A"/>
    <w:rsid w:val="00195E44"/>
    <w:rsid w:val="00195FF0"/>
    <w:rsid w:val="00196774"/>
    <w:rsid w:val="00196FDD"/>
    <w:rsid w:val="001970B3"/>
    <w:rsid w:val="0019724F"/>
    <w:rsid w:val="00197762"/>
    <w:rsid w:val="0019788A"/>
    <w:rsid w:val="001A0C53"/>
    <w:rsid w:val="001A23BB"/>
    <w:rsid w:val="001A2859"/>
    <w:rsid w:val="001A2F32"/>
    <w:rsid w:val="001A31E6"/>
    <w:rsid w:val="001A5CF5"/>
    <w:rsid w:val="001A64AA"/>
    <w:rsid w:val="001A6A12"/>
    <w:rsid w:val="001A6E05"/>
    <w:rsid w:val="001A6FB8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31D8"/>
    <w:rsid w:val="001B5419"/>
    <w:rsid w:val="001B5513"/>
    <w:rsid w:val="001B59DF"/>
    <w:rsid w:val="001B5A53"/>
    <w:rsid w:val="001B6BA2"/>
    <w:rsid w:val="001B7368"/>
    <w:rsid w:val="001B7954"/>
    <w:rsid w:val="001B7ADA"/>
    <w:rsid w:val="001C0B63"/>
    <w:rsid w:val="001C1709"/>
    <w:rsid w:val="001C1AEE"/>
    <w:rsid w:val="001C2145"/>
    <w:rsid w:val="001C2AC5"/>
    <w:rsid w:val="001C2CFD"/>
    <w:rsid w:val="001C39FB"/>
    <w:rsid w:val="001C48C5"/>
    <w:rsid w:val="001C4ED6"/>
    <w:rsid w:val="001C4F5A"/>
    <w:rsid w:val="001C5344"/>
    <w:rsid w:val="001C535C"/>
    <w:rsid w:val="001C57AD"/>
    <w:rsid w:val="001C587B"/>
    <w:rsid w:val="001C5FF9"/>
    <w:rsid w:val="001C699D"/>
    <w:rsid w:val="001C6EE1"/>
    <w:rsid w:val="001D00D5"/>
    <w:rsid w:val="001D026D"/>
    <w:rsid w:val="001D0708"/>
    <w:rsid w:val="001D08CF"/>
    <w:rsid w:val="001D0B16"/>
    <w:rsid w:val="001D0CB6"/>
    <w:rsid w:val="001D0FAE"/>
    <w:rsid w:val="001D1381"/>
    <w:rsid w:val="001D1A49"/>
    <w:rsid w:val="001D2029"/>
    <w:rsid w:val="001D23AF"/>
    <w:rsid w:val="001D2DDD"/>
    <w:rsid w:val="001D2E45"/>
    <w:rsid w:val="001D2F24"/>
    <w:rsid w:val="001D308D"/>
    <w:rsid w:val="001D4440"/>
    <w:rsid w:val="001D4ED9"/>
    <w:rsid w:val="001D53E0"/>
    <w:rsid w:val="001D5AC7"/>
    <w:rsid w:val="001D5CB8"/>
    <w:rsid w:val="001D66E6"/>
    <w:rsid w:val="001D6C5A"/>
    <w:rsid w:val="001D6F79"/>
    <w:rsid w:val="001E112B"/>
    <w:rsid w:val="001E3199"/>
    <w:rsid w:val="001E3A1B"/>
    <w:rsid w:val="001E3E0F"/>
    <w:rsid w:val="001E67B0"/>
    <w:rsid w:val="001E7063"/>
    <w:rsid w:val="001E749A"/>
    <w:rsid w:val="001E7622"/>
    <w:rsid w:val="001E774B"/>
    <w:rsid w:val="001F0907"/>
    <w:rsid w:val="001F1356"/>
    <w:rsid w:val="001F23BB"/>
    <w:rsid w:val="001F3299"/>
    <w:rsid w:val="001F35CB"/>
    <w:rsid w:val="001F4522"/>
    <w:rsid w:val="001F5D6E"/>
    <w:rsid w:val="001F6345"/>
    <w:rsid w:val="001F63A7"/>
    <w:rsid w:val="001F755A"/>
    <w:rsid w:val="00200F4E"/>
    <w:rsid w:val="0020238E"/>
    <w:rsid w:val="00202410"/>
    <w:rsid w:val="002024AC"/>
    <w:rsid w:val="00202609"/>
    <w:rsid w:val="0020349D"/>
    <w:rsid w:val="00204328"/>
    <w:rsid w:val="002047DC"/>
    <w:rsid w:val="002069C1"/>
    <w:rsid w:val="00206BFD"/>
    <w:rsid w:val="0020757D"/>
    <w:rsid w:val="00207F3C"/>
    <w:rsid w:val="00210351"/>
    <w:rsid w:val="00210C63"/>
    <w:rsid w:val="00211769"/>
    <w:rsid w:val="00211872"/>
    <w:rsid w:val="00211FC2"/>
    <w:rsid w:val="00212386"/>
    <w:rsid w:val="00212541"/>
    <w:rsid w:val="00212CBC"/>
    <w:rsid w:val="002130F1"/>
    <w:rsid w:val="00213524"/>
    <w:rsid w:val="0021408B"/>
    <w:rsid w:val="002146BE"/>
    <w:rsid w:val="002149A2"/>
    <w:rsid w:val="00215658"/>
    <w:rsid w:val="00217517"/>
    <w:rsid w:val="00217D5C"/>
    <w:rsid w:val="002209CF"/>
    <w:rsid w:val="00220C7F"/>
    <w:rsid w:val="002216DA"/>
    <w:rsid w:val="00222B5D"/>
    <w:rsid w:val="00222DF6"/>
    <w:rsid w:val="00222ED4"/>
    <w:rsid w:val="002231B2"/>
    <w:rsid w:val="00223678"/>
    <w:rsid w:val="00223948"/>
    <w:rsid w:val="002242B6"/>
    <w:rsid w:val="00224735"/>
    <w:rsid w:val="002247C3"/>
    <w:rsid w:val="00225604"/>
    <w:rsid w:val="00233C39"/>
    <w:rsid w:val="00234472"/>
    <w:rsid w:val="00234C16"/>
    <w:rsid w:val="00235471"/>
    <w:rsid w:val="002355B4"/>
    <w:rsid w:val="00235C8A"/>
    <w:rsid w:val="00236B78"/>
    <w:rsid w:val="00236CFC"/>
    <w:rsid w:val="00237135"/>
    <w:rsid w:val="00237F39"/>
    <w:rsid w:val="00241865"/>
    <w:rsid w:val="00241B62"/>
    <w:rsid w:val="00242349"/>
    <w:rsid w:val="00242A7F"/>
    <w:rsid w:val="00243B22"/>
    <w:rsid w:val="0024444E"/>
    <w:rsid w:val="002446BE"/>
    <w:rsid w:val="00244CFF"/>
    <w:rsid w:val="002474AB"/>
    <w:rsid w:val="00247ECF"/>
    <w:rsid w:val="00250190"/>
    <w:rsid w:val="00250345"/>
    <w:rsid w:val="00250E5E"/>
    <w:rsid w:val="002510A7"/>
    <w:rsid w:val="00251AF8"/>
    <w:rsid w:val="00252EBC"/>
    <w:rsid w:val="002530C7"/>
    <w:rsid w:val="00254897"/>
    <w:rsid w:val="002550D9"/>
    <w:rsid w:val="00255C97"/>
    <w:rsid w:val="00256420"/>
    <w:rsid w:val="00256673"/>
    <w:rsid w:val="002568D2"/>
    <w:rsid w:val="00256B8F"/>
    <w:rsid w:val="00257A79"/>
    <w:rsid w:val="00257CF2"/>
    <w:rsid w:val="00257F6F"/>
    <w:rsid w:val="00260154"/>
    <w:rsid w:val="00260EDA"/>
    <w:rsid w:val="00261EE8"/>
    <w:rsid w:val="0026218F"/>
    <w:rsid w:val="002635A3"/>
    <w:rsid w:val="002638C8"/>
    <w:rsid w:val="00264B80"/>
    <w:rsid w:val="00264CF8"/>
    <w:rsid w:val="00266426"/>
    <w:rsid w:val="00266D2A"/>
    <w:rsid w:val="0026738E"/>
    <w:rsid w:val="00270ECD"/>
    <w:rsid w:val="00271460"/>
    <w:rsid w:val="002714DF"/>
    <w:rsid w:val="0027351F"/>
    <w:rsid w:val="00275464"/>
    <w:rsid w:val="002764F2"/>
    <w:rsid w:val="002775C0"/>
    <w:rsid w:val="002808C7"/>
    <w:rsid w:val="00281D53"/>
    <w:rsid w:val="002820E4"/>
    <w:rsid w:val="00282556"/>
    <w:rsid w:val="00282A5F"/>
    <w:rsid w:val="00282FB2"/>
    <w:rsid w:val="002833D6"/>
    <w:rsid w:val="00283741"/>
    <w:rsid w:val="00283D57"/>
    <w:rsid w:val="002842BB"/>
    <w:rsid w:val="00285909"/>
    <w:rsid w:val="00285B4C"/>
    <w:rsid w:val="00286F85"/>
    <w:rsid w:val="002874AC"/>
    <w:rsid w:val="00287946"/>
    <w:rsid w:val="00287C48"/>
    <w:rsid w:val="0029026D"/>
    <w:rsid w:val="0029027B"/>
    <w:rsid w:val="00291A20"/>
    <w:rsid w:val="00291A5D"/>
    <w:rsid w:val="002926D1"/>
    <w:rsid w:val="0029298A"/>
    <w:rsid w:val="002954B4"/>
    <w:rsid w:val="00296433"/>
    <w:rsid w:val="00297C82"/>
    <w:rsid w:val="00297E40"/>
    <w:rsid w:val="00297F20"/>
    <w:rsid w:val="002A1733"/>
    <w:rsid w:val="002A20A0"/>
    <w:rsid w:val="002A266A"/>
    <w:rsid w:val="002A2E69"/>
    <w:rsid w:val="002A34BA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497"/>
    <w:rsid w:val="002B05CF"/>
    <w:rsid w:val="002B075C"/>
    <w:rsid w:val="002B0F95"/>
    <w:rsid w:val="002B2158"/>
    <w:rsid w:val="002B276B"/>
    <w:rsid w:val="002B28F4"/>
    <w:rsid w:val="002B3766"/>
    <w:rsid w:val="002B39D8"/>
    <w:rsid w:val="002B3F83"/>
    <w:rsid w:val="002B55B5"/>
    <w:rsid w:val="002B59BD"/>
    <w:rsid w:val="002B6934"/>
    <w:rsid w:val="002B6E67"/>
    <w:rsid w:val="002B7859"/>
    <w:rsid w:val="002B79E1"/>
    <w:rsid w:val="002C00DC"/>
    <w:rsid w:val="002C076C"/>
    <w:rsid w:val="002C08D5"/>
    <w:rsid w:val="002C1757"/>
    <w:rsid w:val="002C1A86"/>
    <w:rsid w:val="002C269A"/>
    <w:rsid w:val="002C2EA6"/>
    <w:rsid w:val="002C4CAF"/>
    <w:rsid w:val="002C601D"/>
    <w:rsid w:val="002C65E8"/>
    <w:rsid w:val="002C6820"/>
    <w:rsid w:val="002C6AA2"/>
    <w:rsid w:val="002C6E27"/>
    <w:rsid w:val="002C7F51"/>
    <w:rsid w:val="002D07FA"/>
    <w:rsid w:val="002D09B1"/>
    <w:rsid w:val="002D09CB"/>
    <w:rsid w:val="002D0FFA"/>
    <w:rsid w:val="002D207B"/>
    <w:rsid w:val="002D2601"/>
    <w:rsid w:val="002D263E"/>
    <w:rsid w:val="002D2B67"/>
    <w:rsid w:val="002D3CF9"/>
    <w:rsid w:val="002D3EC1"/>
    <w:rsid w:val="002D5151"/>
    <w:rsid w:val="002D5A90"/>
    <w:rsid w:val="002D76FC"/>
    <w:rsid w:val="002D7C9A"/>
    <w:rsid w:val="002E1193"/>
    <w:rsid w:val="002E14D9"/>
    <w:rsid w:val="002E155B"/>
    <w:rsid w:val="002E1F7A"/>
    <w:rsid w:val="002E374D"/>
    <w:rsid w:val="002E5402"/>
    <w:rsid w:val="002E6F59"/>
    <w:rsid w:val="002E6FC6"/>
    <w:rsid w:val="002E71B1"/>
    <w:rsid w:val="002F1056"/>
    <w:rsid w:val="002F1D42"/>
    <w:rsid w:val="002F2E8D"/>
    <w:rsid w:val="002F2EC5"/>
    <w:rsid w:val="002F3462"/>
    <w:rsid w:val="002F4B71"/>
    <w:rsid w:val="002F60D1"/>
    <w:rsid w:val="002F732C"/>
    <w:rsid w:val="002F795D"/>
    <w:rsid w:val="0030172F"/>
    <w:rsid w:val="0030188F"/>
    <w:rsid w:val="00302739"/>
    <w:rsid w:val="00304211"/>
    <w:rsid w:val="0031213E"/>
    <w:rsid w:val="00312B9F"/>
    <w:rsid w:val="00312F9E"/>
    <w:rsid w:val="00313FD8"/>
    <w:rsid w:val="00314125"/>
    <w:rsid w:val="003150FD"/>
    <w:rsid w:val="0031518F"/>
    <w:rsid w:val="003151C9"/>
    <w:rsid w:val="003158B4"/>
    <w:rsid w:val="00315BDA"/>
    <w:rsid w:val="00316237"/>
    <w:rsid w:val="00316E38"/>
    <w:rsid w:val="00317A81"/>
    <w:rsid w:val="00320041"/>
    <w:rsid w:val="00320E3B"/>
    <w:rsid w:val="003218FC"/>
    <w:rsid w:val="00321C0F"/>
    <w:rsid w:val="0032218D"/>
    <w:rsid w:val="00322B7B"/>
    <w:rsid w:val="003232A7"/>
    <w:rsid w:val="00323CBB"/>
    <w:rsid w:val="00323FF8"/>
    <w:rsid w:val="00324BE6"/>
    <w:rsid w:val="00325216"/>
    <w:rsid w:val="00325EC2"/>
    <w:rsid w:val="00326BA5"/>
    <w:rsid w:val="00327744"/>
    <w:rsid w:val="0033081D"/>
    <w:rsid w:val="00330ABA"/>
    <w:rsid w:val="0033163A"/>
    <w:rsid w:val="00331968"/>
    <w:rsid w:val="003319BB"/>
    <w:rsid w:val="00333AF0"/>
    <w:rsid w:val="003340B2"/>
    <w:rsid w:val="00334585"/>
    <w:rsid w:val="00335110"/>
    <w:rsid w:val="0033667F"/>
    <w:rsid w:val="00336F80"/>
    <w:rsid w:val="003370CB"/>
    <w:rsid w:val="00337B37"/>
    <w:rsid w:val="00340211"/>
    <w:rsid w:val="00340CEA"/>
    <w:rsid w:val="00341ACD"/>
    <w:rsid w:val="00341F61"/>
    <w:rsid w:val="00342A74"/>
    <w:rsid w:val="00343136"/>
    <w:rsid w:val="0034324F"/>
    <w:rsid w:val="0034389E"/>
    <w:rsid w:val="00344983"/>
    <w:rsid w:val="003451E9"/>
    <w:rsid w:val="0034624C"/>
    <w:rsid w:val="00347ADA"/>
    <w:rsid w:val="00347CBD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4D22"/>
    <w:rsid w:val="003563C9"/>
    <w:rsid w:val="00360237"/>
    <w:rsid w:val="00360657"/>
    <w:rsid w:val="0036247E"/>
    <w:rsid w:val="00363A76"/>
    <w:rsid w:val="00363CA4"/>
    <w:rsid w:val="00365D9D"/>
    <w:rsid w:val="00366881"/>
    <w:rsid w:val="0036723E"/>
    <w:rsid w:val="00367C9B"/>
    <w:rsid w:val="00367E92"/>
    <w:rsid w:val="0037052A"/>
    <w:rsid w:val="00371070"/>
    <w:rsid w:val="003710E8"/>
    <w:rsid w:val="0037130D"/>
    <w:rsid w:val="00371369"/>
    <w:rsid w:val="00372AA1"/>
    <w:rsid w:val="00373453"/>
    <w:rsid w:val="003737D3"/>
    <w:rsid w:val="00373B76"/>
    <w:rsid w:val="003740F3"/>
    <w:rsid w:val="00374721"/>
    <w:rsid w:val="003752F5"/>
    <w:rsid w:val="003755C9"/>
    <w:rsid w:val="00375A5E"/>
    <w:rsid w:val="00376563"/>
    <w:rsid w:val="003765FA"/>
    <w:rsid w:val="00376B9B"/>
    <w:rsid w:val="00376E5E"/>
    <w:rsid w:val="00380178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563C"/>
    <w:rsid w:val="003861B5"/>
    <w:rsid w:val="003872DE"/>
    <w:rsid w:val="00387F44"/>
    <w:rsid w:val="0039143B"/>
    <w:rsid w:val="0039182B"/>
    <w:rsid w:val="003920AA"/>
    <w:rsid w:val="003920EC"/>
    <w:rsid w:val="003925AD"/>
    <w:rsid w:val="0039326D"/>
    <w:rsid w:val="00393CB5"/>
    <w:rsid w:val="00394948"/>
    <w:rsid w:val="0039565A"/>
    <w:rsid w:val="00395688"/>
    <w:rsid w:val="00395944"/>
    <w:rsid w:val="00395CDB"/>
    <w:rsid w:val="0039737A"/>
    <w:rsid w:val="003A03A5"/>
    <w:rsid w:val="003A0702"/>
    <w:rsid w:val="003A1900"/>
    <w:rsid w:val="003A3ECA"/>
    <w:rsid w:val="003A442E"/>
    <w:rsid w:val="003A5511"/>
    <w:rsid w:val="003A6088"/>
    <w:rsid w:val="003A60E0"/>
    <w:rsid w:val="003A6254"/>
    <w:rsid w:val="003A6D2F"/>
    <w:rsid w:val="003A6DED"/>
    <w:rsid w:val="003B0D03"/>
    <w:rsid w:val="003B0FEB"/>
    <w:rsid w:val="003B13B8"/>
    <w:rsid w:val="003B2916"/>
    <w:rsid w:val="003B2955"/>
    <w:rsid w:val="003B3E8F"/>
    <w:rsid w:val="003B4928"/>
    <w:rsid w:val="003B60DD"/>
    <w:rsid w:val="003C009A"/>
    <w:rsid w:val="003C0E3E"/>
    <w:rsid w:val="003C2303"/>
    <w:rsid w:val="003C2DE0"/>
    <w:rsid w:val="003C3546"/>
    <w:rsid w:val="003C3E6E"/>
    <w:rsid w:val="003C407E"/>
    <w:rsid w:val="003C507C"/>
    <w:rsid w:val="003C5A97"/>
    <w:rsid w:val="003C68A6"/>
    <w:rsid w:val="003C7E99"/>
    <w:rsid w:val="003D0BAD"/>
    <w:rsid w:val="003D0F8B"/>
    <w:rsid w:val="003D15C3"/>
    <w:rsid w:val="003D219D"/>
    <w:rsid w:val="003D2BEE"/>
    <w:rsid w:val="003D34DB"/>
    <w:rsid w:val="003D3537"/>
    <w:rsid w:val="003D369A"/>
    <w:rsid w:val="003D3F51"/>
    <w:rsid w:val="003D418B"/>
    <w:rsid w:val="003D5053"/>
    <w:rsid w:val="003D527B"/>
    <w:rsid w:val="003D64D0"/>
    <w:rsid w:val="003D672D"/>
    <w:rsid w:val="003D6815"/>
    <w:rsid w:val="003D705B"/>
    <w:rsid w:val="003D731F"/>
    <w:rsid w:val="003D7AFA"/>
    <w:rsid w:val="003E11D3"/>
    <w:rsid w:val="003E1475"/>
    <w:rsid w:val="003E1705"/>
    <w:rsid w:val="003E2907"/>
    <w:rsid w:val="003E3587"/>
    <w:rsid w:val="003E374E"/>
    <w:rsid w:val="003E4450"/>
    <w:rsid w:val="003E49DF"/>
    <w:rsid w:val="003E4AFA"/>
    <w:rsid w:val="003E4C37"/>
    <w:rsid w:val="003E523C"/>
    <w:rsid w:val="003E5462"/>
    <w:rsid w:val="003E675A"/>
    <w:rsid w:val="003E6F79"/>
    <w:rsid w:val="003E7414"/>
    <w:rsid w:val="003F1C53"/>
    <w:rsid w:val="003F2753"/>
    <w:rsid w:val="003F2A01"/>
    <w:rsid w:val="003F2BF1"/>
    <w:rsid w:val="003F2C4F"/>
    <w:rsid w:val="003F2D27"/>
    <w:rsid w:val="003F49E5"/>
    <w:rsid w:val="003F4C50"/>
    <w:rsid w:val="003F4D3B"/>
    <w:rsid w:val="003F5AAD"/>
    <w:rsid w:val="003F632B"/>
    <w:rsid w:val="003F63F2"/>
    <w:rsid w:val="003F6929"/>
    <w:rsid w:val="003F6B24"/>
    <w:rsid w:val="003F7331"/>
    <w:rsid w:val="003F75AB"/>
    <w:rsid w:val="003F7DF0"/>
    <w:rsid w:val="003F7F5E"/>
    <w:rsid w:val="00400100"/>
    <w:rsid w:val="0040085C"/>
    <w:rsid w:val="00402417"/>
    <w:rsid w:val="0040241F"/>
    <w:rsid w:val="00402523"/>
    <w:rsid w:val="00402DC0"/>
    <w:rsid w:val="00403587"/>
    <w:rsid w:val="0040483F"/>
    <w:rsid w:val="00406267"/>
    <w:rsid w:val="004062C2"/>
    <w:rsid w:val="004064EF"/>
    <w:rsid w:val="0040659D"/>
    <w:rsid w:val="00406660"/>
    <w:rsid w:val="00407DFC"/>
    <w:rsid w:val="00410D4A"/>
    <w:rsid w:val="00411291"/>
    <w:rsid w:val="00411FB8"/>
    <w:rsid w:val="0041268F"/>
    <w:rsid w:val="0041276A"/>
    <w:rsid w:val="00412833"/>
    <w:rsid w:val="00415BE6"/>
    <w:rsid w:val="00415DBB"/>
    <w:rsid w:val="00415DBE"/>
    <w:rsid w:val="004167D5"/>
    <w:rsid w:val="00416980"/>
    <w:rsid w:val="00417C51"/>
    <w:rsid w:val="00417DBE"/>
    <w:rsid w:val="004207C0"/>
    <w:rsid w:val="004208A3"/>
    <w:rsid w:val="0042092E"/>
    <w:rsid w:val="00420DD1"/>
    <w:rsid w:val="0042151B"/>
    <w:rsid w:val="00422F6A"/>
    <w:rsid w:val="00423462"/>
    <w:rsid w:val="00423E1F"/>
    <w:rsid w:val="0042487D"/>
    <w:rsid w:val="00424B0F"/>
    <w:rsid w:val="00424D7A"/>
    <w:rsid w:val="004263D4"/>
    <w:rsid w:val="00426660"/>
    <w:rsid w:val="00426B44"/>
    <w:rsid w:val="004273BB"/>
    <w:rsid w:val="004273E6"/>
    <w:rsid w:val="0042746B"/>
    <w:rsid w:val="004275AA"/>
    <w:rsid w:val="00430342"/>
    <w:rsid w:val="00430757"/>
    <w:rsid w:val="00432610"/>
    <w:rsid w:val="00432D1B"/>
    <w:rsid w:val="004336BE"/>
    <w:rsid w:val="00433790"/>
    <w:rsid w:val="00434FA1"/>
    <w:rsid w:val="00434FAF"/>
    <w:rsid w:val="004364D9"/>
    <w:rsid w:val="00436B72"/>
    <w:rsid w:val="00437829"/>
    <w:rsid w:val="00437A34"/>
    <w:rsid w:val="00440144"/>
    <w:rsid w:val="00440DE4"/>
    <w:rsid w:val="00441405"/>
    <w:rsid w:val="00441F23"/>
    <w:rsid w:val="00442B0C"/>
    <w:rsid w:val="004431F3"/>
    <w:rsid w:val="00445F54"/>
    <w:rsid w:val="004460D8"/>
    <w:rsid w:val="004467FB"/>
    <w:rsid w:val="00447A29"/>
    <w:rsid w:val="00447EF8"/>
    <w:rsid w:val="00450568"/>
    <w:rsid w:val="00450A15"/>
    <w:rsid w:val="00451201"/>
    <w:rsid w:val="004514DE"/>
    <w:rsid w:val="0045407E"/>
    <w:rsid w:val="00456F0E"/>
    <w:rsid w:val="00460232"/>
    <w:rsid w:val="0046054C"/>
    <w:rsid w:val="0046098D"/>
    <w:rsid w:val="004615E3"/>
    <w:rsid w:val="004621F5"/>
    <w:rsid w:val="0046252A"/>
    <w:rsid w:val="00462AF1"/>
    <w:rsid w:val="00462EEA"/>
    <w:rsid w:val="00463283"/>
    <w:rsid w:val="00463429"/>
    <w:rsid w:val="00465252"/>
    <w:rsid w:val="0046561B"/>
    <w:rsid w:val="004656F2"/>
    <w:rsid w:val="0046593D"/>
    <w:rsid w:val="00470820"/>
    <w:rsid w:val="00471729"/>
    <w:rsid w:val="00472451"/>
    <w:rsid w:val="00472776"/>
    <w:rsid w:val="00475981"/>
    <w:rsid w:val="004759F5"/>
    <w:rsid w:val="00476CEB"/>
    <w:rsid w:val="0048036D"/>
    <w:rsid w:val="004807EB"/>
    <w:rsid w:val="004811DE"/>
    <w:rsid w:val="00481EF0"/>
    <w:rsid w:val="00482098"/>
    <w:rsid w:val="00483C85"/>
    <w:rsid w:val="00484B03"/>
    <w:rsid w:val="0048629F"/>
    <w:rsid w:val="00486F15"/>
    <w:rsid w:val="004904AF"/>
    <w:rsid w:val="00490807"/>
    <w:rsid w:val="0049082E"/>
    <w:rsid w:val="0049094F"/>
    <w:rsid w:val="00490A26"/>
    <w:rsid w:val="0049122E"/>
    <w:rsid w:val="00491781"/>
    <w:rsid w:val="00491C72"/>
    <w:rsid w:val="00491DAF"/>
    <w:rsid w:val="004921CA"/>
    <w:rsid w:val="004959C4"/>
    <w:rsid w:val="0049612B"/>
    <w:rsid w:val="00497929"/>
    <w:rsid w:val="004A0439"/>
    <w:rsid w:val="004A0C34"/>
    <w:rsid w:val="004A12ED"/>
    <w:rsid w:val="004A2149"/>
    <w:rsid w:val="004A294D"/>
    <w:rsid w:val="004A2A4C"/>
    <w:rsid w:val="004A2F4D"/>
    <w:rsid w:val="004A3111"/>
    <w:rsid w:val="004A32CF"/>
    <w:rsid w:val="004A3B8F"/>
    <w:rsid w:val="004A48C3"/>
    <w:rsid w:val="004A4A8C"/>
    <w:rsid w:val="004A5D66"/>
    <w:rsid w:val="004A6C14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554C"/>
    <w:rsid w:val="004B67D0"/>
    <w:rsid w:val="004B691D"/>
    <w:rsid w:val="004B7144"/>
    <w:rsid w:val="004B72E3"/>
    <w:rsid w:val="004B742C"/>
    <w:rsid w:val="004B76E0"/>
    <w:rsid w:val="004C0C96"/>
    <w:rsid w:val="004C149B"/>
    <w:rsid w:val="004C1A89"/>
    <w:rsid w:val="004C27F1"/>
    <w:rsid w:val="004C42EF"/>
    <w:rsid w:val="004C4638"/>
    <w:rsid w:val="004C6147"/>
    <w:rsid w:val="004C68F6"/>
    <w:rsid w:val="004C6B89"/>
    <w:rsid w:val="004C794C"/>
    <w:rsid w:val="004D2AB2"/>
    <w:rsid w:val="004D2AB4"/>
    <w:rsid w:val="004D3F22"/>
    <w:rsid w:val="004D4C32"/>
    <w:rsid w:val="004D5B32"/>
    <w:rsid w:val="004E089E"/>
    <w:rsid w:val="004E09E9"/>
    <w:rsid w:val="004E09F3"/>
    <w:rsid w:val="004E26C1"/>
    <w:rsid w:val="004E29B2"/>
    <w:rsid w:val="004E2A1C"/>
    <w:rsid w:val="004E3E50"/>
    <w:rsid w:val="004E4AE0"/>
    <w:rsid w:val="004E573B"/>
    <w:rsid w:val="004E60DA"/>
    <w:rsid w:val="004E70CE"/>
    <w:rsid w:val="004E78C4"/>
    <w:rsid w:val="004F0502"/>
    <w:rsid w:val="004F0F99"/>
    <w:rsid w:val="004F1D9C"/>
    <w:rsid w:val="004F2679"/>
    <w:rsid w:val="004F2A69"/>
    <w:rsid w:val="004F2DF4"/>
    <w:rsid w:val="004F3245"/>
    <w:rsid w:val="004F3A79"/>
    <w:rsid w:val="004F3E7E"/>
    <w:rsid w:val="004F43DA"/>
    <w:rsid w:val="004F4BC1"/>
    <w:rsid w:val="004F4FE9"/>
    <w:rsid w:val="004F511B"/>
    <w:rsid w:val="004F5F73"/>
    <w:rsid w:val="004F5FAD"/>
    <w:rsid w:val="004F61E2"/>
    <w:rsid w:val="004F6677"/>
    <w:rsid w:val="004F7A6C"/>
    <w:rsid w:val="00501653"/>
    <w:rsid w:val="00501C0E"/>
    <w:rsid w:val="005020B5"/>
    <w:rsid w:val="00502A88"/>
    <w:rsid w:val="00502D37"/>
    <w:rsid w:val="0050347F"/>
    <w:rsid w:val="005039D5"/>
    <w:rsid w:val="00503B74"/>
    <w:rsid w:val="00504A89"/>
    <w:rsid w:val="00504F2E"/>
    <w:rsid w:val="00505267"/>
    <w:rsid w:val="0050586A"/>
    <w:rsid w:val="00506511"/>
    <w:rsid w:val="00506D00"/>
    <w:rsid w:val="005101F0"/>
    <w:rsid w:val="0051037A"/>
    <w:rsid w:val="005106CA"/>
    <w:rsid w:val="0051094E"/>
    <w:rsid w:val="00510E10"/>
    <w:rsid w:val="005115F9"/>
    <w:rsid w:val="005117D1"/>
    <w:rsid w:val="00511927"/>
    <w:rsid w:val="00512476"/>
    <w:rsid w:val="00512A6E"/>
    <w:rsid w:val="0051305E"/>
    <w:rsid w:val="00513EFB"/>
    <w:rsid w:val="005149C9"/>
    <w:rsid w:val="00517B4B"/>
    <w:rsid w:val="00517C3C"/>
    <w:rsid w:val="00517D02"/>
    <w:rsid w:val="00520774"/>
    <w:rsid w:val="00521761"/>
    <w:rsid w:val="00522943"/>
    <w:rsid w:val="00522D4A"/>
    <w:rsid w:val="00523279"/>
    <w:rsid w:val="00524015"/>
    <w:rsid w:val="00524165"/>
    <w:rsid w:val="00527047"/>
    <w:rsid w:val="0052763F"/>
    <w:rsid w:val="00530186"/>
    <w:rsid w:val="0053047C"/>
    <w:rsid w:val="00530E1B"/>
    <w:rsid w:val="00531CE6"/>
    <w:rsid w:val="00531DCD"/>
    <w:rsid w:val="00532775"/>
    <w:rsid w:val="005327E6"/>
    <w:rsid w:val="00532C3B"/>
    <w:rsid w:val="00532EA0"/>
    <w:rsid w:val="005343B4"/>
    <w:rsid w:val="00534D34"/>
    <w:rsid w:val="00535CE4"/>
    <w:rsid w:val="005375BD"/>
    <w:rsid w:val="00540E1E"/>
    <w:rsid w:val="005413E7"/>
    <w:rsid w:val="00542034"/>
    <w:rsid w:val="00542162"/>
    <w:rsid w:val="00543612"/>
    <w:rsid w:val="00544C6E"/>
    <w:rsid w:val="00544EF6"/>
    <w:rsid w:val="005462FC"/>
    <w:rsid w:val="0054654C"/>
    <w:rsid w:val="005501EC"/>
    <w:rsid w:val="00550278"/>
    <w:rsid w:val="00550E14"/>
    <w:rsid w:val="005516B6"/>
    <w:rsid w:val="00552ADA"/>
    <w:rsid w:val="00552DF5"/>
    <w:rsid w:val="005539CD"/>
    <w:rsid w:val="0055426E"/>
    <w:rsid w:val="005549DE"/>
    <w:rsid w:val="00554DB0"/>
    <w:rsid w:val="005553E1"/>
    <w:rsid w:val="00555401"/>
    <w:rsid w:val="00555D2D"/>
    <w:rsid w:val="005560B3"/>
    <w:rsid w:val="0056129C"/>
    <w:rsid w:val="00561395"/>
    <w:rsid w:val="00563CF4"/>
    <w:rsid w:val="0056449A"/>
    <w:rsid w:val="005644C5"/>
    <w:rsid w:val="00565D7E"/>
    <w:rsid w:val="005665A4"/>
    <w:rsid w:val="00572F7A"/>
    <w:rsid w:val="00573415"/>
    <w:rsid w:val="00573A78"/>
    <w:rsid w:val="005741D6"/>
    <w:rsid w:val="005752AA"/>
    <w:rsid w:val="0057652C"/>
    <w:rsid w:val="00576D90"/>
    <w:rsid w:val="00576EB2"/>
    <w:rsid w:val="00577CEB"/>
    <w:rsid w:val="0058004E"/>
    <w:rsid w:val="0058027A"/>
    <w:rsid w:val="00580369"/>
    <w:rsid w:val="00580896"/>
    <w:rsid w:val="00580E5E"/>
    <w:rsid w:val="0058337A"/>
    <w:rsid w:val="00583AFF"/>
    <w:rsid w:val="00584EBC"/>
    <w:rsid w:val="0058525E"/>
    <w:rsid w:val="00587805"/>
    <w:rsid w:val="00587F0B"/>
    <w:rsid w:val="00591228"/>
    <w:rsid w:val="00591B6C"/>
    <w:rsid w:val="00593F4B"/>
    <w:rsid w:val="00595640"/>
    <w:rsid w:val="00595CA0"/>
    <w:rsid w:val="005962F5"/>
    <w:rsid w:val="005968F8"/>
    <w:rsid w:val="00596ED6"/>
    <w:rsid w:val="00597864"/>
    <w:rsid w:val="00597979"/>
    <w:rsid w:val="005A0DC9"/>
    <w:rsid w:val="005A169F"/>
    <w:rsid w:val="005A1879"/>
    <w:rsid w:val="005A1C36"/>
    <w:rsid w:val="005A2AE0"/>
    <w:rsid w:val="005A32C7"/>
    <w:rsid w:val="005A4742"/>
    <w:rsid w:val="005A4AA2"/>
    <w:rsid w:val="005A5186"/>
    <w:rsid w:val="005A5510"/>
    <w:rsid w:val="005A65F9"/>
    <w:rsid w:val="005A67E2"/>
    <w:rsid w:val="005A6851"/>
    <w:rsid w:val="005A755B"/>
    <w:rsid w:val="005A7714"/>
    <w:rsid w:val="005B0742"/>
    <w:rsid w:val="005B24AE"/>
    <w:rsid w:val="005B2957"/>
    <w:rsid w:val="005B3095"/>
    <w:rsid w:val="005B36EF"/>
    <w:rsid w:val="005B3F67"/>
    <w:rsid w:val="005B4E01"/>
    <w:rsid w:val="005B4F84"/>
    <w:rsid w:val="005B60EE"/>
    <w:rsid w:val="005B77C4"/>
    <w:rsid w:val="005B7BFF"/>
    <w:rsid w:val="005C0515"/>
    <w:rsid w:val="005C125D"/>
    <w:rsid w:val="005C170F"/>
    <w:rsid w:val="005C1B2A"/>
    <w:rsid w:val="005C2829"/>
    <w:rsid w:val="005C2C42"/>
    <w:rsid w:val="005C2E9A"/>
    <w:rsid w:val="005C3514"/>
    <w:rsid w:val="005C3940"/>
    <w:rsid w:val="005C3EFB"/>
    <w:rsid w:val="005C5799"/>
    <w:rsid w:val="005C5808"/>
    <w:rsid w:val="005C5813"/>
    <w:rsid w:val="005C5F6A"/>
    <w:rsid w:val="005C6E34"/>
    <w:rsid w:val="005D0405"/>
    <w:rsid w:val="005D093C"/>
    <w:rsid w:val="005D0E7A"/>
    <w:rsid w:val="005D108D"/>
    <w:rsid w:val="005D16CB"/>
    <w:rsid w:val="005D1DE8"/>
    <w:rsid w:val="005D20B6"/>
    <w:rsid w:val="005D2367"/>
    <w:rsid w:val="005D31D7"/>
    <w:rsid w:val="005D3892"/>
    <w:rsid w:val="005D44B3"/>
    <w:rsid w:val="005D4693"/>
    <w:rsid w:val="005D48DC"/>
    <w:rsid w:val="005D4F0D"/>
    <w:rsid w:val="005D5B1A"/>
    <w:rsid w:val="005D5B78"/>
    <w:rsid w:val="005D68C7"/>
    <w:rsid w:val="005D6B9C"/>
    <w:rsid w:val="005D6C69"/>
    <w:rsid w:val="005D7035"/>
    <w:rsid w:val="005D737E"/>
    <w:rsid w:val="005D7F63"/>
    <w:rsid w:val="005E02D3"/>
    <w:rsid w:val="005E1141"/>
    <w:rsid w:val="005E1854"/>
    <w:rsid w:val="005E2069"/>
    <w:rsid w:val="005E20BF"/>
    <w:rsid w:val="005E37F7"/>
    <w:rsid w:val="005E3B27"/>
    <w:rsid w:val="005E3CE7"/>
    <w:rsid w:val="005E4684"/>
    <w:rsid w:val="005E4D0F"/>
    <w:rsid w:val="005E5A1E"/>
    <w:rsid w:val="005E5E2B"/>
    <w:rsid w:val="005E6E0A"/>
    <w:rsid w:val="005E6E24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02C"/>
    <w:rsid w:val="005F667D"/>
    <w:rsid w:val="005F66E3"/>
    <w:rsid w:val="005F7617"/>
    <w:rsid w:val="006006D1"/>
    <w:rsid w:val="0060089C"/>
    <w:rsid w:val="00601323"/>
    <w:rsid w:val="006017FA"/>
    <w:rsid w:val="0060254C"/>
    <w:rsid w:val="006033D9"/>
    <w:rsid w:val="0060380A"/>
    <w:rsid w:val="006059DB"/>
    <w:rsid w:val="00605B58"/>
    <w:rsid w:val="00606396"/>
    <w:rsid w:val="00606BDF"/>
    <w:rsid w:val="0060709C"/>
    <w:rsid w:val="0060734C"/>
    <w:rsid w:val="00607F0E"/>
    <w:rsid w:val="006100A1"/>
    <w:rsid w:val="00611078"/>
    <w:rsid w:val="006117CE"/>
    <w:rsid w:val="00611DC9"/>
    <w:rsid w:val="0061200F"/>
    <w:rsid w:val="00612A03"/>
    <w:rsid w:val="00613264"/>
    <w:rsid w:val="006135B0"/>
    <w:rsid w:val="00613EEF"/>
    <w:rsid w:val="006143AB"/>
    <w:rsid w:val="00615366"/>
    <w:rsid w:val="006154A2"/>
    <w:rsid w:val="00615A4D"/>
    <w:rsid w:val="00615F98"/>
    <w:rsid w:val="0061696D"/>
    <w:rsid w:val="006171D1"/>
    <w:rsid w:val="006206C3"/>
    <w:rsid w:val="006215AE"/>
    <w:rsid w:val="006219E8"/>
    <w:rsid w:val="00623ACF"/>
    <w:rsid w:val="0062481A"/>
    <w:rsid w:val="00624D22"/>
    <w:rsid w:val="00626A33"/>
    <w:rsid w:val="00631133"/>
    <w:rsid w:val="00631F92"/>
    <w:rsid w:val="00632980"/>
    <w:rsid w:val="006339D3"/>
    <w:rsid w:val="00634139"/>
    <w:rsid w:val="006351D9"/>
    <w:rsid w:val="00636E19"/>
    <w:rsid w:val="00636E2E"/>
    <w:rsid w:val="00637944"/>
    <w:rsid w:val="0064027A"/>
    <w:rsid w:val="00641094"/>
    <w:rsid w:val="0064144B"/>
    <w:rsid w:val="00641A65"/>
    <w:rsid w:val="0064246E"/>
    <w:rsid w:val="00642734"/>
    <w:rsid w:val="00642869"/>
    <w:rsid w:val="006457F3"/>
    <w:rsid w:val="00645A70"/>
    <w:rsid w:val="00645B68"/>
    <w:rsid w:val="006460A6"/>
    <w:rsid w:val="00646926"/>
    <w:rsid w:val="00646EC2"/>
    <w:rsid w:val="006475CC"/>
    <w:rsid w:val="00647CF3"/>
    <w:rsid w:val="006501E1"/>
    <w:rsid w:val="006519CD"/>
    <w:rsid w:val="00652016"/>
    <w:rsid w:val="00652020"/>
    <w:rsid w:val="006521DD"/>
    <w:rsid w:val="0065254C"/>
    <w:rsid w:val="00652B72"/>
    <w:rsid w:val="00652D06"/>
    <w:rsid w:val="006538E5"/>
    <w:rsid w:val="00653DF6"/>
    <w:rsid w:val="0065411F"/>
    <w:rsid w:val="0065491A"/>
    <w:rsid w:val="00655E7F"/>
    <w:rsid w:val="0065615B"/>
    <w:rsid w:val="00661EB7"/>
    <w:rsid w:val="00663289"/>
    <w:rsid w:val="00664BAF"/>
    <w:rsid w:val="00664DE1"/>
    <w:rsid w:val="0066533A"/>
    <w:rsid w:val="006657F4"/>
    <w:rsid w:val="00666C31"/>
    <w:rsid w:val="00667288"/>
    <w:rsid w:val="0066787C"/>
    <w:rsid w:val="006704FC"/>
    <w:rsid w:val="00670CFE"/>
    <w:rsid w:val="0067117C"/>
    <w:rsid w:val="006715E9"/>
    <w:rsid w:val="006728E4"/>
    <w:rsid w:val="00672A1C"/>
    <w:rsid w:val="0067360A"/>
    <w:rsid w:val="00674306"/>
    <w:rsid w:val="00676909"/>
    <w:rsid w:val="00676C36"/>
    <w:rsid w:val="00676E98"/>
    <w:rsid w:val="006818E2"/>
    <w:rsid w:val="006830B9"/>
    <w:rsid w:val="00683E4F"/>
    <w:rsid w:val="00685539"/>
    <w:rsid w:val="00685C41"/>
    <w:rsid w:val="00687435"/>
    <w:rsid w:val="00687D2C"/>
    <w:rsid w:val="00690217"/>
    <w:rsid w:val="0069041D"/>
    <w:rsid w:val="006906DA"/>
    <w:rsid w:val="00690BCB"/>
    <w:rsid w:val="00690E68"/>
    <w:rsid w:val="006922A5"/>
    <w:rsid w:val="00692900"/>
    <w:rsid w:val="00692AED"/>
    <w:rsid w:val="006932C0"/>
    <w:rsid w:val="00693E67"/>
    <w:rsid w:val="006943B6"/>
    <w:rsid w:val="006947E0"/>
    <w:rsid w:val="006953D1"/>
    <w:rsid w:val="00695EFF"/>
    <w:rsid w:val="00695FF4"/>
    <w:rsid w:val="006962DF"/>
    <w:rsid w:val="006974B9"/>
    <w:rsid w:val="0069772C"/>
    <w:rsid w:val="006A0BC7"/>
    <w:rsid w:val="006A1314"/>
    <w:rsid w:val="006A1584"/>
    <w:rsid w:val="006A21F1"/>
    <w:rsid w:val="006A2361"/>
    <w:rsid w:val="006A2943"/>
    <w:rsid w:val="006A332B"/>
    <w:rsid w:val="006A33E4"/>
    <w:rsid w:val="006A43F0"/>
    <w:rsid w:val="006A4F04"/>
    <w:rsid w:val="006A64FE"/>
    <w:rsid w:val="006A7287"/>
    <w:rsid w:val="006B00A1"/>
    <w:rsid w:val="006B0D02"/>
    <w:rsid w:val="006B0EB1"/>
    <w:rsid w:val="006B13F6"/>
    <w:rsid w:val="006B1401"/>
    <w:rsid w:val="006B190F"/>
    <w:rsid w:val="006B2D0C"/>
    <w:rsid w:val="006B2D0E"/>
    <w:rsid w:val="006B3100"/>
    <w:rsid w:val="006B4934"/>
    <w:rsid w:val="006B4D5A"/>
    <w:rsid w:val="006B4F4B"/>
    <w:rsid w:val="006B52DF"/>
    <w:rsid w:val="006C0673"/>
    <w:rsid w:val="006C0AF2"/>
    <w:rsid w:val="006C2FA7"/>
    <w:rsid w:val="006C35A7"/>
    <w:rsid w:val="006C38B9"/>
    <w:rsid w:val="006C4410"/>
    <w:rsid w:val="006C46DD"/>
    <w:rsid w:val="006C558D"/>
    <w:rsid w:val="006C7508"/>
    <w:rsid w:val="006D0364"/>
    <w:rsid w:val="006D0547"/>
    <w:rsid w:val="006D0CDA"/>
    <w:rsid w:val="006D0D9A"/>
    <w:rsid w:val="006D1BF8"/>
    <w:rsid w:val="006D2AB9"/>
    <w:rsid w:val="006D4A23"/>
    <w:rsid w:val="006D5CB6"/>
    <w:rsid w:val="006D619C"/>
    <w:rsid w:val="006D6B02"/>
    <w:rsid w:val="006D6CF8"/>
    <w:rsid w:val="006E0A68"/>
    <w:rsid w:val="006E2DBD"/>
    <w:rsid w:val="006E4895"/>
    <w:rsid w:val="006E54C8"/>
    <w:rsid w:val="006E5529"/>
    <w:rsid w:val="006E7551"/>
    <w:rsid w:val="006F0080"/>
    <w:rsid w:val="006F0D1D"/>
    <w:rsid w:val="006F1CDF"/>
    <w:rsid w:val="006F22C1"/>
    <w:rsid w:val="006F2883"/>
    <w:rsid w:val="006F34E1"/>
    <w:rsid w:val="006F39BB"/>
    <w:rsid w:val="006F419B"/>
    <w:rsid w:val="006F4E75"/>
    <w:rsid w:val="006F57F1"/>
    <w:rsid w:val="006F5ADD"/>
    <w:rsid w:val="006F6805"/>
    <w:rsid w:val="006F6918"/>
    <w:rsid w:val="006F6E47"/>
    <w:rsid w:val="006F7976"/>
    <w:rsid w:val="00700132"/>
    <w:rsid w:val="00700A85"/>
    <w:rsid w:val="0070130D"/>
    <w:rsid w:val="007018FA"/>
    <w:rsid w:val="00703161"/>
    <w:rsid w:val="00703799"/>
    <w:rsid w:val="007038C9"/>
    <w:rsid w:val="00703D2F"/>
    <w:rsid w:val="00704397"/>
    <w:rsid w:val="0070461E"/>
    <w:rsid w:val="00705B10"/>
    <w:rsid w:val="00705C3B"/>
    <w:rsid w:val="007065EB"/>
    <w:rsid w:val="00706FF1"/>
    <w:rsid w:val="0071062F"/>
    <w:rsid w:val="007106EB"/>
    <w:rsid w:val="00710CE0"/>
    <w:rsid w:val="0071103B"/>
    <w:rsid w:val="00711061"/>
    <w:rsid w:val="007128F9"/>
    <w:rsid w:val="007133C1"/>
    <w:rsid w:val="007139C2"/>
    <w:rsid w:val="00713A9C"/>
    <w:rsid w:val="0071519D"/>
    <w:rsid w:val="0071683C"/>
    <w:rsid w:val="00716988"/>
    <w:rsid w:val="00720141"/>
    <w:rsid w:val="0072044C"/>
    <w:rsid w:val="00720995"/>
    <w:rsid w:val="00722C31"/>
    <w:rsid w:val="00722D18"/>
    <w:rsid w:val="00723D80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A0A"/>
    <w:rsid w:val="00736B5E"/>
    <w:rsid w:val="00737024"/>
    <w:rsid w:val="00737502"/>
    <w:rsid w:val="00737984"/>
    <w:rsid w:val="007407DF"/>
    <w:rsid w:val="00740812"/>
    <w:rsid w:val="00740846"/>
    <w:rsid w:val="00740E2E"/>
    <w:rsid w:val="00741580"/>
    <w:rsid w:val="0074198A"/>
    <w:rsid w:val="007426F7"/>
    <w:rsid w:val="00742A2C"/>
    <w:rsid w:val="00743981"/>
    <w:rsid w:val="00743C1E"/>
    <w:rsid w:val="00743E3D"/>
    <w:rsid w:val="007443A0"/>
    <w:rsid w:val="00745270"/>
    <w:rsid w:val="00745534"/>
    <w:rsid w:val="007463F2"/>
    <w:rsid w:val="007469AF"/>
    <w:rsid w:val="00747362"/>
    <w:rsid w:val="00747629"/>
    <w:rsid w:val="00747681"/>
    <w:rsid w:val="00750419"/>
    <w:rsid w:val="007516D9"/>
    <w:rsid w:val="00751B01"/>
    <w:rsid w:val="00751D43"/>
    <w:rsid w:val="0075269F"/>
    <w:rsid w:val="00752ADF"/>
    <w:rsid w:val="00752EFA"/>
    <w:rsid w:val="00753CD4"/>
    <w:rsid w:val="0075456F"/>
    <w:rsid w:val="00754BDA"/>
    <w:rsid w:val="00755AB8"/>
    <w:rsid w:val="007570C3"/>
    <w:rsid w:val="00757435"/>
    <w:rsid w:val="00760787"/>
    <w:rsid w:val="00761315"/>
    <w:rsid w:val="0076137E"/>
    <w:rsid w:val="00762696"/>
    <w:rsid w:val="00762D73"/>
    <w:rsid w:val="00764A70"/>
    <w:rsid w:val="00764E93"/>
    <w:rsid w:val="00765DFB"/>
    <w:rsid w:val="00765FA5"/>
    <w:rsid w:val="00766187"/>
    <w:rsid w:val="0076647E"/>
    <w:rsid w:val="007666A6"/>
    <w:rsid w:val="007671D6"/>
    <w:rsid w:val="00767463"/>
    <w:rsid w:val="00767DCA"/>
    <w:rsid w:val="0077132A"/>
    <w:rsid w:val="00771C2B"/>
    <w:rsid w:val="007720F3"/>
    <w:rsid w:val="00772267"/>
    <w:rsid w:val="007728F5"/>
    <w:rsid w:val="00774513"/>
    <w:rsid w:val="00774E80"/>
    <w:rsid w:val="00774EBF"/>
    <w:rsid w:val="00774F16"/>
    <w:rsid w:val="00775808"/>
    <w:rsid w:val="00775A77"/>
    <w:rsid w:val="00775F33"/>
    <w:rsid w:val="00776F11"/>
    <w:rsid w:val="007770AD"/>
    <w:rsid w:val="00777284"/>
    <w:rsid w:val="007775E4"/>
    <w:rsid w:val="00780AE1"/>
    <w:rsid w:val="0078161E"/>
    <w:rsid w:val="00781B7B"/>
    <w:rsid w:val="007826F7"/>
    <w:rsid w:val="0078334A"/>
    <w:rsid w:val="00785C95"/>
    <w:rsid w:val="00786F4E"/>
    <w:rsid w:val="00790BF3"/>
    <w:rsid w:val="00791079"/>
    <w:rsid w:val="00791608"/>
    <w:rsid w:val="00791C5C"/>
    <w:rsid w:val="00793842"/>
    <w:rsid w:val="00793CD3"/>
    <w:rsid w:val="0079433C"/>
    <w:rsid w:val="00794DC9"/>
    <w:rsid w:val="00795E01"/>
    <w:rsid w:val="00795F8D"/>
    <w:rsid w:val="00797B9B"/>
    <w:rsid w:val="007A0A3F"/>
    <w:rsid w:val="007A0D5F"/>
    <w:rsid w:val="007A15F3"/>
    <w:rsid w:val="007A1713"/>
    <w:rsid w:val="007A25E5"/>
    <w:rsid w:val="007A2E3F"/>
    <w:rsid w:val="007A3448"/>
    <w:rsid w:val="007A4251"/>
    <w:rsid w:val="007A4C07"/>
    <w:rsid w:val="007A5A9A"/>
    <w:rsid w:val="007A6441"/>
    <w:rsid w:val="007A67BD"/>
    <w:rsid w:val="007A7231"/>
    <w:rsid w:val="007A740F"/>
    <w:rsid w:val="007A7E9F"/>
    <w:rsid w:val="007B191E"/>
    <w:rsid w:val="007B22F8"/>
    <w:rsid w:val="007B2FA4"/>
    <w:rsid w:val="007B45AC"/>
    <w:rsid w:val="007B5817"/>
    <w:rsid w:val="007B5F49"/>
    <w:rsid w:val="007B6232"/>
    <w:rsid w:val="007B6CFA"/>
    <w:rsid w:val="007C06EA"/>
    <w:rsid w:val="007C0F06"/>
    <w:rsid w:val="007C0FE7"/>
    <w:rsid w:val="007C19DB"/>
    <w:rsid w:val="007C37E5"/>
    <w:rsid w:val="007C3E99"/>
    <w:rsid w:val="007C4B8B"/>
    <w:rsid w:val="007C4E88"/>
    <w:rsid w:val="007C6596"/>
    <w:rsid w:val="007C6983"/>
    <w:rsid w:val="007C7800"/>
    <w:rsid w:val="007C7CDE"/>
    <w:rsid w:val="007D0E76"/>
    <w:rsid w:val="007D1C06"/>
    <w:rsid w:val="007D23FD"/>
    <w:rsid w:val="007D3B2C"/>
    <w:rsid w:val="007D4508"/>
    <w:rsid w:val="007D5370"/>
    <w:rsid w:val="007D6838"/>
    <w:rsid w:val="007E025C"/>
    <w:rsid w:val="007E0727"/>
    <w:rsid w:val="007E08F1"/>
    <w:rsid w:val="007E0A75"/>
    <w:rsid w:val="007E1266"/>
    <w:rsid w:val="007E1499"/>
    <w:rsid w:val="007E2153"/>
    <w:rsid w:val="007E2B37"/>
    <w:rsid w:val="007E460B"/>
    <w:rsid w:val="007E4CA3"/>
    <w:rsid w:val="007E5A6A"/>
    <w:rsid w:val="007E5CE5"/>
    <w:rsid w:val="007E61FE"/>
    <w:rsid w:val="007E75CE"/>
    <w:rsid w:val="007F0267"/>
    <w:rsid w:val="007F0667"/>
    <w:rsid w:val="007F08E3"/>
    <w:rsid w:val="007F0C5F"/>
    <w:rsid w:val="007F1060"/>
    <w:rsid w:val="007F1205"/>
    <w:rsid w:val="007F21C9"/>
    <w:rsid w:val="007F3928"/>
    <w:rsid w:val="007F3CDE"/>
    <w:rsid w:val="007F3F1E"/>
    <w:rsid w:val="007F4D9B"/>
    <w:rsid w:val="007F53EB"/>
    <w:rsid w:val="007F56C5"/>
    <w:rsid w:val="007F6274"/>
    <w:rsid w:val="007F6AE3"/>
    <w:rsid w:val="007F6B48"/>
    <w:rsid w:val="007F6FC1"/>
    <w:rsid w:val="008005F0"/>
    <w:rsid w:val="00800857"/>
    <w:rsid w:val="00800916"/>
    <w:rsid w:val="00800B1A"/>
    <w:rsid w:val="0080137E"/>
    <w:rsid w:val="0080180F"/>
    <w:rsid w:val="00801AC2"/>
    <w:rsid w:val="008021D1"/>
    <w:rsid w:val="00802868"/>
    <w:rsid w:val="008029C8"/>
    <w:rsid w:val="00802E9D"/>
    <w:rsid w:val="0080383C"/>
    <w:rsid w:val="008039E5"/>
    <w:rsid w:val="00806597"/>
    <w:rsid w:val="008071DB"/>
    <w:rsid w:val="0081084A"/>
    <w:rsid w:val="008108F2"/>
    <w:rsid w:val="00810937"/>
    <w:rsid w:val="008109F2"/>
    <w:rsid w:val="00810AD4"/>
    <w:rsid w:val="00810D8E"/>
    <w:rsid w:val="00810FE5"/>
    <w:rsid w:val="0081127B"/>
    <w:rsid w:val="0081271F"/>
    <w:rsid w:val="00812EFA"/>
    <w:rsid w:val="008135A5"/>
    <w:rsid w:val="00815187"/>
    <w:rsid w:val="00815803"/>
    <w:rsid w:val="00815821"/>
    <w:rsid w:val="00816114"/>
    <w:rsid w:val="008161A2"/>
    <w:rsid w:val="00816280"/>
    <w:rsid w:val="008172D8"/>
    <w:rsid w:val="00817366"/>
    <w:rsid w:val="00820062"/>
    <w:rsid w:val="00820C56"/>
    <w:rsid w:val="00822E4F"/>
    <w:rsid w:val="00823C31"/>
    <w:rsid w:val="00823CB1"/>
    <w:rsid w:val="00824AE5"/>
    <w:rsid w:val="00824E53"/>
    <w:rsid w:val="0082596C"/>
    <w:rsid w:val="008262A7"/>
    <w:rsid w:val="00826D6D"/>
    <w:rsid w:val="008275EE"/>
    <w:rsid w:val="00830316"/>
    <w:rsid w:val="00830DD8"/>
    <w:rsid w:val="008312D1"/>
    <w:rsid w:val="00831C4C"/>
    <w:rsid w:val="008325CD"/>
    <w:rsid w:val="00832768"/>
    <w:rsid w:val="00832925"/>
    <w:rsid w:val="008335CA"/>
    <w:rsid w:val="00833D5E"/>
    <w:rsid w:val="00833FA9"/>
    <w:rsid w:val="00834229"/>
    <w:rsid w:val="00834C9C"/>
    <w:rsid w:val="00835058"/>
    <w:rsid w:val="008350C8"/>
    <w:rsid w:val="00835279"/>
    <w:rsid w:val="00836A16"/>
    <w:rsid w:val="008401FD"/>
    <w:rsid w:val="008402F2"/>
    <w:rsid w:val="00841286"/>
    <w:rsid w:val="00841719"/>
    <w:rsid w:val="00841D07"/>
    <w:rsid w:val="008422C7"/>
    <w:rsid w:val="00844160"/>
    <w:rsid w:val="00844320"/>
    <w:rsid w:val="0084485F"/>
    <w:rsid w:val="00844D7A"/>
    <w:rsid w:val="008451A3"/>
    <w:rsid w:val="00845B09"/>
    <w:rsid w:val="00846D40"/>
    <w:rsid w:val="00851894"/>
    <w:rsid w:val="0085227C"/>
    <w:rsid w:val="00852540"/>
    <w:rsid w:val="0085307A"/>
    <w:rsid w:val="00853575"/>
    <w:rsid w:val="0085394D"/>
    <w:rsid w:val="00853CD5"/>
    <w:rsid w:val="00856ECE"/>
    <w:rsid w:val="00856F82"/>
    <w:rsid w:val="00856FF3"/>
    <w:rsid w:val="00860044"/>
    <w:rsid w:val="008623ED"/>
    <w:rsid w:val="008624C1"/>
    <w:rsid w:val="00863369"/>
    <w:rsid w:val="00863D46"/>
    <w:rsid w:val="00865E7E"/>
    <w:rsid w:val="00865ED6"/>
    <w:rsid w:val="00867F15"/>
    <w:rsid w:val="008706D4"/>
    <w:rsid w:val="00870C3A"/>
    <w:rsid w:val="008711D0"/>
    <w:rsid w:val="0087282C"/>
    <w:rsid w:val="00874617"/>
    <w:rsid w:val="00874CFE"/>
    <w:rsid w:val="008756EB"/>
    <w:rsid w:val="008757E6"/>
    <w:rsid w:val="00876A11"/>
    <w:rsid w:val="00876A3A"/>
    <w:rsid w:val="00876F2E"/>
    <w:rsid w:val="0087743A"/>
    <w:rsid w:val="00877888"/>
    <w:rsid w:val="00877C64"/>
    <w:rsid w:val="008810ED"/>
    <w:rsid w:val="0088125C"/>
    <w:rsid w:val="00881540"/>
    <w:rsid w:val="00881B37"/>
    <w:rsid w:val="00882382"/>
    <w:rsid w:val="0088396B"/>
    <w:rsid w:val="00883EEE"/>
    <w:rsid w:val="00885420"/>
    <w:rsid w:val="00885500"/>
    <w:rsid w:val="0088578D"/>
    <w:rsid w:val="0088599A"/>
    <w:rsid w:val="00886520"/>
    <w:rsid w:val="00886683"/>
    <w:rsid w:val="00887E45"/>
    <w:rsid w:val="008905B8"/>
    <w:rsid w:val="00890622"/>
    <w:rsid w:val="00890A99"/>
    <w:rsid w:val="00890CE6"/>
    <w:rsid w:val="00891625"/>
    <w:rsid w:val="00891631"/>
    <w:rsid w:val="008918CE"/>
    <w:rsid w:val="0089238C"/>
    <w:rsid w:val="008928AD"/>
    <w:rsid w:val="008936B2"/>
    <w:rsid w:val="00893C85"/>
    <w:rsid w:val="00894442"/>
    <w:rsid w:val="00894F84"/>
    <w:rsid w:val="00895690"/>
    <w:rsid w:val="00897121"/>
    <w:rsid w:val="008977BD"/>
    <w:rsid w:val="008979B7"/>
    <w:rsid w:val="008A2A1C"/>
    <w:rsid w:val="008A33AF"/>
    <w:rsid w:val="008A680F"/>
    <w:rsid w:val="008A7974"/>
    <w:rsid w:val="008B08D1"/>
    <w:rsid w:val="008B12D7"/>
    <w:rsid w:val="008B2CD3"/>
    <w:rsid w:val="008B2E35"/>
    <w:rsid w:val="008B35B3"/>
    <w:rsid w:val="008B368A"/>
    <w:rsid w:val="008B400B"/>
    <w:rsid w:val="008B4B25"/>
    <w:rsid w:val="008B5242"/>
    <w:rsid w:val="008B5C78"/>
    <w:rsid w:val="008B6463"/>
    <w:rsid w:val="008B653B"/>
    <w:rsid w:val="008B70F9"/>
    <w:rsid w:val="008B73D3"/>
    <w:rsid w:val="008C024A"/>
    <w:rsid w:val="008C0D5F"/>
    <w:rsid w:val="008C1323"/>
    <w:rsid w:val="008C33B8"/>
    <w:rsid w:val="008C45B9"/>
    <w:rsid w:val="008C5E6C"/>
    <w:rsid w:val="008C6A30"/>
    <w:rsid w:val="008C738F"/>
    <w:rsid w:val="008C768C"/>
    <w:rsid w:val="008C7D7F"/>
    <w:rsid w:val="008D0A44"/>
    <w:rsid w:val="008D1F4D"/>
    <w:rsid w:val="008D21B0"/>
    <w:rsid w:val="008D336C"/>
    <w:rsid w:val="008D3539"/>
    <w:rsid w:val="008D3A40"/>
    <w:rsid w:val="008D42ED"/>
    <w:rsid w:val="008D479A"/>
    <w:rsid w:val="008D4932"/>
    <w:rsid w:val="008D5FFC"/>
    <w:rsid w:val="008D66BB"/>
    <w:rsid w:val="008D6C0C"/>
    <w:rsid w:val="008D71E9"/>
    <w:rsid w:val="008D7785"/>
    <w:rsid w:val="008D7C6A"/>
    <w:rsid w:val="008E0480"/>
    <w:rsid w:val="008E071C"/>
    <w:rsid w:val="008E11C8"/>
    <w:rsid w:val="008E35E3"/>
    <w:rsid w:val="008E3B17"/>
    <w:rsid w:val="008E41FE"/>
    <w:rsid w:val="008E5092"/>
    <w:rsid w:val="008E5851"/>
    <w:rsid w:val="008E650A"/>
    <w:rsid w:val="008E67D4"/>
    <w:rsid w:val="008E7266"/>
    <w:rsid w:val="008E7D81"/>
    <w:rsid w:val="008E7FA5"/>
    <w:rsid w:val="008F08A8"/>
    <w:rsid w:val="008F0CF7"/>
    <w:rsid w:val="008F25AD"/>
    <w:rsid w:val="008F2B95"/>
    <w:rsid w:val="008F3173"/>
    <w:rsid w:val="008F3B2C"/>
    <w:rsid w:val="008F3E32"/>
    <w:rsid w:val="008F45FA"/>
    <w:rsid w:val="008F5AA1"/>
    <w:rsid w:val="008F6145"/>
    <w:rsid w:val="008F66E5"/>
    <w:rsid w:val="008F6D71"/>
    <w:rsid w:val="008F6F6C"/>
    <w:rsid w:val="009004F9"/>
    <w:rsid w:val="00900AC7"/>
    <w:rsid w:val="00900C11"/>
    <w:rsid w:val="0090182E"/>
    <w:rsid w:val="009018C3"/>
    <w:rsid w:val="009020E2"/>
    <w:rsid w:val="00902641"/>
    <w:rsid w:val="009028F9"/>
    <w:rsid w:val="00903A79"/>
    <w:rsid w:val="00903F1B"/>
    <w:rsid w:val="0090439C"/>
    <w:rsid w:val="00904A54"/>
    <w:rsid w:val="00904E65"/>
    <w:rsid w:val="00904EE6"/>
    <w:rsid w:val="009051F0"/>
    <w:rsid w:val="0090560C"/>
    <w:rsid w:val="009058C7"/>
    <w:rsid w:val="00905A5E"/>
    <w:rsid w:val="0090685F"/>
    <w:rsid w:val="00907C57"/>
    <w:rsid w:val="00907CBF"/>
    <w:rsid w:val="00910063"/>
    <w:rsid w:val="009104BD"/>
    <w:rsid w:val="009106D1"/>
    <w:rsid w:val="009111EB"/>
    <w:rsid w:val="00911CA4"/>
    <w:rsid w:val="00913301"/>
    <w:rsid w:val="00913367"/>
    <w:rsid w:val="00913CC6"/>
    <w:rsid w:val="00914CF4"/>
    <w:rsid w:val="009152C5"/>
    <w:rsid w:val="00915619"/>
    <w:rsid w:val="00915ABC"/>
    <w:rsid w:val="009165AD"/>
    <w:rsid w:val="00917066"/>
    <w:rsid w:val="0091711B"/>
    <w:rsid w:val="00917523"/>
    <w:rsid w:val="00917655"/>
    <w:rsid w:val="009209E4"/>
    <w:rsid w:val="00920AC0"/>
    <w:rsid w:val="009231E1"/>
    <w:rsid w:val="00926C4B"/>
    <w:rsid w:val="00926DB6"/>
    <w:rsid w:val="00927491"/>
    <w:rsid w:val="00930956"/>
    <w:rsid w:val="00930A37"/>
    <w:rsid w:val="00930F89"/>
    <w:rsid w:val="0093116F"/>
    <w:rsid w:val="00931ADA"/>
    <w:rsid w:val="00931FA1"/>
    <w:rsid w:val="00932577"/>
    <w:rsid w:val="00932FDB"/>
    <w:rsid w:val="0093314E"/>
    <w:rsid w:val="00933E77"/>
    <w:rsid w:val="00933FC0"/>
    <w:rsid w:val="00934519"/>
    <w:rsid w:val="00935486"/>
    <w:rsid w:val="00935529"/>
    <w:rsid w:val="0093609E"/>
    <w:rsid w:val="00937B09"/>
    <w:rsid w:val="0094001B"/>
    <w:rsid w:val="0094025E"/>
    <w:rsid w:val="00940600"/>
    <w:rsid w:val="00940AE6"/>
    <w:rsid w:val="0094379E"/>
    <w:rsid w:val="00943D35"/>
    <w:rsid w:val="00945743"/>
    <w:rsid w:val="009466BA"/>
    <w:rsid w:val="009471B7"/>
    <w:rsid w:val="00947256"/>
    <w:rsid w:val="00952606"/>
    <w:rsid w:val="00952D69"/>
    <w:rsid w:val="00952DF5"/>
    <w:rsid w:val="00953269"/>
    <w:rsid w:val="00954491"/>
    <w:rsid w:val="009547C5"/>
    <w:rsid w:val="00954C6C"/>
    <w:rsid w:val="0095674C"/>
    <w:rsid w:val="00956C69"/>
    <w:rsid w:val="00956E27"/>
    <w:rsid w:val="00957215"/>
    <w:rsid w:val="00960BED"/>
    <w:rsid w:val="0096119C"/>
    <w:rsid w:val="009627A1"/>
    <w:rsid w:val="00962E22"/>
    <w:rsid w:val="00963F64"/>
    <w:rsid w:val="00964565"/>
    <w:rsid w:val="00964CA5"/>
    <w:rsid w:val="00964CE8"/>
    <w:rsid w:val="00965520"/>
    <w:rsid w:val="00965B16"/>
    <w:rsid w:val="00965E11"/>
    <w:rsid w:val="00966420"/>
    <w:rsid w:val="00966BC9"/>
    <w:rsid w:val="00967954"/>
    <w:rsid w:val="0097019D"/>
    <w:rsid w:val="009702F7"/>
    <w:rsid w:val="009705A3"/>
    <w:rsid w:val="00971A62"/>
    <w:rsid w:val="00971BD9"/>
    <w:rsid w:val="00972CBF"/>
    <w:rsid w:val="00973358"/>
    <w:rsid w:val="00973537"/>
    <w:rsid w:val="009740C4"/>
    <w:rsid w:val="009742E1"/>
    <w:rsid w:val="00975AE1"/>
    <w:rsid w:val="00976142"/>
    <w:rsid w:val="009762B7"/>
    <w:rsid w:val="0097741A"/>
    <w:rsid w:val="009807FF"/>
    <w:rsid w:val="00983F6A"/>
    <w:rsid w:val="009843FA"/>
    <w:rsid w:val="009851B6"/>
    <w:rsid w:val="00985923"/>
    <w:rsid w:val="00985994"/>
    <w:rsid w:val="00986531"/>
    <w:rsid w:val="009871FF"/>
    <w:rsid w:val="00990DA5"/>
    <w:rsid w:val="00991C69"/>
    <w:rsid w:val="00992853"/>
    <w:rsid w:val="0099285A"/>
    <w:rsid w:val="00993AED"/>
    <w:rsid w:val="00994179"/>
    <w:rsid w:val="00997764"/>
    <w:rsid w:val="009A135E"/>
    <w:rsid w:val="009A256E"/>
    <w:rsid w:val="009A2DB1"/>
    <w:rsid w:val="009A35BF"/>
    <w:rsid w:val="009A472D"/>
    <w:rsid w:val="009A5518"/>
    <w:rsid w:val="009A55F6"/>
    <w:rsid w:val="009A5B17"/>
    <w:rsid w:val="009A69C0"/>
    <w:rsid w:val="009A7332"/>
    <w:rsid w:val="009A75A0"/>
    <w:rsid w:val="009A7A5C"/>
    <w:rsid w:val="009B0E63"/>
    <w:rsid w:val="009B21E5"/>
    <w:rsid w:val="009B29ED"/>
    <w:rsid w:val="009B3818"/>
    <w:rsid w:val="009B4E7C"/>
    <w:rsid w:val="009B4F5F"/>
    <w:rsid w:val="009B5529"/>
    <w:rsid w:val="009B6176"/>
    <w:rsid w:val="009B6654"/>
    <w:rsid w:val="009B6BA0"/>
    <w:rsid w:val="009B6FE2"/>
    <w:rsid w:val="009B73C5"/>
    <w:rsid w:val="009B7721"/>
    <w:rsid w:val="009C0887"/>
    <w:rsid w:val="009C1141"/>
    <w:rsid w:val="009C350F"/>
    <w:rsid w:val="009C4592"/>
    <w:rsid w:val="009C5A5A"/>
    <w:rsid w:val="009C5E2A"/>
    <w:rsid w:val="009D0513"/>
    <w:rsid w:val="009D1624"/>
    <w:rsid w:val="009D1AF8"/>
    <w:rsid w:val="009D1CBC"/>
    <w:rsid w:val="009D31A6"/>
    <w:rsid w:val="009D35BC"/>
    <w:rsid w:val="009D3CF4"/>
    <w:rsid w:val="009D468E"/>
    <w:rsid w:val="009D54E4"/>
    <w:rsid w:val="009D6B8F"/>
    <w:rsid w:val="009D7942"/>
    <w:rsid w:val="009E0602"/>
    <w:rsid w:val="009E060A"/>
    <w:rsid w:val="009E1613"/>
    <w:rsid w:val="009E19D3"/>
    <w:rsid w:val="009E21BE"/>
    <w:rsid w:val="009E22A0"/>
    <w:rsid w:val="009E29A5"/>
    <w:rsid w:val="009E321A"/>
    <w:rsid w:val="009E43F9"/>
    <w:rsid w:val="009E4697"/>
    <w:rsid w:val="009E480F"/>
    <w:rsid w:val="009E51BC"/>
    <w:rsid w:val="009E56B9"/>
    <w:rsid w:val="009E5747"/>
    <w:rsid w:val="009E6276"/>
    <w:rsid w:val="009E6914"/>
    <w:rsid w:val="009E6B25"/>
    <w:rsid w:val="009E6CC3"/>
    <w:rsid w:val="009F021F"/>
    <w:rsid w:val="009F17B3"/>
    <w:rsid w:val="009F29BA"/>
    <w:rsid w:val="009F2D5D"/>
    <w:rsid w:val="009F2FFC"/>
    <w:rsid w:val="009F38F5"/>
    <w:rsid w:val="009F3E46"/>
    <w:rsid w:val="009F4076"/>
    <w:rsid w:val="009F468A"/>
    <w:rsid w:val="009F476C"/>
    <w:rsid w:val="009F5DD9"/>
    <w:rsid w:val="009F6212"/>
    <w:rsid w:val="009F6FB2"/>
    <w:rsid w:val="009F7153"/>
    <w:rsid w:val="009F7D22"/>
    <w:rsid w:val="00A001CB"/>
    <w:rsid w:val="00A01077"/>
    <w:rsid w:val="00A02237"/>
    <w:rsid w:val="00A02FA5"/>
    <w:rsid w:val="00A02FE1"/>
    <w:rsid w:val="00A04097"/>
    <w:rsid w:val="00A042FF"/>
    <w:rsid w:val="00A0477D"/>
    <w:rsid w:val="00A04858"/>
    <w:rsid w:val="00A04FCC"/>
    <w:rsid w:val="00A05C88"/>
    <w:rsid w:val="00A06C20"/>
    <w:rsid w:val="00A06D01"/>
    <w:rsid w:val="00A07757"/>
    <w:rsid w:val="00A07794"/>
    <w:rsid w:val="00A110A7"/>
    <w:rsid w:val="00A11264"/>
    <w:rsid w:val="00A11D19"/>
    <w:rsid w:val="00A132B4"/>
    <w:rsid w:val="00A14846"/>
    <w:rsid w:val="00A15056"/>
    <w:rsid w:val="00A16DC2"/>
    <w:rsid w:val="00A173BD"/>
    <w:rsid w:val="00A17550"/>
    <w:rsid w:val="00A17E03"/>
    <w:rsid w:val="00A202E8"/>
    <w:rsid w:val="00A205C4"/>
    <w:rsid w:val="00A20DF5"/>
    <w:rsid w:val="00A215A5"/>
    <w:rsid w:val="00A21B19"/>
    <w:rsid w:val="00A21D99"/>
    <w:rsid w:val="00A220A0"/>
    <w:rsid w:val="00A227FD"/>
    <w:rsid w:val="00A23D62"/>
    <w:rsid w:val="00A2445B"/>
    <w:rsid w:val="00A258AE"/>
    <w:rsid w:val="00A26246"/>
    <w:rsid w:val="00A26A8F"/>
    <w:rsid w:val="00A30032"/>
    <w:rsid w:val="00A306CB"/>
    <w:rsid w:val="00A306E3"/>
    <w:rsid w:val="00A308C1"/>
    <w:rsid w:val="00A30B8E"/>
    <w:rsid w:val="00A3182C"/>
    <w:rsid w:val="00A32C88"/>
    <w:rsid w:val="00A32FFA"/>
    <w:rsid w:val="00A3317C"/>
    <w:rsid w:val="00A340B8"/>
    <w:rsid w:val="00A341CD"/>
    <w:rsid w:val="00A35D9A"/>
    <w:rsid w:val="00A3611F"/>
    <w:rsid w:val="00A372E8"/>
    <w:rsid w:val="00A372F1"/>
    <w:rsid w:val="00A3780F"/>
    <w:rsid w:val="00A37961"/>
    <w:rsid w:val="00A379A2"/>
    <w:rsid w:val="00A37A6A"/>
    <w:rsid w:val="00A40023"/>
    <w:rsid w:val="00A40D52"/>
    <w:rsid w:val="00A411DF"/>
    <w:rsid w:val="00A41974"/>
    <w:rsid w:val="00A4348B"/>
    <w:rsid w:val="00A434E4"/>
    <w:rsid w:val="00A44925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2483"/>
    <w:rsid w:val="00A62C95"/>
    <w:rsid w:val="00A62D86"/>
    <w:rsid w:val="00A639C9"/>
    <w:rsid w:val="00A6433C"/>
    <w:rsid w:val="00A645D4"/>
    <w:rsid w:val="00A647CB"/>
    <w:rsid w:val="00A64EF5"/>
    <w:rsid w:val="00A658D1"/>
    <w:rsid w:val="00A66472"/>
    <w:rsid w:val="00A665FE"/>
    <w:rsid w:val="00A666FE"/>
    <w:rsid w:val="00A70575"/>
    <w:rsid w:val="00A7090A"/>
    <w:rsid w:val="00A70A61"/>
    <w:rsid w:val="00A71799"/>
    <w:rsid w:val="00A71C01"/>
    <w:rsid w:val="00A71E4F"/>
    <w:rsid w:val="00A7431D"/>
    <w:rsid w:val="00A74E3E"/>
    <w:rsid w:val="00A75CFB"/>
    <w:rsid w:val="00A75DB6"/>
    <w:rsid w:val="00A7615E"/>
    <w:rsid w:val="00A8025B"/>
    <w:rsid w:val="00A81D62"/>
    <w:rsid w:val="00A8322E"/>
    <w:rsid w:val="00A83594"/>
    <w:rsid w:val="00A83611"/>
    <w:rsid w:val="00A860CA"/>
    <w:rsid w:val="00A876D5"/>
    <w:rsid w:val="00A87A96"/>
    <w:rsid w:val="00A87B94"/>
    <w:rsid w:val="00A87CB9"/>
    <w:rsid w:val="00A912DA"/>
    <w:rsid w:val="00A93B16"/>
    <w:rsid w:val="00A93C2B"/>
    <w:rsid w:val="00A93E17"/>
    <w:rsid w:val="00A94D29"/>
    <w:rsid w:val="00A94E6E"/>
    <w:rsid w:val="00A95A15"/>
    <w:rsid w:val="00A96ADC"/>
    <w:rsid w:val="00A97573"/>
    <w:rsid w:val="00A97A1B"/>
    <w:rsid w:val="00A97F55"/>
    <w:rsid w:val="00AA00D6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012"/>
    <w:rsid w:val="00AA6148"/>
    <w:rsid w:val="00AA62C0"/>
    <w:rsid w:val="00AA6673"/>
    <w:rsid w:val="00AA6E5A"/>
    <w:rsid w:val="00AA71F9"/>
    <w:rsid w:val="00AA7FE4"/>
    <w:rsid w:val="00AB0B6C"/>
    <w:rsid w:val="00AB157D"/>
    <w:rsid w:val="00AB1A50"/>
    <w:rsid w:val="00AB1B19"/>
    <w:rsid w:val="00AB2C97"/>
    <w:rsid w:val="00AB389A"/>
    <w:rsid w:val="00AB4178"/>
    <w:rsid w:val="00AB4C4D"/>
    <w:rsid w:val="00AB54E7"/>
    <w:rsid w:val="00AB5672"/>
    <w:rsid w:val="00AB60A1"/>
    <w:rsid w:val="00AC04E6"/>
    <w:rsid w:val="00AC0CDB"/>
    <w:rsid w:val="00AC0E1C"/>
    <w:rsid w:val="00AC2AC2"/>
    <w:rsid w:val="00AC36EE"/>
    <w:rsid w:val="00AC4641"/>
    <w:rsid w:val="00AC4A66"/>
    <w:rsid w:val="00AC50FD"/>
    <w:rsid w:val="00AC5125"/>
    <w:rsid w:val="00AC5852"/>
    <w:rsid w:val="00AC5F06"/>
    <w:rsid w:val="00AC68FC"/>
    <w:rsid w:val="00AC6EE5"/>
    <w:rsid w:val="00AD09EC"/>
    <w:rsid w:val="00AD0C2D"/>
    <w:rsid w:val="00AD179B"/>
    <w:rsid w:val="00AD185B"/>
    <w:rsid w:val="00AD3147"/>
    <w:rsid w:val="00AD35A8"/>
    <w:rsid w:val="00AD35CA"/>
    <w:rsid w:val="00AD378F"/>
    <w:rsid w:val="00AD4B4F"/>
    <w:rsid w:val="00AD5577"/>
    <w:rsid w:val="00AD55CD"/>
    <w:rsid w:val="00AD66E8"/>
    <w:rsid w:val="00AD68B6"/>
    <w:rsid w:val="00AE1095"/>
    <w:rsid w:val="00AE115F"/>
    <w:rsid w:val="00AE335A"/>
    <w:rsid w:val="00AE3FB0"/>
    <w:rsid w:val="00AE4355"/>
    <w:rsid w:val="00AE4AD4"/>
    <w:rsid w:val="00AE5262"/>
    <w:rsid w:val="00AE52AE"/>
    <w:rsid w:val="00AE547A"/>
    <w:rsid w:val="00AE76E5"/>
    <w:rsid w:val="00AF02A6"/>
    <w:rsid w:val="00AF4A98"/>
    <w:rsid w:val="00AF4FDD"/>
    <w:rsid w:val="00AF5A3B"/>
    <w:rsid w:val="00AF5EC1"/>
    <w:rsid w:val="00AF726B"/>
    <w:rsid w:val="00AF75CD"/>
    <w:rsid w:val="00AF767B"/>
    <w:rsid w:val="00AF7B60"/>
    <w:rsid w:val="00B0013D"/>
    <w:rsid w:val="00B00258"/>
    <w:rsid w:val="00B012A5"/>
    <w:rsid w:val="00B01389"/>
    <w:rsid w:val="00B01E89"/>
    <w:rsid w:val="00B01F38"/>
    <w:rsid w:val="00B03CB5"/>
    <w:rsid w:val="00B04497"/>
    <w:rsid w:val="00B04F5D"/>
    <w:rsid w:val="00B06596"/>
    <w:rsid w:val="00B06DED"/>
    <w:rsid w:val="00B11D81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B14"/>
    <w:rsid w:val="00B17E9F"/>
    <w:rsid w:val="00B200A6"/>
    <w:rsid w:val="00B204CB"/>
    <w:rsid w:val="00B20698"/>
    <w:rsid w:val="00B207A9"/>
    <w:rsid w:val="00B2085D"/>
    <w:rsid w:val="00B2090E"/>
    <w:rsid w:val="00B20B55"/>
    <w:rsid w:val="00B20E07"/>
    <w:rsid w:val="00B21E2C"/>
    <w:rsid w:val="00B2211E"/>
    <w:rsid w:val="00B2364E"/>
    <w:rsid w:val="00B236B8"/>
    <w:rsid w:val="00B26444"/>
    <w:rsid w:val="00B265AF"/>
    <w:rsid w:val="00B26775"/>
    <w:rsid w:val="00B26C62"/>
    <w:rsid w:val="00B272F9"/>
    <w:rsid w:val="00B30661"/>
    <w:rsid w:val="00B312C2"/>
    <w:rsid w:val="00B31D28"/>
    <w:rsid w:val="00B34A5B"/>
    <w:rsid w:val="00B353CF"/>
    <w:rsid w:val="00B367C5"/>
    <w:rsid w:val="00B3690D"/>
    <w:rsid w:val="00B37042"/>
    <w:rsid w:val="00B37FD6"/>
    <w:rsid w:val="00B37FF9"/>
    <w:rsid w:val="00B4058B"/>
    <w:rsid w:val="00B41730"/>
    <w:rsid w:val="00B41A31"/>
    <w:rsid w:val="00B42000"/>
    <w:rsid w:val="00B4294D"/>
    <w:rsid w:val="00B45158"/>
    <w:rsid w:val="00B45B8C"/>
    <w:rsid w:val="00B46101"/>
    <w:rsid w:val="00B461B6"/>
    <w:rsid w:val="00B46D21"/>
    <w:rsid w:val="00B478A8"/>
    <w:rsid w:val="00B47A70"/>
    <w:rsid w:val="00B47FD9"/>
    <w:rsid w:val="00B51B36"/>
    <w:rsid w:val="00B521D8"/>
    <w:rsid w:val="00B524F8"/>
    <w:rsid w:val="00B534CD"/>
    <w:rsid w:val="00B53EB0"/>
    <w:rsid w:val="00B54C85"/>
    <w:rsid w:val="00B54E9D"/>
    <w:rsid w:val="00B55075"/>
    <w:rsid w:val="00B5564E"/>
    <w:rsid w:val="00B55E46"/>
    <w:rsid w:val="00B57AA5"/>
    <w:rsid w:val="00B57BB4"/>
    <w:rsid w:val="00B6002A"/>
    <w:rsid w:val="00B60453"/>
    <w:rsid w:val="00B60C26"/>
    <w:rsid w:val="00B60D00"/>
    <w:rsid w:val="00B60FDA"/>
    <w:rsid w:val="00B6111A"/>
    <w:rsid w:val="00B617FD"/>
    <w:rsid w:val="00B638F6"/>
    <w:rsid w:val="00B63946"/>
    <w:rsid w:val="00B64839"/>
    <w:rsid w:val="00B64E06"/>
    <w:rsid w:val="00B65119"/>
    <w:rsid w:val="00B65406"/>
    <w:rsid w:val="00B66092"/>
    <w:rsid w:val="00B6650E"/>
    <w:rsid w:val="00B70822"/>
    <w:rsid w:val="00B7111C"/>
    <w:rsid w:val="00B71384"/>
    <w:rsid w:val="00B71574"/>
    <w:rsid w:val="00B71ABF"/>
    <w:rsid w:val="00B7204E"/>
    <w:rsid w:val="00B722FE"/>
    <w:rsid w:val="00B72800"/>
    <w:rsid w:val="00B72D6A"/>
    <w:rsid w:val="00B74119"/>
    <w:rsid w:val="00B75A5C"/>
    <w:rsid w:val="00B76676"/>
    <w:rsid w:val="00B76A78"/>
    <w:rsid w:val="00B7791A"/>
    <w:rsid w:val="00B77992"/>
    <w:rsid w:val="00B805BD"/>
    <w:rsid w:val="00B81AF4"/>
    <w:rsid w:val="00B81B56"/>
    <w:rsid w:val="00B82080"/>
    <w:rsid w:val="00B82390"/>
    <w:rsid w:val="00B82E6C"/>
    <w:rsid w:val="00B839E5"/>
    <w:rsid w:val="00B84180"/>
    <w:rsid w:val="00B84893"/>
    <w:rsid w:val="00B85096"/>
    <w:rsid w:val="00B85814"/>
    <w:rsid w:val="00B85EC2"/>
    <w:rsid w:val="00B87515"/>
    <w:rsid w:val="00B87774"/>
    <w:rsid w:val="00B901E7"/>
    <w:rsid w:val="00B908BF"/>
    <w:rsid w:val="00B90F42"/>
    <w:rsid w:val="00B9428C"/>
    <w:rsid w:val="00B95A17"/>
    <w:rsid w:val="00B95A2E"/>
    <w:rsid w:val="00B973E1"/>
    <w:rsid w:val="00B9795D"/>
    <w:rsid w:val="00BA0D20"/>
    <w:rsid w:val="00BA139E"/>
    <w:rsid w:val="00BA17DE"/>
    <w:rsid w:val="00BA29B9"/>
    <w:rsid w:val="00BA317D"/>
    <w:rsid w:val="00BA3EF6"/>
    <w:rsid w:val="00BA4CD1"/>
    <w:rsid w:val="00BA5DD0"/>
    <w:rsid w:val="00BA6661"/>
    <w:rsid w:val="00BA71DF"/>
    <w:rsid w:val="00BA72D1"/>
    <w:rsid w:val="00BA7819"/>
    <w:rsid w:val="00BB07D3"/>
    <w:rsid w:val="00BB0BDD"/>
    <w:rsid w:val="00BB1C4A"/>
    <w:rsid w:val="00BB2D64"/>
    <w:rsid w:val="00BB3C3E"/>
    <w:rsid w:val="00BB3E1F"/>
    <w:rsid w:val="00BB41B6"/>
    <w:rsid w:val="00BB44CD"/>
    <w:rsid w:val="00BB6929"/>
    <w:rsid w:val="00BB79AC"/>
    <w:rsid w:val="00BC0C5D"/>
    <w:rsid w:val="00BC0D37"/>
    <w:rsid w:val="00BC0F81"/>
    <w:rsid w:val="00BC1277"/>
    <w:rsid w:val="00BC1603"/>
    <w:rsid w:val="00BC24E4"/>
    <w:rsid w:val="00BC32C4"/>
    <w:rsid w:val="00BC3833"/>
    <w:rsid w:val="00BC3861"/>
    <w:rsid w:val="00BC3B86"/>
    <w:rsid w:val="00BC3C18"/>
    <w:rsid w:val="00BC72C4"/>
    <w:rsid w:val="00BC7FBA"/>
    <w:rsid w:val="00BD0469"/>
    <w:rsid w:val="00BD0B69"/>
    <w:rsid w:val="00BD1048"/>
    <w:rsid w:val="00BD2D03"/>
    <w:rsid w:val="00BD3366"/>
    <w:rsid w:val="00BD3B26"/>
    <w:rsid w:val="00BD3B4B"/>
    <w:rsid w:val="00BD3E93"/>
    <w:rsid w:val="00BD5C64"/>
    <w:rsid w:val="00BD6B84"/>
    <w:rsid w:val="00BE15A5"/>
    <w:rsid w:val="00BE1825"/>
    <w:rsid w:val="00BE246D"/>
    <w:rsid w:val="00BE291F"/>
    <w:rsid w:val="00BE2CE2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466"/>
    <w:rsid w:val="00BF05F6"/>
    <w:rsid w:val="00BF0B12"/>
    <w:rsid w:val="00BF10E0"/>
    <w:rsid w:val="00BF15AE"/>
    <w:rsid w:val="00BF1FCC"/>
    <w:rsid w:val="00BF2400"/>
    <w:rsid w:val="00BF2B36"/>
    <w:rsid w:val="00BF2C2A"/>
    <w:rsid w:val="00BF475A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49AD"/>
    <w:rsid w:val="00C04AA1"/>
    <w:rsid w:val="00C0528B"/>
    <w:rsid w:val="00C052FF"/>
    <w:rsid w:val="00C05BDF"/>
    <w:rsid w:val="00C06420"/>
    <w:rsid w:val="00C06877"/>
    <w:rsid w:val="00C07AE4"/>
    <w:rsid w:val="00C10A7B"/>
    <w:rsid w:val="00C11AB6"/>
    <w:rsid w:val="00C11DDC"/>
    <w:rsid w:val="00C11F71"/>
    <w:rsid w:val="00C120D2"/>
    <w:rsid w:val="00C12555"/>
    <w:rsid w:val="00C12B81"/>
    <w:rsid w:val="00C12BF3"/>
    <w:rsid w:val="00C13400"/>
    <w:rsid w:val="00C135C5"/>
    <w:rsid w:val="00C137B7"/>
    <w:rsid w:val="00C13E9C"/>
    <w:rsid w:val="00C146DB"/>
    <w:rsid w:val="00C149D8"/>
    <w:rsid w:val="00C14B7A"/>
    <w:rsid w:val="00C15526"/>
    <w:rsid w:val="00C15BC6"/>
    <w:rsid w:val="00C16130"/>
    <w:rsid w:val="00C17125"/>
    <w:rsid w:val="00C1714F"/>
    <w:rsid w:val="00C20904"/>
    <w:rsid w:val="00C212C4"/>
    <w:rsid w:val="00C21647"/>
    <w:rsid w:val="00C2176C"/>
    <w:rsid w:val="00C22D0C"/>
    <w:rsid w:val="00C22D8D"/>
    <w:rsid w:val="00C24DAC"/>
    <w:rsid w:val="00C24E50"/>
    <w:rsid w:val="00C259CD"/>
    <w:rsid w:val="00C25BB7"/>
    <w:rsid w:val="00C26A84"/>
    <w:rsid w:val="00C26F80"/>
    <w:rsid w:val="00C2703E"/>
    <w:rsid w:val="00C2779B"/>
    <w:rsid w:val="00C3054C"/>
    <w:rsid w:val="00C31158"/>
    <w:rsid w:val="00C315FF"/>
    <w:rsid w:val="00C32028"/>
    <w:rsid w:val="00C32332"/>
    <w:rsid w:val="00C33D88"/>
    <w:rsid w:val="00C340FB"/>
    <w:rsid w:val="00C367F3"/>
    <w:rsid w:val="00C374E1"/>
    <w:rsid w:val="00C40BA1"/>
    <w:rsid w:val="00C40DE0"/>
    <w:rsid w:val="00C412E9"/>
    <w:rsid w:val="00C41924"/>
    <w:rsid w:val="00C42028"/>
    <w:rsid w:val="00C4408F"/>
    <w:rsid w:val="00C44CCB"/>
    <w:rsid w:val="00C45DEA"/>
    <w:rsid w:val="00C45F86"/>
    <w:rsid w:val="00C47339"/>
    <w:rsid w:val="00C47573"/>
    <w:rsid w:val="00C501B8"/>
    <w:rsid w:val="00C5154E"/>
    <w:rsid w:val="00C51620"/>
    <w:rsid w:val="00C518EF"/>
    <w:rsid w:val="00C5317A"/>
    <w:rsid w:val="00C53916"/>
    <w:rsid w:val="00C54BFD"/>
    <w:rsid w:val="00C5576F"/>
    <w:rsid w:val="00C561D9"/>
    <w:rsid w:val="00C56CC6"/>
    <w:rsid w:val="00C5784B"/>
    <w:rsid w:val="00C57C3B"/>
    <w:rsid w:val="00C607A1"/>
    <w:rsid w:val="00C60895"/>
    <w:rsid w:val="00C60EB5"/>
    <w:rsid w:val="00C62546"/>
    <w:rsid w:val="00C625A5"/>
    <w:rsid w:val="00C6283F"/>
    <w:rsid w:val="00C62D1F"/>
    <w:rsid w:val="00C6503A"/>
    <w:rsid w:val="00C663B3"/>
    <w:rsid w:val="00C664A0"/>
    <w:rsid w:val="00C668FC"/>
    <w:rsid w:val="00C66C9F"/>
    <w:rsid w:val="00C66DC8"/>
    <w:rsid w:val="00C66DEB"/>
    <w:rsid w:val="00C70257"/>
    <w:rsid w:val="00C709F9"/>
    <w:rsid w:val="00C713E6"/>
    <w:rsid w:val="00C71668"/>
    <w:rsid w:val="00C717B1"/>
    <w:rsid w:val="00C719FE"/>
    <w:rsid w:val="00C72BD4"/>
    <w:rsid w:val="00C74D17"/>
    <w:rsid w:val="00C754F9"/>
    <w:rsid w:val="00C75904"/>
    <w:rsid w:val="00C75AA0"/>
    <w:rsid w:val="00C762EE"/>
    <w:rsid w:val="00C8061E"/>
    <w:rsid w:val="00C809F6"/>
    <w:rsid w:val="00C80AAE"/>
    <w:rsid w:val="00C80B9D"/>
    <w:rsid w:val="00C80F77"/>
    <w:rsid w:val="00C81A06"/>
    <w:rsid w:val="00C81B5F"/>
    <w:rsid w:val="00C823DE"/>
    <w:rsid w:val="00C82865"/>
    <w:rsid w:val="00C82DA7"/>
    <w:rsid w:val="00C83190"/>
    <w:rsid w:val="00C83C07"/>
    <w:rsid w:val="00C85302"/>
    <w:rsid w:val="00C8578F"/>
    <w:rsid w:val="00C85C86"/>
    <w:rsid w:val="00C863FC"/>
    <w:rsid w:val="00C86511"/>
    <w:rsid w:val="00C86C95"/>
    <w:rsid w:val="00C873B1"/>
    <w:rsid w:val="00C90149"/>
    <w:rsid w:val="00C90ABC"/>
    <w:rsid w:val="00C90B3B"/>
    <w:rsid w:val="00C90C2A"/>
    <w:rsid w:val="00C920AC"/>
    <w:rsid w:val="00C9289D"/>
    <w:rsid w:val="00C928C0"/>
    <w:rsid w:val="00C936EB"/>
    <w:rsid w:val="00C93A4D"/>
    <w:rsid w:val="00C93B3E"/>
    <w:rsid w:val="00C94CF3"/>
    <w:rsid w:val="00C94EEA"/>
    <w:rsid w:val="00C955A5"/>
    <w:rsid w:val="00C955D5"/>
    <w:rsid w:val="00C95821"/>
    <w:rsid w:val="00C958ED"/>
    <w:rsid w:val="00C9717F"/>
    <w:rsid w:val="00CA02EE"/>
    <w:rsid w:val="00CA081E"/>
    <w:rsid w:val="00CA2446"/>
    <w:rsid w:val="00CA3DF2"/>
    <w:rsid w:val="00CA4182"/>
    <w:rsid w:val="00CA49D5"/>
    <w:rsid w:val="00CA53A1"/>
    <w:rsid w:val="00CA59AE"/>
    <w:rsid w:val="00CA5F32"/>
    <w:rsid w:val="00CA6285"/>
    <w:rsid w:val="00CA6C63"/>
    <w:rsid w:val="00CA7983"/>
    <w:rsid w:val="00CB0F0C"/>
    <w:rsid w:val="00CB1CF3"/>
    <w:rsid w:val="00CB1F90"/>
    <w:rsid w:val="00CB2465"/>
    <w:rsid w:val="00CB2507"/>
    <w:rsid w:val="00CB445C"/>
    <w:rsid w:val="00CB4862"/>
    <w:rsid w:val="00CB4F01"/>
    <w:rsid w:val="00CB5884"/>
    <w:rsid w:val="00CB5FA0"/>
    <w:rsid w:val="00CB6012"/>
    <w:rsid w:val="00CB6545"/>
    <w:rsid w:val="00CB6D4E"/>
    <w:rsid w:val="00CB7263"/>
    <w:rsid w:val="00CC0E88"/>
    <w:rsid w:val="00CC20F1"/>
    <w:rsid w:val="00CC312F"/>
    <w:rsid w:val="00CC3B51"/>
    <w:rsid w:val="00CC5E56"/>
    <w:rsid w:val="00CC744C"/>
    <w:rsid w:val="00CD057A"/>
    <w:rsid w:val="00CD0841"/>
    <w:rsid w:val="00CD0A19"/>
    <w:rsid w:val="00CD2375"/>
    <w:rsid w:val="00CD2726"/>
    <w:rsid w:val="00CD328E"/>
    <w:rsid w:val="00CD4A5C"/>
    <w:rsid w:val="00CD5115"/>
    <w:rsid w:val="00CD5149"/>
    <w:rsid w:val="00CD5444"/>
    <w:rsid w:val="00CD5893"/>
    <w:rsid w:val="00CD5DA4"/>
    <w:rsid w:val="00CD6288"/>
    <w:rsid w:val="00CD7AC4"/>
    <w:rsid w:val="00CE000E"/>
    <w:rsid w:val="00CE06B4"/>
    <w:rsid w:val="00CE1DB3"/>
    <w:rsid w:val="00CE21F0"/>
    <w:rsid w:val="00CE2A1C"/>
    <w:rsid w:val="00CE3873"/>
    <w:rsid w:val="00CE40D7"/>
    <w:rsid w:val="00CE54A8"/>
    <w:rsid w:val="00CE6796"/>
    <w:rsid w:val="00CE6F03"/>
    <w:rsid w:val="00CE74F2"/>
    <w:rsid w:val="00CF040A"/>
    <w:rsid w:val="00CF07F7"/>
    <w:rsid w:val="00CF1091"/>
    <w:rsid w:val="00CF2215"/>
    <w:rsid w:val="00CF23D3"/>
    <w:rsid w:val="00CF2445"/>
    <w:rsid w:val="00CF2AC6"/>
    <w:rsid w:val="00CF2EA9"/>
    <w:rsid w:val="00CF394D"/>
    <w:rsid w:val="00CF4E87"/>
    <w:rsid w:val="00CF58CA"/>
    <w:rsid w:val="00CF6675"/>
    <w:rsid w:val="00CF6806"/>
    <w:rsid w:val="00CF68B1"/>
    <w:rsid w:val="00CF6E30"/>
    <w:rsid w:val="00CF7A04"/>
    <w:rsid w:val="00D00E0D"/>
    <w:rsid w:val="00D01890"/>
    <w:rsid w:val="00D02613"/>
    <w:rsid w:val="00D03E50"/>
    <w:rsid w:val="00D043D2"/>
    <w:rsid w:val="00D04853"/>
    <w:rsid w:val="00D04A48"/>
    <w:rsid w:val="00D07163"/>
    <w:rsid w:val="00D105C3"/>
    <w:rsid w:val="00D10BD7"/>
    <w:rsid w:val="00D11ED7"/>
    <w:rsid w:val="00D1219B"/>
    <w:rsid w:val="00D122EF"/>
    <w:rsid w:val="00D12C99"/>
    <w:rsid w:val="00D130E6"/>
    <w:rsid w:val="00D13399"/>
    <w:rsid w:val="00D136B0"/>
    <w:rsid w:val="00D13D1A"/>
    <w:rsid w:val="00D1797A"/>
    <w:rsid w:val="00D205B0"/>
    <w:rsid w:val="00D220FA"/>
    <w:rsid w:val="00D22142"/>
    <w:rsid w:val="00D22BBA"/>
    <w:rsid w:val="00D22E1F"/>
    <w:rsid w:val="00D23E34"/>
    <w:rsid w:val="00D24906"/>
    <w:rsid w:val="00D267C4"/>
    <w:rsid w:val="00D273D5"/>
    <w:rsid w:val="00D276C1"/>
    <w:rsid w:val="00D3028A"/>
    <w:rsid w:val="00D314D6"/>
    <w:rsid w:val="00D32284"/>
    <w:rsid w:val="00D324D2"/>
    <w:rsid w:val="00D343D8"/>
    <w:rsid w:val="00D34D9C"/>
    <w:rsid w:val="00D35CE5"/>
    <w:rsid w:val="00D3698C"/>
    <w:rsid w:val="00D374A5"/>
    <w:rsid w:val="00D37761"/>
    <w:rsid w:val="00D40FB2"/>
    <w:rsid w:val="00D413E7"/>
    <w:rsid w:val="00D415AC"/>
    <w:rsid w:val="00D415D1"/>
    <w:rsid w:val="00D424FE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6CF4"/>
    <w:rsid w:val="00D47AB7"/>
    <w:rsid w:val="00D5060B"/>
    <w:rsid w:val="00D51C24"/>
    <w:rsid w:val="00D51E61"/>
    <w:rsid w:val="00D526F4"/>
    <w:rsid w:val="00D52B5A"/>
    <w:rsid w:val="00D532ED"/>
    <w:rsid w:val="00D53E78"/>
    <w:rsid w:val="00D53F99"/>
    <w:rsid w:val="00D53FFD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226F"/>
    <w:rsid w:val="00D62DE8"/>
    <w:rsid w:val="00D641CC"/>
    <w:rsid w:val="00D64887"/>
    <w:rsid w:val="00D6543D"/>
    <w:rsid w:val="00D65B84"/>
    <w:rsid w:val="00D67120"/>
    <w:rsid w:val="00D70D4E"/>
    <w:rsid w:val="00D71D1F"/>
    <w:rsid w:val="00D71D4D"/>
    <w:rsid w:val="00D723FC"/>
    <w:rsid w:val="00D7330A"/>
    <w:rsid w:val="00D7409B"/>
    <w:rsid w:val="00D743CE"/>
    <w:rsid w:val="00D74B0E"/>
    <w:rsid w:val="00D74CEF"/>
    <w:rsid w:val="00D7514E"/>
    <w:rsid w:val="00D75299"/>
    <w:rsid w:val="00D7530F"/>
    <w:rsid w:val="00D755E2"/>
    <w:rsid w:val="00D76308"/>
    <w:rsid w:val="00D774C9"/>
    <w:rsid w:val="00D80CA9"/>
    <w:rsid w:val="00D81448"/>
    <w:rsid w:val="00D830B7"/>
    <w:rsid w:val="00D832A3"/>
    <w:rsid w:val="00D834AC"/>
    <w:rsid w:val="00D834F3"/>
    <w:rsid w:val="00D835BE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B7"/>
    <w:rsid w:val="00D918EC"/>
    <w:rsid w:val="00D91AA6"/>
    <w:rsid w:val="00D91AD0"/>
    <w:rsid w:val="00D926B4"/>
    <w:rsid w:val="00D926D2"/>
    <w:rsid w:val="00D928BC"/>
    <w:rsid w:val="00D929BB"/>
    <w:rsid w:val="00D92F61"/>
    <w:rsid w:val="00D94364"/>
    <w:rsid w:val="00D95AC8"/>
    <w:rsid w:val="00D95CB6"/>
    <w:rsid w:val="00D95E15"/>
    <w:rsid w:val="00D966B9"/>
    <w:rsid w:val="00D97AE8"/>
    <w:rsid w:val="00DA12B1"/>
    <w:rsid w:val="00DA1914"/>
    <w:rsid w:val="00DA1A09"/>
    <w:rsid w:val="00DA1A6F"/>
    <w:rsid w:val="00DA1C26"/>
    <w:rsid w:val="00DA3AD8"/>
    <w:rsid w:val="00DA3F64"/>
    <w:rsid w:val="00DA4677"/>
    <w:rsid w:val="00DA55D1"/>
    <w:rsid w:val="00DA5DA8"/>
    <w:rsid w:val="00DA665C"/>
    <w:rsid w:val="00DA7F92"/>
    <w:rsid w:val="00DB0656"/>
    <w:rsid w:val="00DB14D0"/>
    <w:rsid w:val="00DB1868"/>
    <w:rsid w:val="00DB24C2"/>
    <w:rsid w:val="00DB2D76"/>
    <w:rsid w:val="00DB380F"/>
    <w:rsid w:val="00DB383E"/>
    <w:rsid w:val="00DB38F7"/>
    <w:rsid w:val="00DB4901"/>
    <w:rsid w:val="00DB4D13"/>
    <w:rsid w:val="00DB5313"/>
    <w:rsid w:val="00DB5B32"/>
    <w:rsid w:val="00DB6D39"/>
    <w:rsid w:val="00DB71AE"/>
    <w:rsid w:val="00DB7805"/>
    <w:rsid w:val="00DC00EB"/>
    <w:rsid w:val="00DC110D"/>
    <w:rsid w:val="00DC115E"/>
    <w:rsid w:val="00DC297E"/>
    <w:rsid w:val="00DC43B8"/>
    <w:rsid w:val="00DC7982"/>
    <w:rsid w:val="00DD0331"/>
    <w:rsid w:val="00DD09BE"/>
    <w:rsid w:val="00DD0F05"/>
    <w:rsid w:val="00DD1222"/>
    <w:rsid w:val="00DD1949"/>
    <w:rsid w:val="00DD1B50"/>
    <w:rsid w:val="00DD1D9C"/>
    <w:rsid w:val="00DD7F1C"/>
    <w:rsid w:val="00DE0407"/>
    <w:rsid w:val="00DE06B2"/>
    <w:rsid w:val="00DE0F42"/>
    <w:rsid w:val="00DE1825"/>
    <w:rsid w:val="00DE26C3"/>
    <w:rsid w:val="00DE3771"/>
    <w:rsid w:val="00DE45A0"/>
    <w:rsid w:val="00DE5B2A"/>
    <w:rsid w:val="00DE652B"/>
    <w:rsid w:val="00DE6BCD"/>
    <w:rsid w:val="00DF07E5"/>
    <w:rsid w:val="00DF08E6"/>
    <w:rsid w:val="00DF0F82"/>
    <w:rsid w:val="00DF1229"/>
    <w:rsid w:val="00DF12B6"/>
    <w:rsid w:val="00DF1508"/>
    <w:rsid w:val="00DF1EED"/>
    <w:rsid w:val="00DF2516"/>
    <w:rsid w:val="00DF2582"/>
    <w:rsid w:val="00DF3EBA"/>
    <w:rsid w:val="00DF614A"/>
    <w:rsid w:val="00DF65E6"/>
    <w:rsid w:val="00DF66E0"/>
    <w:rsid w:val="00E006D1"/>
    <w:rsid w:val="00E01FAD"/>
    <w:rsid w:val="00E02627"/>
    <w:rsid w:val="00E02C44"/>
    <w:rsid w:val="00E031F3"/>
    <w:rsid w:val="00E03554"/>
    <w:rsid w:val="00E03D35"/>
    <w:rsid w:val="00E05F4E"/>
    <w:rsid w:val="00E05FB5"/>
    <w:rsid w:val="00E061B1"/>
    <w:rsid w:val="00E068E0"/>
    <w:rsid w:val="00E117CD"/>
    <w:rsid w:val="00E119D3"/>
    <w:rsid w:val="00E11A4E"/>
    <w:rsid w:val="00E13430"/>
    <w:rsid w:val="00E13663"/>
    <w:rsid w:val="00E13AB2"/>
    <w:rsid w:val="00E13AE5"/>
    <w:rsid w:val="00E13C1D"/>
    <w:rsid w:val="00E16A21"/>
    <w:rsid w:val="00E17BC7"/>
    <w:rsid w:val="00E202BB"/>
    <w:rsid w:val="00E229A9"/>
    <w:rsid w:val="00E22BA1"/>
    <w:rsid w:val="00E231A8"/>
    <w:rsid w:val="00E239C2"/>
    <w:rsid w:val="00E23FAF"/>
    <w:rsid w:val="00E241D9"/>
    <w:rsid w:val="00E2498B"/>
    <w:rsid w:val="00E250F6"/>
    <w:rsid w:val="00E25317"/>
    <w:rsid w:val="00E261CD"/>
    <w:rsid w:val="00E26406"/>
    <w:rsid w:val="00E265D7"/>
    <w:rsid w:val="00E26A6D"/>
    <w:rsid w:val="00E26B08"/>
    <w:rsid w:val="00E2768D"/>
    <w:rsid w:val="00E3351E"/>
    <w:rsid w:val="00E33990"/>
    <w:rsid w:val="00E33AE0"/>
    <w:rsid w:val="00E34C22"/>
    <w:rsid w:val="00E34F90"/>
    <w:rsid w:val="00E35ED3"/>
    <w:rsid w:val="00E35ED5"/>
    <w:rsid w:val="00E408F2"/>
    <w:rsid w:val="00E424F2"/>
    <w:rsid w:val="00E42FE9"/>
    <w:rsid w:val="00E430F2"/>
    <w:rsid w:val="00E4440C"/>
    <w:rsid w:val="00E453C8"/>
    <w:rsid w:val="00E46112"/>
    <w:rsid w:val="00E46E7F"/>
    <w:rsid w:val="00E4702B"/>
    <w:rsid w:val="00E472B2"/>
    <w:rsid w:val="00E475D0"/>
    <w:rsid w:val="00E50E47"/>
    <w:rsid w:val="00E5106B"/>
    <w:rsid w:val="00E524C8"/>
    <w:rsid w:val="00E5317F"/>
    <w:rsid w:val="00E543EF"/>
    <w:rsid w:val="00E54D56"/>
    <w:rsid w:val="00E57360"/>
    <w:rsid w:val="00E57914"/>
    <w:rsid w:val="00E6081D"/>
    <w:rsid w:val="00E60E67"/>
    <w:rsid w:val="00E60F02"/>
    <w:rsid w:val="00E6156D"/>
    <w:rsid w:val="00E618EB"/>
    <w:rsid w:val="00E61FD3"/>
    <w:rsid w:val="00E6213D"/>
    <w:rsid w:val="00E622B4"/>
    <w:rsid w:val="00E622BB"/>
    <w:rsid w:val="00E62C6E"/>
    <w:rsid w:val="00E64007"/>
    <w:rsid w:val="00E64950"/>
    <w:rsid w:val="00E668F5"/>
    <w:rsid w:val="00E66A87"/>
    <w:rsid w:val="00E66D69"/>
    <w:rsid w:val="00E6769F"/>
    <w:rsid w:val="00E67E16"/>
    <w:rsid w:val="00E70AEA"/>
    <w:rsid w:val="00E70CDF"/>
    <w:rsid w:val="00E70D6C"/>
    <w:rsid w:val="00E710EB"/>
    <w:rsid w:val="00E712A0"/>
    <w:rsid w:val="00E727ED"/>
    <w:rsid w:val="00E72809"/>
    <w:rsid w:val="00E72D7A"/>
    <w:rsid w:val="00E74313"/>
    <w:rsid w:val="00E75734"/>
    <w:rsid w:val="00E75996"/>
    <w:rsid w:val="00E76805"/>
    <w:rsid w:val="00E77B52"/>
    <w:rsid w:val="00E80EC7"/>
    <w:rsid w:val="00E8219C"/>
    <w:rsid w:val="00E83794"/>
    <w:rsid w:val="00E83DDC"/>
    <w:rsid w:val="00E8441A"/>
    <w:rsid w:val="00E84514"/>
    <w:rsid w:val="00E85502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114C"/>
    <w:rsid w:val="00EA1619"/>
    <w:rsid w:val="00EA28BA"/>
    <w:rsid w:val="00EA2D9F"/>
    <w:rsid w:val="00EA4F10"/>
    <w:rsid w:val="00EA530F"/>
    <w:rsid w:val="00EA5A33"/>
    <w:rsid w:val="00EA5B6A"/>
    <w:rsid w:val="00EA5DEE"/>
    <w:rsid w:val="00EA6329"/>
    <w:rsid w:val="00EA6DAC"/>
    <w:rsid w:val="00EA6EF9"/>
    <w:rsid w:val="00EA761C"/>
    <w:rsid w:val="00EA7DCA"/>
    <w:rsid w:val="00EB038A"/>
    <w:rsid w:val="00EB05AE"/>
    <w:rsid w:val="00EB1074"/>
    <w:rsid w:val="00EB159F"/>
    <w:rsid w:val="00EB194B"/>
    <w:rsid w:val="00EB1E1F"/>
    <w:rsid w:val="00EB20B3"/>
    <w:rsid w:val="00EB3A8D"/>
    <w:rsid w:val="00EB4B13"/>
    <w:rsid w:val="00EB4D46"/>
    <w:rsid w:val="00EB5FA1"/>
    <w:rsid w:val="00EB6A36"/>
    <w:rsid w:val="00EB6B45"/>
    <w:rsid w:val="00EB6D43"/>
    <w:rsid w:val="00EB7015"/>
    <w:rsid w:val="00EB7138"/>
    <w:rsid w:val="00EB7211"/>
    <w:rsid w:val="00EB78E0"/>
    <w:rsid w:val="00EC0C9B"/>
    <w:rsid w:val="00EC1450"/>
    <w:rsid w:val="00EC16D2"/>
    <w:rsid w:val="00EC1E08"/>
    <w:rsid w:val="00EC1F19"/>
    <w:rsid w:val="00EC2138"/>
    <w:rsid w:val="00EC29AE"/>
    <w:rsid w:val="00EC41DE"/>
    <w:rsid w:val="00EC43A9"/>
    <w:rsid w:val="00EC4633"/>
    <w:rsid w:val="00EC4A24"/>
    <w:rsid w:val="00EC5250"/>
    <w:rsid w:val="00EC5577"/>
    <w:rsid w:val="00EC5A95"/>
    <w:rsid w:val="00EC6145"/>
    <w:rsid w:val="00EC6B2E"/>
    <w:rsid w:val="00EC76F6"/>
    <w:rsid w:val="00EC7933"/>
    <w:rsid w:val="00EC7E8A"/>
    <w:rsid w:val="00ED03A2"/>
    <w:rsid w:val="00ED06CC"/>
    <w:rsid w:val="00ED1AF7"/>
    <w:rsid w:val="00ED1E94"/>
    <w:rsid w:val="00ED2B0D"/>
    <w:rsid w:val="00ED3610"/>
    <w:rsid w:val="00ED3BF3"/>
    <w:rsid w:val="00ED3FED"/>
    <w:rsid w:val="00ED438B"/>
    <w:rsid w:val="00ED4826"/>
    <w:rsid w:val="00ED4B9E"/>
    <w:rsid w:val="00ED636C"/>
    <w:rsid w:val="00ED69F7"/>
    <w:rsid w:val="00ED7503"/>
    <w:rsid w:val="00ED75CA"/>
    <w:rsid w:val="00EE10DD"/>
    <w:rsid w:val="00EE1194"/>
    <w:rsid w:val="00EE1544"/>
    <w:rsid w:val="00EE252E"/>
    <w:rsid w:val="00EE2841"/>
    <w:rsid w:val="00EE4106"/>
    <w:rsid w:val="00EE429B"/>
    <w:rsid w:val="00EE4E1B"/>
    <w:rsid w:val="00EE5996"/>
    <w:rsid w:val="00EE64AB"/>
    <w:rsid w:val="00EE67BA"/>
    <w:rsid w:val="00EE6A37"/>
    <w:rsid w:val="00EE755B"/>
    <w:rsid w:val="00EE7BF1"/>
    <w:rsid w:val="00EF02C4"/>
    <w:rsid w:val="00EF056C"/>
    <w:rsid w:val="00EF0618"/>
    <w:rsid w:val="00EF0D3B"/>
    <w:rsid w:val="00EF1919"/>
    <w:rsid w:val="00EF1D60"/>
    <w:rsid w:val="00EF2200"/>
    <w:rsid w:val="00EF2469"/>
    <w:rsid w:val="00EF2507"/>
    <w:rsid w:val="00EF30D1"/>
    <w:rsid w:val="00EF39B9"/>
    <w:rsid w:val="00EF3ABB"/>
    <w:rsid w:val="00EF4D60"/>
    <w:rsid w:val="00EF54A6"/>
    <w:rsid w:val="00F00769"/>
    <w:rsid w:val="00F01102"/>
    <w:rsid w:val="00F01280"/>
    <w:rsid w:val="00F012E1"/>
    <w:rsid w:val="00F0139F"/>
    <w:rsid w:val="00F016E4"/>
    <w:rsid w:val="00F01D75"/>
    <w:rsid w:val="00F02280"/>
    <w:rsid w:val="00F02488"/>
    <w:rsid w:val="00F03CBB"/>
    <w:rsid w:val="00F03DCF"/>
    <w:rsid w:val="00F03EF2"/>
    <w:rsid w:val="00F052AF"/>
    <w:rsid w:val="00F058EF"/>
    <w:rsid w:val="00F063C6"/>
    <w:rsid w:val="00F07067"/>
    <w:rsid w:val="00F07591"/>
    <w:rsid w:val="00F07915"/>
    <w:rsid w:val="00F07E08"/>
    <w:rsid w:val="00F10A6B"/>
    <w:rsid w:val="00F1131E"/>
    <w:rsid w:val="00F14D97"/>
    <w:rsid w:val="00F14EA3"/>
    <w:rsid w:val="00F15232"/>
    <w:rsid w:val="00F15395"/>
    <w:rsid w:val="00F20186"/>
    <w:rsid w:val="00F20704"/>
    <w:rsid w:val="00F2104B"/>
    <w:rsid w:val="00F210C5"/>
    <w:rsid w:val="00F213F1"/>
    <w:rsid w:val="00F21E03"/>
    <w:rsid w:val="00F21E07"/>
    <w:rsid w:val="00F221CE"/>
    <w:rsid w:val="00F22F2B"/>
    <w:rsid w:val="00F24374"/>
    <w:rsid w:val="00F24972"/>
    <w:rsid w:val="00F24ADA"/>
    <w:rsid w:val="00F25E74"/>
    <w:rsid w:val="00F267B7"/>
    <w:rsid w:val="00F26A50"/>
    <w:rsid w:val="00F2727A"/>
    <w:rsid w:val="00F27FED"/>
    <w:rsid w:val="00F318DC"/>
    <w:rsid w:val="00F31CCD"/>
    <w:rsid w:val="00F31E12"/>
    <w:rsid w:val="00F32F00"/>
    <w:rsid w:val="00F332C3"/>
    <w:rsid w:val="00F33DAB"/>
    <w:rsid w:val="00F3443B"/>
    <w:rsid w:val="00F3476C"/>
    <w:rsid w:val="00F35C3A"/>
    <w:rsid w:val="00F361DA"/>
    <w:rsid w:val="00F3681A"/>
    <w:rsid w:val="00F36A2D"/>
    <w:rsid w:val="00F41273"/>
    <w:rsid w:val="00F412C8"/>
    <w:rsid w:val="00F4165C"/>
    <w:rsid w:val="00F41ACE"/>
    <w:rsid w:val="00F41F80"/>
    <w:rsid w:val="00F42B77"/>
    <w:rsid w:val="00F42F9A"/>
    <w:rsid w:val="00F43E91"/>
    <w:rsid w:val="00F450FC"/>
    <w:rsid w:val="00F45F4F"/>
    <w:rsid w:val="00F460DA"/>
    <w:rsid w:val="00F46E30"/>
    <w:rsid w:val="00F47671"/>
    <w:rsid w:val="00F5046F"/>
    <w:rsid w:val="00F50A6E"/>
    <w:rsid w:val="00F50F82"/>
    <w:rsid w:val="00F52411"/>
    <w:rsid w:val="00F529AC"/>
    <w:rsid w:val="00F535B7"/>
    <w:rsid w:val="00F540BF"/>
    <w:rsid w:val="00F5414D"/>
    <w:rsid w:val="00F541B4"/>
    <w:rsid w:val="00F5589C"/>
    <w:rsid w:val="00F56C1A"/>
    <w:rsid w:val="00F57075"/>
    <w:rsid w:val="00F57780"/>
    <w:rsid w:val="00F60140"/>
    <w:rsid w:val="00F60A8C"/>
    <w:rsid w:val="00F617BA"/>
    <w:rsid w:val="00F6296C"/>
    <w:rsid w:val="00F65256"/>
    <w:rsid w:val="00F655EB"/>
    <w:rsid w:val="00F659BE"/>
    <w:rsid w:val="00F67196"/>
    <w:rsid w:val="00F67973"/>
    <w:rsid w:val="00F723C7"/>
    <w:rsid w:val="00F728CB"/>
    <w:rsid w:val="00F72D48"/>
    <w:rsid w:val="00F74ED3"/>
    <w:rsid w:val="00F75124"/>
    <w:rsid w:val="00F75D2E"/>
    <w:rsid w:val="00F767C2"/>
    <w:rsid w:val="00F8047B"/>
    <w:rsid w:val="00F806FA"/>
    <w:rsid w:val="00F80912"/>
    <w:rsid w:val="00F809C0"/>
    <w:rsid w:val="00F80E58"/>
    <w:rsid w:val="00F816FD"/>
    <w:rsid w:val="00F82701"/>
    <w:rsid w:val="00F82F51"/>
    <w:rsid w:val="00F8347B"/>
    <w:rsid w:val="00F83AC8"/>
    <w:rsid w:val="00F84F64"/>
    <w:rsid w:val="00F85A66"/>
    <w:rsid w:val="00F86AE1"/>
    <w:rsid w:val="00F86C98"/>
    <w:rsid w:val="00F8777C"/>
    <w:rsid w:val="00F87EBD"/>
    <w:rsid w:val="00F90E0F"/>
    <w:rsid w:val="00F90E3E"/>
    <w:rsid w:val="00F90EA1"/>
    <w:rsid w:val="00F92825"/>
    <w:rsid w:val="00F93263"/>
    <w:rsid w:val="00F9417B"/>
    <w:rsid w:val="00F94955"/>
    <w:rsid w:val="00F9640E"/>
    <w:rsid w:val="00F9734A"/>
    <w:rsid w:val="00F975E2"/>
    <w:rsid w:val="00F976E1"/>
    <w:rsid w:val="00FA0038"/>
    <w:rsid w:val="00FA08ED"/>
    <w:rsid w:val="00FA0AD6"/>
    <w:rsid w:val="00FA0B33"/>
    <w:rsid w:val="00FA1AD3"/>
    <w:rsid w:val="00FA1FC8"/>
    <w:rsid w:val="00FA2959"/>
    <w:rsid w:val="00FA3042"/>
    <w:rsid w:val="00FA3E29"/>
    <w:rsid w:val="00FA4ED0"/>
    <w:rsid w:val="00FA51F9"/>
    <w:rsid w:val="00FA5B5F"/>
    <w:rsid w:val="00FA6668"/>
    <w:rsid w:val="00FA6AB5"/>
    <w:rsid w:val="00FA78CD"/>
    <w:rsid w:val="00FB0443"/>
    <w:rsid w:val="00FB0594"/>
    <w:rsid w:val="00FB0BD4"/>
    <w:rsid w:val="00FB1189"/>
    <w:rsid w:val="00FB2B58"/>
    <w:rsid w:val="00FB4CFA"/>
    <w:rsid w:val="00FB5519"/>
    <w:rsid w:val="00FB5B7E"/>
    <w:rsid w:val="00FB5BE2"/>
    <w:rsid w:val="00FB5E50"/>
    <w:rsid w:val="00FB6064"/>
    <w:rsid w:val="00FB6495"/>
    <w:rsid w:val="00FB7B25"/>
    <w:rsid w:val="00FB7EA7"/>
    <w:rsid w:val="00FC04F5"/>
    <w:rsid w:val="00FC1341"/>
    <w:rsid w:val="00FC20D8"/>
    <w:rsid w:val="00FC25AB"/>
    <w:rsid w:val="00FC36ED"/>
    <w:rsid w:val="00FC3C1A"/>
    <w:rsid w:val="00FC43DE"/>
    <w:rsid w:val="00FC56F3"/>
    <w:rsid w:val="00FC5E78"/>
    <w:rsid w:val="00FC5EFE"/>
    <w:rsid w:val="00FC669E"/>
    <w:rsid w:val="00FC67D1"/>
    <w:rsid w:val="00FD0921"/>
    <w:rsid w:val="00FD12F8"/>
    <w:rsid w:val="00FD1D0A"/>
    <w:rsid w:val="00FD2E95"/>
    <w:rsid w:val="00FD3157"/>
    <w:rsid w:val="00FD3952"/>
    <w:rsid w:val="00FD5871"/>
    <w:rsid w:val="00FD75B4"/>
    <w:rsid w:val="00FD7F92"/>
    <w:rsid w:val="00FE0722"/>
    <w:rsid w:val="00FE0A70"/>
    <w:rsid w:val="00FE12F8"/>
    <w:rsid w:val="00FE2BF3"/>
    <w:rsid w:val="00FE312A"/>
    <w:rsid w:val="00FE33BA"/>
    <w:rsid w:val="00FE3733"/>
    <w:rsid w:val="00FE4574"/>
    <w:rsid w:val="00FE4940"/>
    <w:rsid w:val="00FE6292"/>
    <w:rsid w:val="00FE76A4"/>
    <w:rsid w:val="00FE78CE"/>
    <w:rsid w:val="00FF001B"/>
    <w:rsid w:val="00FF0042"/>
    <w:rsid w:val="00FF0493"/>
    <w:rsid w:val="00FF0D65"/>
    <w:rsid w:val="00FF10B3"/>
    <w:rsid w:val="00FF1FEC"/>
    <w:rsid w:val="00FF22C1"/>
    <w:rsid w:val="00FF2A63"/>
    <w:rsid w:val="00FF3185"/>
    <w:rsid w:val="00FF3357"/>
    <w:rsid w:val="00FF44BE"/>
    <w:rsid w:val="00FF48B5"/>
    <w:rsid w:val="00FF5BF2"/>
    <w:rsid w:val="00FF6241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4304820"/>
  <w15:docId w15:val="{4A3C209B-2945-4E71-9D00-9716EFA54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jc w:val="center"/>
      </w:pPr>
    </w:pPrDefault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E6FBD"/>
    <w:rPr>
      <w:rFonts w:ascii="Times New Roman" w:hAnsi="Times New Roman"/>
      <w:sz w:val="24"/>
      <w:szCs w:val="24"/>
      <w:lang w:val="uk-UA"/>
    </w:rPr>
  </w:style>
  <w:style w:type="paragraph" w:styleId="Heading1">
    <w:name w:val="heading 1"/>
    <w:basedOn w:val="Normal"/>
    <w:next w:val="Normal"/>
    <w:link w:val="Heading1Char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semiHidden/>
    <w:rsid w:val="00B06596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semiHidden/>
    <w:rsid w:val="00B06596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">
    <w:name w:val="Абзац списка1"/>
    <w:basedOn w:val="Normal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Hyperlink">
    <w:name w:val="Hyperlink"/>
    <w:uiPriority w:val="99"/>
    <w:rsid w:val="00B06596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B06596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TableGrid">
    <w:name w:val="Table Grid"/>
    <w:basedOn w:val="TableNormal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96433"/>
  </w:style>
  <w:style w:type="paragraph" w:customStyle="1" w:styleId="10">
    <w:name w:val="Курсова 1"/>
    <w:basedOn w:val="Normal"/>
    <w:link w:val="11"/>
    <w:qFormat/>
    <w:rsid w:val="00985994"/>
    <w:pPr>
      <w:spacing w:after="240" w:line="360" w:lineRule="auto"/>
      <w:ind w:firstLine="142"/>
      <w:jc w:val="both"/>
    </w:pPr>
    <w:rPr>
      <w:sz w:val="28"/>
      <w:szCs w:val="28"/>
    </w:rPr>
  </w:style>
  <w:style w:type="character" w:customStyle="1" w:styleId="11">
    <w:name w:val="Курсова 1 Знак"/>
    <w:link w:val="10"/>
    <w:rsid w:val="00985994"/>
    <w:rPr>
      <w:rFonts w:ascii="Times New Roman" w:hAnsi="Times New Roman"/>
      <w:sz w:val="28"/>
      <w:szCs w:val="28"/>
      <w:lang w:val="uk-UA"/>
    </w:rPr>
  </w:style>
  <w:style w:type="paragraph" w:styleId="TOC1">
    <w:name w:val="toc 1"/>
    <w:basedOn w:val="Normal"/>
    <w:next w:val="Normal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TOC2">
    <w:name w:val="toc 2"/>
    <w:basedOn w:val="Normal"/>
    <w:next w:val="Normal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TOC3">
    <w:name w:val="toc 3"/>
    <w:basedOn w:val="Normal"/>
    <w:next w:val="Normal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">
    <w:name w:val="Курсова 2"/>
    <w:basedOn w:val="Normal"/>
    <w:link w:val="20"/>
    <w:qFormat/>
    <w:rsid w:val="00985994"/>
    <w:pPr>
      <w:spacing w:after="240" w:line="360" w:lineRule="auto"/>
      <w:ind w:firstLine="142"/>
      <w:jc w:val="both"/>
    </w:pPr>
    <w:rPr>
      <w:sz w:val="28"/>
      <w:szCs w:val="28"/>
    </w:rPr>
  </w:style>
  <w:style w:type="character" w:customStyle="1" w:styleId="20">
    <w:name w:val="Курсова 2 Знак"/>
    <w:link w:val="2"/>
    <w:rsid w:val="00985994"/>
    <w:rPr>
      <w:rFonts w:ascii="Times New Roman" w:hAnsi="Times New Roman"/>
      <w:sz w:val="28"/>
      <w:szCs w:val="28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TOC7">
    <w:name w:val="toc 7"/>
    <w:basedOn w:val="Normal"/>
    <w:next w:val="Normal"/>
    <w:autoRedefine/>
    <w:uiPriority w:val="39"/>
    <w:locked/>
    <w:rsid w:val="00394948"/>
    <w:pPr>
      <w:ind w:left="1440"/>
    </w:pPr>
  </w:style>
  <w:style w:type="paragraph" w:styleId="ListParagraph">
    <w:name w:val="List Paragraph"/>
    <w:basedOn w:val="Normal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DefaultParagraphFont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Normal"/>
    <w:qFormat/>
    <w:rsid w:val="00790BF3"/>
    <w:pPr>
      <w:spacing w:line="360" w:lineRule="auto"/>
      <w:ind w:firstLine="709"/>
      <w:jc w:val="both"/>
    </w:pPr>
    <w:rPr>
      <w:sz w:val="28"/>
      <w:szCs w:val="28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eastAsia="uk-UA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eastAsia="uk-UA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eastAsia="uk-UA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eastAsia="uk-UA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NoList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NoList"/>
    <w:uiPriority w:val="99"/>
    <w:rsid w:val="00F75D2E"/>
    <w:pPr>
      <w:numPr>
        <w:numId w:val="3"/>
      </w:numPr>
    </w:pPr>
  </w:style>
  <w:style w:type="character" w:styleId="PlaceholderText">
    <w:name w:val="Placeholder Text"/>
    <w:uiPriority w:val="99"/>
    <w:semiHidden/>
    <w:rsid w:val="00BC0D37"/>
    <w:rPr>
      <w:color w:val="808080"/>
    </w:rPr>
  </w:style>
  <w:style w:type="paragraph" w:styleId="BodyTextIndent">
    <w:name w:val="Body Text Indent"/>
    <w:basedOn w:val="Normal"/>
    <w:link w:val="BodyTextIndentChar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eastAsia="ar-SA"/>
    </w:rPr>
  </w:style>
  <w:style w:type="character" w:customStyle="1" w:styleId="BodyTextIndentChar">
    <w:name w:val="Body Text Indent Char"/>
    <w:link w:val="BodyTextIndent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Strong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Heading1"/>
    <w:autoRedefine/>
    <w:rsid w:val="00333AF0"/>
    <w:pPr>
      <w:spacing w:before="100" w:after="100"/>
      <w:ind w:right="28"/>
    </w:pPr>
    <w:rPr>
      <w:rFonts w:ascii="Times New Roman" w:hAnsi="Times New Roman"/>
      <w:spacing w:val="-4"/>
      <w:kern w:val="28"/>
      <w:sz w:val="28"/>
      <w:szCs w:val="24"/>
    </w:rPr>
  </w:style>
  <w:style w:type="paragraph" w:styleId="Title">
    <w:name w:val="Title"/>
    <w:basedOn w:val="Normal"/>
    <w:link w:val="TitleChar"/>
    <w:qFormat/>
    <w:locked/>
    <w:rsid w:val="00E4702B"/>
    <w:rPr>
      <w:rFonts w:eastAsia="Times New Roman"/>
      <w:b/>
      <w:sz w:val="28"/>
      <w:szCs w:val="20"/>
    </w:rPr>
  </w:style>
  <w:style w:type="character" w:customStyle="1" w:styleId="TitleChar">
    <w:name w:val="Title Char"/>
    <w:link w:val="Title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Normal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</w:rPr>
  </w:style>
  <w:style w:type="paragraph" w:customStyle="1" w:styleId="a0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FC43DE"/>
    <w:rPr>
      <w:rFonts w:ascii="Courier New" w:eastAsia="Times New Roman" w:hAnsi="Courier New" w:cs="Courier New"/>
    </w:rPr>
  </w:style>
  <w:style w:type="character" w:styleId="FollowedHyperlink">
    <w:name w:val="FollowedHyperlink"/>
    <w:basedOn w:val="DefaultParagraphFont"/>
    <w:uiPriority w:val="99"/>
    <w:rsid w:val="00270ECD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8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7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5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1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1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8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6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5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9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444\OOP\&#1051;&#1072;&#1073;&#1086;&#1088;&#1072;&#1090;&#1086;&#1088;&#1085;&#1072;%202%20&#1043;&#1086;&#1085;&#1095;&#1072;&#1088;&#1086;&#1074;%20&#1050;&#1041;-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B7B967-7C6D-4DDE-9848-960A665D1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Лабораторна 2 Гончаров КБ-2.dotx</Template>
  <TotalTime>0</TotalTime>
  <Pages>4</Pages>
  <Words>105</Words>
  <Characters>601</Characters>
  <Application>Microsoft Office Word</Application>
  <DocSecurity>0</DocSecurity>
  <Lines>5</Lines>
  <Paragraphs>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Home</Company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llo on</dc:creator>
  <cp:keywords/>
  <dc:description/>
  <cp:lastModifiedBy>llo on</cp:lastModifiedBy>
  <cp:revision>2</cp:revision>
  <cp:lastPrinted>2022-10-15T15:54:00Z</cp:lastPrinted>
  <dcterms:created xsi:type="dcterms:W3CDTF">2022-12-24T01:49:00Z</dcterms:created>
  <dcterms:modified xsi:type="dcterms:W3CDTF">2022-12-24T01:49:00Z</dcterms:modified>
</cp:coreProperties>
</file>