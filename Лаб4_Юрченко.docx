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3A9A" w14:textId="09BBE890" w:rsidR="00A37961" w:rsidRPr="0052763F" w:rsidRDefault="00A37961" w:rsidP="003E4C37">
      <w:pPr>
        <w:spacing w:line="360" w:lineRule="auto"/>
        <w:rPr>
          <w:b/>
          <w:bCs/>
          <w:sz w:val="28"/>
          <w:szCs w:val="28"/>
        </w:rPr>
      </w:pPr>
      <w:r w:rsidRPr="0052763F">
        <w:rPr>
          <w:b/>
          <w:bCs/>
          <w:sz w:val="28"/>
          <w:szCs w:val="28"/>
        </w:rPr>
        <w:t>ЛАБОРАТОРНА РОБОТА №</w:t>
      </w:r>
      <w:r w:rsidR="00294115">
        <w:rPr>
          <w:b/>
          <w:bCs/>
          <w:sz w:val="28"/>
          <w:szCs w:val="28"/>
        </w:rPr>
        <w:t>4</w:t>
      </w:r>
      <w:r w:rsidRPr="0052763F">
        <w:rPr>
          <w:b/>
          <w:bCs/>
          <w:sz w:val="28"/>
          <w:szCs w:val="28"/>
        </w:rPr>
        <w:t xml:space="preserve"> </w:t>
      </w:r>
    </w:p>
    <w:p w14:paraId="3207229B" w14:textId="77777777" w:rsidR="000E6FBD" w:rsidRPr="0052763F" w:rsidRDefault="000E6FBD" w:rsidP="003E4C37">
      <w:pPr>
        <w:spacing w:line="360" w:lineRule="auto"/>
        <w:rPr>
          <w:b/>
          <w:bCs/>
          <w:sz w:val="28"/>
          <w:szCs w:val="28"/>
        </w:rPr>
      </w:pPr>
      <w:r w:rsidRPr="0052763F">
        <w:rPr>
          <w:b/>
          <w:bCs/>
          <w:sz w:val="28"/>
          <w:szCs w:val="28"/>
        </w:rPr>
        <w:t>ТОМИ (DOCKER VOLUMES)</w:t>
      </w:r>
    </w:p>
    <w:p w14:paraId="51CF36AB" w14:textId="6465D772" w:rsidR="00A37961" w:rsidRPr="0052763F" w:rsidRDefault="00A37961" w:rsidP="003E4C37">
      <w:pPr>
        <w:spacing w:line="360" w:lineRule="auto"/>
        <w:rPr>
          <w:b/>
          <w:bCs/>
          <w:sz w:val="28"/>
          <w:szCs w:val="28"/>
        </w:rPr>
      </w:pPr>
      <w:r w:rsidRPr="0052763F">
        <w:rPr>
          <w:b/>
          <w:bCs/>
          <w:sz w:val="28"/>
          <w:szCs w:val="28"/>
        </w:rPr>
        <w:t xml:space="preserve">Хід роботи: </w:t>
      </w:r>
    </w:p>
    <w:p w14:paraId="058145EC" w14:textId="32A7CB99" w:rsidR="00520774" w:rsidRPr="0052763F" w:rsidRDefault="000E6FBD" w:rsidP="003E4C37">
      <w:pPr>
        <w:spacing w:line="360" w:lineRule="auto"/>
        <w:rPr>
          <w:bCs/>
          <w:iCs/>
          <w:sz w:val="28"/>
          <w:szCs w:val="28"/>
        </w:rPr>
      </w:pPr>
      <w:r w:rsidRPr="0052763F">
        <w:rPr>
          <w:noProof/>
          <w:sz w:val="28"/>
          <w:szCs w:val="28"/>
        </w:rPr>
        <w:drawing>
          <wp:inline distT="0" distB="0" distL="0" distR="0" wp14:anchorId="6A3A84EC" wp14:editId="620A317E">
            <wp:extent cx="6120765" cy="11360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0D0A" w14:textId="622A9BF7" w:rsidR="00CA5F32" w:rsidRPr="0052763F" w:rsidRDefault="00A37961" w:rsidP="003E4C37">
      <w:pPr>
        <w:spacing w:line="360" w:lineRule="auto"/>
        <w:rPr>
          <w:sz w:val="28"/>
          <w:szCs w:val="28"/>
        </w:rPr>
      </w:pPr>
      <w:r w:rsidRPr="0052763F">
        <w:rPr>
          <w:sz w:val="28"/>
          <w:szCs w:val="28"/>
        </w:rPr>
        <w:t xml:space="preserve">Рис. </w:t>
      </w:r>
      <w:r w:rsidR="000E6FBD" w:rsidRPr="0052763F">
        <w:rPr>
          <w:sz w:val="28"/>
          <w:szCs w:val="28"/>
        </w:rPr>
        <w:t>4</w:t>
      </w:r>
      <w:r w:rsidRPr="0052763F">
        <w:rPr>
          <w:sz w:val="28"/>
          <w:szCs w:val="28"/>
        </w:rPr>
        <w:t xml:space="preserve">.1. </w:t>
      </w:r>
      <w:r w:rsidR="000E6FBD" w:rsidRPr="0052763F">
        <w:rPr>
          <w:sz w:val="28"/>
          <w:szCs w:val="28"/>
        </w:rPr>
        <w:t>Вивід користувачів після видалення контейнеру</w:t>
      </w:r>
    </w:p>
    <w:p w14:paraId="7A5CF1DE" w14:textId="3D52D055" w:rsidR="003E4C37" w:rsidRPr="0052763F" w:rsidRDefault="000E6FBD" w:rsidP="000E6FBD">
      <w:pPr>
        <w:spacing w:line="360" w:lineRule="auto"/>
        <w:rPr>
          <w:sz w:val="28"/>
          <w:szCs w:val="28"/>
        </w:rPr>
      </w:pPr>
      <w:r w:rsidRPr="0052763F">
        <w:rPr>
          <w:noProof/>
          <w:sz w:val="28"/>
          <w:szCs w:val="28"/>
        </w:rPr>
        <w:drawing>
          <wp:inline distT="0" distB="0" distL="0" distR="0" wp14:anchorId="347D2ED6" wp14:editId="417AA8A0">
            <wp:extent cx="4361905" cy="333333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F1B4" w14:textId="5B1E8239" w:rsidR="00A37961" w:rsidRPr="0052763F" w:rsidRDefault="00A37961" w:rsidP="003E4C37">
      <w:pPr>
        <w:spacing w:line="360" w:lineRule="auto"/>
        <w:rPr>
          <w:sz w:val="28"/>
          <w:szCs w:val="28"/>
        </w:rPr>
      </w:pPr>
      <w:r w:rsidRPr="0052763F">
        <w:rPr>
          <w:sz w:val="28"/>
          <w:szCs w:val="28"/>
        </w:rPr>
        <w:t xml:space="preserve">Рис. </w:t>
      </w:r>
      <w:r w:rsidR="000E6FBD" w:rsidRPr="0052763F">
        <w:rPr>
          <w:sz w:val="28"/>
          <w:szCs w:val="28"/>
        </w:rPr>
        <w:t>4</w:t>
      </w:r>
      <w:r w:rsidRPr="0052763F">
        <w:rPr>
          <w:sz w:val="28"/>
          <w:szCs w:val="28"/>
        </w:rPr>
        <w:t xml:space="preserve">.2. </w:t>
      </w:r>
      <w:r w:rsidR="000E6FBD" w:rsidRPr="0052763F">
        <w:rPr>
          <w:sz w:val="28"/>
          <w:szCs w:val="28"/>
        </w:rPr>
        <w:t>Створення тому</w:t>
      </w:r>
    </w:p>
    <w:p w14:paraId="6A7A38F0" w14:textId="77777777" w:rsidR="000E6FBD" w:rsidRPr="0052763F" w:rsidRDefault="000E6FBD" w:rsidP="003E4C37">
      <w:pPr>
        <w:spacing w:line="360" w:lineRule="auto"/>
        <w:ind w:firstLine="851"/>
        <w:rPr>
          <w:sz w:val="28"/>
          <w:szCs w:val="28"/>
        </w:rPr>
      </w:pPr>
      <w:r w:rsidRPr="0052763F">
        <w:rPr>
          <w:noProof/>
          <w:sz w:val="28"/>
          <w:szCs w:val="28"/>
        </w:rPr>
        <w:drawing>
          <wp:inline distT="0" distB="0" distL="0" distR="0" wp14:anchorId="7D33A533" wp14:editId="4155968E">
            <wp:extent cx="3219048" cy="1314286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BE42" w14:textId="596D5F82" w:rsidR="003E4C37" w:rsidRPr="0052763F" w:rsidRDefault="003E4C37" w:rsidP="003E4C37">
      <w:pPr>
        <w:spacing w:line="360" w:lineRule="auto"/>
        <w:ind w:firstLine="851"/>
        <w:rPr>
          <w:sz w:val="28"/>
          <w:szCs w:val="28"/>
        </w:rPr>
      </w:pPr>
      <w:r w:rsidRPr="0052763F">
        <w:rPr>
          <w:sz w:val="28"/>
          <w:szCs w:val="28"/>
        </w:rPr>
        <w:t xml:space="preserve">Рис. </w:t>
      </w:r>
      <w:r w:rsidR="000E6FBD" w:rsidRPr="0052763F">
        <w:rPr>
          <w:sz w:val="28"/>
          <w:szCs w:val="28"/>
        </w:rPr>
        <w:t>4</w:t>
      </w:r>
      <w:r w:rsidRPr="0052763F">
        <w:rPr>
          <w:sz w:val="28"/>
          <w:szCs w:val="28"/>
        </w:rPr>
        <w:t xml:space="preserve">.3. </w:t>
      </w:r>
      <w:r w:rsidR="000E6FBD" w:rsidRPr="0052763F">
        <w:rPr>
          <w:sz w:val="28"/>
          <w:szCs w:val="28"/>
        </w:rPr>
        <w:t>Додавання тому</w:t>
      </w:r>
    </w:p>
    <w:p w14:paraId="53F5ECE5" w14:textId="6E3C20BB" w:rsidR="000E6FBD" w:rsidRPr="0052763F" w:rsidRDefault="000E6FBD" w:rsidP="003E4C37">
      <w:pPr>
        <w:spacing w:line="360" w:lineRule="auto"/>
        <w:ind w:firstLine="851"/>
        <w:rPr>
          <w:sz w:val="28"/>
          <w:szCs w:val="28"/>
        </w:rPr>
      </w:pPr>
      <w:r w:rsidRPr="0052763F">
        <w:rPr>
          <w:noProof/>
          <w:sz w:val="28"/>
          <w:szCs w:val="28"/>
        </w:rPr>
        <w:drawing>
          <wp:inline distT="0" distB="0" distL="0" distR="0" wp14:anchorId="13C0A863" wp14:editId="2EA1453E">
            <wp:extent cx="5300896" cy="25990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482" cy="262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E992" w14:textId="71719E19" w:rsidR="003E4C37" w:rsidRPr="0052763F" w:rsidRDefault="003E4C37" w:rsidP="003E4C37">
      <w:pPr>
        <w:spacing w:line="360" w:lineRule="auto"/>
        <w:ind w:firstLine="851"/>
        <w:rPr>
          <w:sz w:val="28"/>
          <w:szCs w:val="28"/>
        </w:rPr>
      </w:pPr>
      <w:r w:rsidRPr="0052763F">
        <w:rPr>
          <w:sz w:val="28"/>
          <w:szCs w:val="28"/>
        </w:rPr>
        <w:t xml:space="preserve">Рис. </w:t>
      </w:r>
      <w:r w:rsidR="000E6FBD" w:rsidRPr="0052763F">
        <w:rPr>
          <w:sz w:val="28"/>
          <w:szCs w:val="28"/>
        </w:rPr>
        <w:t>4</w:t>
      </w:r>
      <w:r w:rsidRPr="0052763F">
        <w:rPr>
          <w:sz w:val="28"/>
          <w:szCs w:val="28"/>
        </w:rPr>
        <w:t xml:space="preserve">.4. </w:t>
      </w:r>
      <w:r w:rsidR="000E6FBD" w:rsidRPr="0052763F">
        <w:rPr>
          <w:sz w:val="28"/>
          <w:szCs w:val="28"/>
        </w:rPr>
        <w:t>Перевірка після видалення контейнеру (дані не зникли)</w:t>
      </w:r>
    </w:p>
    <w:p w14:paraId="794D87AE" w14:textId="45CDD86A" w:rsidR="00A37961" w:rsidRPr="0052763F" w:rsidRDefault="000E6FBD" w:rsidP="003E4C37">
      <w:pPr>
        <w:spacing w:line="360" w:lineRule="auto"/>
        <w:rPr>
          <w:sz w:val="28"/>
          <w:szCs w:val="28"/>
        </w:rPr>
      </w:pPr>
      <w:r w:rsidRPr="0052763F">
        <w:rPr>
          <w:noProof/>
          <w:sz w:val="28"/>
          <w:szCs w:val="28"/>
        </w:rPr>
        <w:lastRenderedPageBreak/>
        <w:drawing>
          <wp:inline distT="0" distB="0" distL="0" distR="0" wp14:anchorId="0BB15A12" wp14:editId="2DD91073">
            <wp:extent cx="5609524" cy="40095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FA34" w14:textId="2A60D481" w:rsidR="003E4C37" w:rsidRPr="0052763F" w:rsidRDefault="003E4C37" w:rsidP="003E4C37">
      <w:pPr>
        <w:spacing w:line="360" w:lineRule="auto"/>
        <w:rPr>
          <w:sz w:val="28"/>
          <w:szCs w:val="28"/>
        </w:rPr>
      </w:pPr>
      <w:r w:rsidRPr="0052763F">
        <w:rPr>
          <w:sz w:val="28"/>
          <w:szCs w:val="28"/>
        </w:rPr>
        <w:t xml:space="preserve">Рис. </w:t>
      </w:r>
      <w:r w:rsidR="000E6FBD" w:rsidRPr="0052763F">
        <w:rPr>
          <w:sz w:val="28"/>
          <w:szCs w:val="28"/>
        </w:rPr>
        <w:t>4</w:t>
      </w:r>
      <w:r w:rsidRPr="0052763F">
        <w:rPr>
          <w:sz w:val="28"/>
          <w:szCs w:val="28"/>
        </w:rPr>
        <w:t xml:space="preserve">.5. </w:t>
      </w:r>
      <w:r w:rsidR="000E6FBD" w:rsidRPr="0052763F">
        <w:rPr>
          <w:sz w:val="28"/>
          <w:szCs w:val="28"/>
        </w:rPr>
        <w:t>Файл docker-compose-dev.yml</w:t>
      </w:r>
    </w:p>
    <w:p w14:paraId="5FC51DB9" w14:textId="7E9483B1" w:rsidR="000E6FBD" w:rsidRPr="0052763F" w:rsidRDefault="000E6FBD" w:rsidP="003E4C37">
      <w:pPr>
        <w:spacing w:line="360" w:lineRule="auto"/>
        <w:rPr>
          <w:sz w:val="28"/>
          <w:szCs w:val="28"/>
        </w:rPr>
      </w:pPr>
      <w:r w:rsidRPr="0052763F">
        <w:rPr>
          <w:noProof/>
          <w:sz w:val="28"/>
          <w:szCs w:val="28"/>
        </w:rPr>
        <w:drawing>
          <wp:inline distT="0" distB="0" distL="0" distR="0" wp14:anchorId="681910B9" wp14:editId="24A37F72">
            <wp:extent cx="5971429" cy="17619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22AD" w14:textId="5E5CABBF" w:rsidR="000E6FBD" w:rsidRPr="0052763F" w:rsidRDefault="000E6FBD" w:rsidP="003E4C37">
      <w:pPr>
        <w:spacing w:line="360" w:lineRule="auto"/>
        <w:rPr>
          <w:sz w:val="28"/>
          <w:szCs w:val="28"/>
        </w:rPr>
      </w:pPr>
      <w:r w:rsidRPr="0052763F">
        <w:rPr>
          <w:noProof/>
          <w:sz w:val="28"/>
          <w:szCs w:val="28"/>
        </w:rPr>
        <w:drawing>
          <wp:inline distT="0" distB="0" distL="0" distR="0" wp14:anchorId="00309B82" wp14:editId="63CA7BFA">
            <wp:extent cx="3628571" cy="11142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45BB" w14:textId="1D0B1D83" w:rsidR="000767C0" w:rsidRPr="0052763F" w:rsidRDefault="003E4C37" w:rsidP="000E6FBD">
      <w:pPr>
        <w:spacing w:line="360" w:lineRule="auto"/>
        <w:rPr>
          <w:sz w:val="28"/>
          <w:szCs w:val="28"/>
        </w:rPr>
      </w:pPr>
      <w:r w:rsidRPr="0052763F">
        <w:rPr>
          <w:sz w:val="28"/>
          <w:szCs w:val="28"/>
        </w:rPr>
        <w:t xml:space="preserve">Рис. </w:t>
      </w:r>
      <w:r w:rsidR="000E6FBD" w:rsidRPr="0052763F">
        <w:rPr>
          <w:sz w:val="28"/>
          <w:szCs w:val="28"/>
        </w:rPr>
        <w:t>4</w:t>
      </w:r>
      <w:r w:rsidRPr="0052763F">
        <w:rPr>
          <w:sz w:val="28"/>
          <w:szCs w:val="28"/>
        </w:rPr>
        <w:t xml:space="preserve">.6. </w:t>
      </w:r>
      <w:r w:rsidR="000E6FBD" w:rsidRPr="0052763F">
        <w:rPr>
          <w:sz w:val="28"/>
          <w:szCs w:val="28"/>
        </w:rPr>
        <w:t>Встановлення пакунку та внесення змін до package.json</w:t>
      </w:r>
    </w:p>
    <w:p w14:paraId="0A68902A" w14:textId="18D80CC5" w:rsidR="003E4C37" w:rsidRPr="0052763F" w:rsidRDefault="000E6FBD" w:rsidP="003E4C37">
      <w:pPr>
        <w:spacing w:line="360" w:lineRule="auto"/>
        <w:rPr>
          <w:b/>
          <w:bCs/>
          <w:sz w:val="28"/>
          <w:szCs w:val="28"/>
        </w:rPr>
      </w:pPr>
      <w:r w:rsidRPr="0052763F">
        <w:rPr>
          <w:noProof/>
          <w:sz w:val="28"/>
          <w:szCs w:val="28"/>
        </w:rPr>
        <w:lastRenderedPageBreak/>
        <w:drawing>
          <wp:inline distT="0" distB="0" distL="0" distR="0" wp14:anchorId="336EA707" wp14:editId="370A79A1">
            <wp:extent cx="6085714" cy="21619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5714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4290" w14:textId="34D435E4" w:rsidR="003E4C37" w:rsidRPr="0052763F" w:rsidRDefault="003E4C37" w:rsidP="003E4C37">
      <w:pPr>
        <w:spacing w:line="360" w:lineRule="auto"/>
        <w:rPr>
          <w:sz w:val="28"/>
          <w:szCs w:val="28"/>
        </w:rPr>
      </w:pPr>
      <w:r w:rsidRPr="0052763F">
        <w:rPr>
          <w:sz w:val="28"/>
          <w:szCs w:val="28"/>
        </w:rPr>
        <w:t xml:space="preserve">Рис. </w:t>
      </w:r>
      <w:r w:rsidR="000E6FBD" w:rsidRPr="0052763F">
        <w:rPr>
          <w:sz w:val="28"/>
          <w:szCs w:val="28"/>
        </w:rPr>
        <w:t>4</w:t>
      </w:r>
      <w:r w:rsidRPr="0052763F">
        <w:rPr>
          <w:sz w:val="28"/>
          <w:szCs w:val="28"/>
        </w:rPr>
        <w:t xml:space="preserve">.7. </w:t>
      </w:r>
      <w:r w:rsidR="000E6FBD" w:rsidRPr="0052763F">
        <w:rPr>
          <w:sz w:val="28"/>
          <w:szCs w:val="28"/>
        </w:rPr>
        <w:t>Запуск додатку в режимі dev</w:t>
      </w:r>
    </w:p>
    <w:p w14:paraId="4C242B97" w14:textId="32FDD2BC" w:rsidR="000E6FBD" w:rsidRPr="0052763F" w:rsidRDefault="000E6FBD" w:rsidP="003E4C37">
      <w:pPr>
        <w:spacing w:line="360" w:lineRule="auto"/>
        <w:rPr>
          <w:sz w:val="28"/>
          <w:szCs w:val="28"/>
        </w:rPr>
      </w:pPr>
      <w:r w:rsidRPr="0052763F">
        <w:rPr>
          <w:noProof/>
          <w:sz w:val="28"/>
          <w:szCs w:val="28"/>
        </w:rPr>
        <w:drawing>
          <wp:inline distT="0" distB="0" distL="0" distR="0" wp14:anchorId="63A4BF71" wp14:editId="42514B5C">
            <wp:extent cx="5857143" cy="208571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3FF3" w14:textId="2C368142" w:rsidR="000E6FBD" w:rsidRPr="0052763F" w:rsidRDefault="000E6FBD" w:rsidP="003E4C37">
      <w:pPr>
        <w:spacing w:line="360" w:lineRule="auto"/>
        <w:rPr>
          <w:sz w:val="28"/>
          <w:szCs w:val="28"/>
        </w:rPr>
      </w:pPr>
      <w:r w:rsidRPr="0052763F">
        <w:rPr>
          <w:sz w:val="28"/>
          <w:szCs w:val="28"/>
        </w:rPr>
        <w:t>Рис. 4.7. Зміни в файлі</w:t>
      </w:r>
    </w:p>
    <w:p w14:paraId="347B0E38" w14:textId="360288C6" w:rsidR="003E4C37" w:rsidRPr="0052763F" w:rsidRDefault="000E6FBD" w:rsidP="003E4C37">
      <w:pPr>
        <w:spacing w:line="360" w:lineRule="auto"/>
        <w:rPr>
          <w:b/>
          <w:bCs/>
          <w:sz w:val="28"/>
          <w:szCs w:val="28"/>
        </w:rPr>
      </w:pPr>
      <w:r w:rsidRPr="0052763F">
        <w:rPr>
          <w:noProof/>
          <w:sz w:val="28"/>
          <w:szCs w:val="28"/>
        </w:rPr>
        <w:drawing>
          <wp:inline distT="0" distB="0" distL="0" distR="0" wp14:anchorId="1A45F650" wp14:editId="09072180">
            <wp:extent cx="6120765" cy="25552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4E7E" w14:textId="14E83EA1" w:rsidR="003E4C37" w:rsidRPr="0052763F" w:rsidRDefault="003E4C37" w:rsidP="003E4C37">
      <w:pPr>
        <w:spacing w:line="360" w:lineRule="auto"/>
        <w:rPr>
          <w:sz w:val="28"/>
          <w:szCs w:val="28"/>
        </w:rPr>
      </w:pPr>
      <w:r w:rsidRPr="0052763F">
        <w:rPr>
          <w:sz w:val="28"/>
          <w:szCs w:val="28"/>
        </w:rPr>
        <w:t xml:space="preserve">Рис. </w:t>
      </w:r>
      <w:r w:rsidR="000E6FBD" w:rsidRPr="0052763F">
        <w:rPr>
          <w:sz w:val="28"/>
          <w:szCs w:val="28"/>
        </w:rPr>
        <w:t>4</w:t>
      </w:r>
      <w:r w:rsidRPr="0052763F">
        <w:rPr>
          <w:sz w:val="28"/>
          <w:szCs w:val="28"/>
        </w:rPr>
        <w:t>.</w:t>
      </w:r>
      <w:r w:rsidR="000E6FBD" w:rsidRPr="0052763F">
        <w:rPr>
          <w:sz w:val="28"/>
          <w:szCs w:val="28"/>
        </w:rPr>
        <w:t>9</w:t>
      </w:r>
      <w:r w:rsidRPr="0052763F">
        <w:rPr>
          <w:sz w:val="28"/>
          <w:szCs w:val="28"/>
        </w:rPr>
        <w:t>. Перевірка роботи</w:t>
      </w:r>
    </w:p>
    <w:p w14:paraId="470322D1" w14:textId="7CC2AE0D" w:rsidR="000767C0" w:rsidRPr="0052763F" w:rsidRDefault="000767C0" w:rsidP="003E4C37">
      <w:pPr>
        <w:spacing w:line="360" w:lineRule="auto"/>
        <w:ind w:firstLine="851"/>
        <w:jc w:val="both"/>
        <w:rPr>
          <w:sz w:val="28"/>
          <w:szCs w:val="28"/>
        </w:rPr>
      </w:pPr>
      <w:r w:rsidRPr="0052763F">
        <w:rPr>
          <w:b/>
          <w:bCs/>
          <w:sz w:val="28"/>
          <w:szCs w:val="28"/>
        </w:rPr>
        <w:t xml:space="preserve">Висновок: </w:t>
      </w:r>
      <w:r w:rsidRPr="0052763F">
        <w:rPr>
          <w:sz w:val="28"/>
          <w:szCs w:val="28"/>
        </w:rPr>
        <w:t xml:space="preserve">навчився </w:t>
      </w:r>
      <w:r w:rsidR="003E4C37" w:rsidRPr="0052763F">
        <w:rPr>
          <w:sz w:val="28"/>
          <w:szCs w:val="28"/>
        </w:rPr>
        <w:t xml:space="preserve">працювати з </w:t>
      </w:r>
      <w:r w:rsidR="000E6FBD" w:rsidRPr="0052763F">
        <w:rPr>
          <w:sz w:val="28"/>
          <w:szCs w:val="28"/>
        </w:rPr>
        <w:t>томами</w:t>
      </w:r>
      <w:r w:rsidRPr="0052763F">
        <w:rPr>
          <w:sz w:val="28"/>
          <w:szCs w:val="28"/>
        </w:rPr>
        <w:t xml:space="preserve"> </w:t>
      </w:r>
    </w:p>
    <w:p w14:paraId="39A2A7C9" w14:textId="7ADEF254" w:rsidR="00A37961" w:rsidRPr="0052763F" w:rsidRDefault="00A37961" w:rsidP="003E4C37">
      <w:pPr>
        <w:spacing w:line="360" w:lineRule="auto"/>
        <w:jc w:val="both"/>
        <w:rPr>
          <w:sz w:val="28"/>
          <w:szCs w:val="28"/>
        </w:rPr>
      </w:pPr>
    </w:p>
    <w:sectPr w:rsidR="00A37961" w:rsidRPr="0052763F" w:rsidSect="00054158">
      <w:headerReference w:type="default" r:id="rId18"/>
      <w:headerReference w:type="first" r:id="rId1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FE512" w14:textId="77777777" w:rsidR="00CB4CA9" w:rsidRDefault="00CB4CA9" w:rsidP="00B06596">
      <w:r>
        <w:separator/>
      </w:r>
    </w:p>
  </w:endnote>
  <w:endnote w:type="continuationSeparator" w:id="0">
    <w:p w14:paraId="65A150A3" w14:textId="77777777" w:rsidR="00CB4CA9" w:rsidRDefault="00CB4CA9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20126" w14:textId="77777777" w:rsidR="00CB4CA9" w:rsidRDefault="00CB4CA9" w:rsidP="00B06596">
      <w:r>
        <w:separator/>
      </w:r>
    </w:p>
  </w:footnote>
  <w:footnote w:type="continuationSeparator" w:id="0">
    <w:p w14:paraId="3086C40A" w14:textId="77777777" w:rsidR="00CB4CA9" w:rsidRDefault="00CB4CA9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1514A" w14:textId="77777777" w:rsidR="00086C1F" w:rsidRPr="00C5317A" w:rsidRDefault="00086C1F">
    <w:pPr>
      <w:pStyle w:val="Header"/>
      <w:rPr>
        <w:lang w:val="en-US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6A7A6B1" wp14:editId="18B2C43F">
              <wp:simplePos x="0" y="0"/>
              <wp:positionH relativeFrom="column">
                <wp:posOffset>-184438</wp:posOffset>
              </wp:positionH>
              <wp:positionV relativeFrom="paragraph">
                <wp:posOffset>-269060</wp:posOffset>
              </wp:positionV>
              <wp:extent cx="6659880" cy="10295890"/>
              <wp:effectExtent l="0" t="0" r="26670" b="29210"/>
              <wp:wrapNone/>
              <wp:docPr id="6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8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5C45A" w14:textId="6C549373" w:rsidR="00086C1F" w:rsidRPr="00331968" w:rsidRDefault="00A37961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Юрченко В.О.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9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0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7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2D3D23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0E9103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4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14ADC5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755B3FE5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8AF3285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31FBC0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C93A9A7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7E0284A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F4C897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9C41EC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20B5B3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68162D" w14:textId="77777777" w:rsidR="00086C1F" w:rsidRPr="00E05FB5" w:rsidRDefault="00086C1F" w:rsidP="00E05FB5">
                                <w:r w:rsidRPr="00FA0AD6">
                                  <w:fldChar w:fldCharType="begin"/>
                                </w:r>
                                <w:r w:rsidRPr="00FA0AD6">
                                  <w:instrText xml:space="preserve"> PAGE   \* MERGEFORMAT </w:instrText>
                                </w:r>
                                <w:r w:rsidRPr="00FA0AD6">
                                  <w:fldChar w:fldCharType="separate"/>
                                </w:r>
                                <w:r w:rsidR="000E4C0C">
                                  <w:rPr>
                                    <w:noProof/>
                                  </w:rPr>
                                  <w:t>13</w:t>
                                </w:r>
                                <w:r w:rsidRPr="00FA0AD6"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669"/>
                              <a:ext cx="5808" cy="6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1D6EB1" w14:textId="2A3024F8" w:rsidR="00086C1F" w:rsidRPr="00527047" w:rsidRDefault="00086C1F" w:rsidP="005D44B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Державний університет «Житомирська політехніка»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A3796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.12</w:t>
                                </w:r>
                                <w:r w:rsidR="00A3796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="00A3796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 xml:space="preserve"> Лр</w:t>
                                </w:r>
                                <w:r w:rsidR="00294115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4630C" w14:textId="602B3538" w:rsidR="00432D1B" w:rsidRPr="00C5317A" w:rsidRDefault="00956C69" w:rsidP="00432D1B">
                              <w:pPr>
                                <w:jc w:val="left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ru-RU"/>
                                </w:rPr>
                                <w:t xml:space="preserve">  </w:t>
                              </w:r>
                              <w:r w:rsidR="007A67BD">
                                <w:rPr>
                                  <w:i/>
                                  <w:sz w:val="18"/>
                                  <w:szCs w:val="20"/>
                                </w:rPr>
                                <w:t>Кузьменко О.В.</w:t>
                              </w:r>
                            </w:p>
                            <w:p w14:paraId="40AB6ECD" w14:textId="77777777" w:rsidR="00086C1F" w:rsidRPr="00BB2D64" w:rsidRDefault="00086C1F" w:rsidP="001D6C5A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A7A6B1" id="Group 1" o:spid="_x0000_s1026" style="position:absolute;left:0;text-align:left;margin-left:-14.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0EB5C45A" w14:textId="6C549373" w:rsidR="00086C1F" w:rsidRPr="00331968" w:rsidRDefault="00A37961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Юрченко В.О.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p1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aAyPL+kHyNkfAAAA//8DAFBLAQItABQABgAIAAAAIQDb4fbL7gAAAIUBAAATAAAAAAAAAAAA&#10;AAAAAAAAAABbQ29udGVudF9UeXBlc10ueG1sUEsBAi0AFAAGAAgAAAAhAFr0LFu/AAAAFQEAAAsA&#10;AAAAAAAAAAAAAAAAHwEAAF9yZWxzLy5yZWxzUEsBAi0AFAAGAAgAAAAhAIG7qnX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12D3D23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90E9103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514ADC5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755B3FE5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8AF3285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31FBC0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C93A9A7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7E0284A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F4C897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29C41EC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C20B5B3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14:paraId="7768162D" w14:textId="77777777" w:rsidR="00086C1F" w:rsidRPr="00E05FB5" w:rsidRDefault="00086C1F" w:rsidP="00E05FB5">
                          <w:r w:rsidRPr="00FA0AD6">
                            <w:fldChar w:fldCharType="begin"/>
                          </w:r>
                          <w:r w:rsidRPr="00FA0AD6">
                            <w:instrText xml:space="preserve"> PAGE   \* MERGEFORMAT </w:instrText>
                          </w:r>
                          <w:r w:rsidRPr="00FA0AD6">
                            <w:fldChar w:fldCharType="separate"/>
                          </w:r>
                          <w:r w:rsidR="000E4C0C">
                            <w:rPr>
                              <w:noProof/>
                            </w:rPr>
                            <w:t>13</w:t>
                          </w:r>
                          <w:r w:rsidRPr="00FA0AD6"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669;width:5808;height: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11D6EB1" w14:textId="2A3024F8" w:rsidR="00086C1F" w:rsidRPr="00527047" w:rsidRDefault="00086C1F" w:rsidP="005D44B3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Державний університет «Житомирська політехніка»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2</w:t>
                          </w:r>
                          <w:r w:rsidR="00A3796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.12</w:t>
                          </w:r>
                          <w:r w:rsidR="00A3796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0</w:t>
                          </w:r>
                          <w:r w:rsidR="00A3796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 xml:space="preserve"> Лр</w:t>
                          </w:r>
                          <w:r w:rsidR="00294115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" filled="f" stroked="f" strokeweight=".25pt">
                  <v:textbox inset="0,1pt,0,1pt">
                    <w:txbxContent>
                      <w:p w14:paraId="4814630C" w14:textId="602B3538" w:rsidR="00432D1B" w:rsidRPr="00C5317A" w:rsidRDefault="00956C69" w:rsidP="00432D1B">
                        <w:pPr>
                          <w:jc w:val="left"/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ru-RU"/>
                          </w:rPr>
                          <w:t xml:space="preserve">  </w:t>
                        </w:r>
                        <w:r w:rsidR="007A67BD">
                          <w:rPr>
                            <w:i/>
                            <w:sz w:val="18"/>
                            <w:szCs w:val="20"/>
                          </w:rPr>
                          <w:t>Кузьменко О.В.</w:t>
                        </w:r>
                      </w:p>
                      <w:p w14:paraId="40AB6ECD" w14:textId="77777777" w:rsidR="00086C1F" w:rsidRPr="00BB2D64" w:rsidRDefault="00086C1F" w:rsidP="001D6C5A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46892" w14:textId="77777777" w:rsidR="00086C1F" w:rsidRDefault="00086C1F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1F66C0" wp14:editId="58B5A0A0">
              <wp:simplePos x="0" y="0"/>
              <wp:positionH relativeFrom="column">
                <wp:posOffset>-227570</wp:posOffset>
              </wp:positionH>
              <wp:positionV relativeFrom="paragraph">
                <wp:posOffset>-243181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0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92F7E" w14:textId="77777777" w:rsidR="00086C1F" w:rsidRPr="00C93D82" w:rsidRDefault="00086C1F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DF084" w14:textId="77777777" w:rsidR="00086C1F" w:rsidRPr="004D3F22" w:rsidRDefault="00086C1F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189E7" w14:textId="77777777" w:rsidR="00086C1F" w:rsidRPr="004D3F22" w:rsidRDefault="00086C1F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E498D" w14:textId="77777777" w:rsidR="00086C1F" w:rsidRPr="004D3F22" w:rsidRDefault="00086C1F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3F5BC" w14:textId="77777777" w:rsidR="00086C1F" w:rsidRPr="004D3F22" w:rsidRDefault="00086C1F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F200D5" w14:textId="77777777" w:rsidR="00086C1F" w:rsidRPr="00C93D82" w:rsidRDefault="00086C1F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787A67" w14:textId="77777777" w:rsidR="00086C1F" w:rsidRPr="00CF5643" w:rsidRDefault="00086C1F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236"/>
                          <a:ext cx="6377" cy="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2EBA5" w14:textId="0B4FA066" w:rsidR="00086C1F" w:rsidRPr="00527047" w:rsidRDefault="00086C1F"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Державний університет «Житомирська політехніка»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2</w:t>
                            </w:r>
                            <w:r w:rsidR="00E84514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.12</w:t>
                            </w:r>
                            <w:r w:rsidR="00E84514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  <w:r w:rsidR="00E84514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 xml:space="preserve">.000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Лр</w:t>
                            </w:r>
                            <w:r w:rsidR="00294115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1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5D492" w14:textId="77777777" w:rsidR="00086C1F" w:rsidRPr="00C93D82" w:rsidRDefault="00086C1F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AAD79" w14:textId="7DAE8275" w:rsidR="00086C1F" w:rsidRPr="00D37761" w:rsidRDefault="00E84514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Юрченко 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4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F47109" w14:textId="77777777" w:rsidR="00086C1F" w:rsidRPr="00E716F4" w:rsidRDefault="00086C1F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104B47" w14:textId="139CF3BD" w:rsidR="00086C1F" w:rsidRPr="00C5317A" w:rsidRDefault="00E84514" w:rsidP="00C5317A">
                              <w:pPr>
                                <w:jc w:val="left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Кузьменко 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7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57DEB9" w14:textId="77777777" w:rsidR="00086C1F" w:rsidRPr="00C93D82" w:rsidRDefault="00086C1F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47F84" w14:textId="77777777" w:rsidR="00086C1F" w:rsidRPr="00E00BAC" w:rsidRDefault="00086C1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FF328" w14:textId="77777777" w:rsidR="00086C1F" w:rsidRPr="00C93D82" w:rsidRDefault="00086C1F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E21731" w14:textId="77777777" w:rsidR="00086C1F" w:rsidRPr="00E00BAC" w:rsidRDefault="00086C1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CAE916" w14:textId="77777777" w:rsidR="00086C1F" w:rsidRPr="001439B3" w:rsidRDefault="00086C1F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B9C5A" w14:textId="77777777" w:rsidR="00086C1F" w:rsidRPr="005D44B3" w:rsidRDefault="00086C1F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6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619A6" w14:textId="77777777" w:rsidR="00086C1F" w:rsidRDefault="00086C1F" w:rsidP="00B06DED">
                            <w:pPr>
                              <w:rPr>
                                <w:sz w:val="28"/>
                                <w:szCs w:val="22"/>
                              </w:rPr>
                            </w:pPr>
                          </w:p>
                          <w:p w14:paraId="3A02D4B0" w14:textId="77777777" w:rsidR="00086C1F" w:rsidRDefault="00086C1F" w:rsidP="009A5518">
                            <w:pPr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9A6468C" w14:textId="252A8CA9" w:rsidR="00086C1F" w:rsidRPr="00527047" w:rsidRDefault="00086C1F"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 №</w:t>
                            </w:r>
                            <w:r w:rsidR="00294115">
                              <w:rPr>
                                <w:sz w:val="28"/>
                                <w:szCs w:val="3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E5E55" w14:textId="77777777" w:rsidR="00086C1F" w:rsidRPr="00C93D82" w:rsidRDefault="00086C1F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A3D56" w14:textId="77777777" w:rsidR="00086C1F" w:rsidRPr="00C93D82" w:rsidRDefault="00086C1F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F92C1" w14:textId="0154ADB3" w:rsidR="00086C1F" w:rsidRPr="004B691D" w:rsidRDefault="002D263E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B8CED" w14:textId="586FDCC9" w:rsidR="00086C1F" w:rsidRPr="00824AE5" w:rsidRDefault="00086C1F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E84514">
                              <w:rPr>
                                <w:sz w:val="32"/>
                                <w:szCs w:val="32"/>
                              </w:rPr>
                              <w:t>ІПЗ</w:t>
                            </w:r>
                            <w:r w:rsidR="00206BFD">
                              <w:rPr>
                                <w:sz w:val="32"/>
                                <w:szCs w:val="32"/>
                              </w:rPr>
                              <w:t>м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-2</w:t>
                            </w:r>
                            <w:r w:rsidR="00E84514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 w:rsidR="00206BFD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1F66C0" id="Group 25" o:spid="_x0000_s1050" style="position:absolute;left:0;text-align:left;margin-left:-17.9pt;margin-top:-19.1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gggwwAAANs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fKGXX2QAvfsFAAD//wMAUEsBAi0AFAAGAAgAAAAhANvh9svuAAAAhQEAABMAAAAAAAAAAAAA&#10;AAAAAAAAAFtDb250ZW50X1R5cGVzXS54bWxQSwECLQAUAAYACAAAACEAWvQsW78AAAAVAQAACwAA&#10;AAAAAAAAAAAAAAAfAQAAX3JlbHMvLnJlbHNQSwECLQAUAAYACAAAACEAC/IIIMMAAADb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5B092F7E" w14:textId="77777777" w:rsidR="00086C1F" w:rsidRPr="00C93D82" w:rsidRDefault="00086C1F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7E2DF084" w14:textId="77777777" w:rsidR="00086C1F" w:rsidRPr="004D3F22" w:rsidRDefault="00086C1F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5D0189E7" w14:textId="77777777" w:rsidR="00086C1F" w:rsidRPr="004D3F22" w:rsidRDefault="00086C1F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66FE498D" w14:textId="77777777" w:rsidR="00086C1F" w:rsidRPr="004D3F22" w:rsidRDefault="00086C1F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523F5BC" w14:textId="77777777" w:rsidR="00086C1F" w:rsidRPr="004D3F22" w:rsidRDefault="00086C1F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<v:textbox inset="0,0,0,0">
                  <w:txbxContent>
                    <w:p w14:paraId="79F200D5" w14:textId="77777777" w:rsidR="00086C1F" w:rsidRPr="00C93D82" w:rsidRDefault="00086C1F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0C787A67" w14:textId="77777777" w:rsidR="00086C1F" w:rsidRPr="00CF5643" w:rsidRDefault="00086C1F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236;width:6377;height: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63B2EBA5" w14:textId="0B4FA066" w:rsidR="00086C1F" w:rsidRPr="00527047" w:rsidRDefault="00086C1F"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Державний університет «Житомирська політехніка»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2</w:t>
                      </w:r>
                      <w:r w:rsidR="00E84514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.12</w:t>
                      </w:r>
                      <w:r w:rsidR="00E84514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0</w:t>
                      </w:r>
                      <w:r w:rsidR="00E84514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 xml:space="preserve">.000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Лр</w:t>
                      </w:r>
                      <w:r w:rsidR="00294115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4525D492" w14:textId="77777777" w:rsidR="00086C1F" w:rsidRPr="00C93D82" w:rsidRDefault="00086C1F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14:paraId="02CAAD79" w14:textId="7DAE8275" w:rsidR="00086C1F" w:rsidRPr="00D37761" w:rsidRDefault="00E84514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Юрченко В.О.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70F47109" w14:textId="77777777" w:rsidR="00086C1F" w:rsidRPr="00E716F4" w:rsidRDefault="00086C1F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  <v:textbox inset="0,0,0,0">
                    <w:txbxContent>
                      <w:p w14:paraId="06104B47" w14:textId="139CF3BD" w:rsidR="00086C1F" w:rsidRPr="00C5317A" w:rsidRDefault="00E84514" w:rsidP="00C5317A">
                        <w:pPr>
                          <w:jc w:val="left"/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Кузьменко 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2957DEB9" w14:textId="77777777" w:rsidR="00086C1F" w:rsidRPr="00C93D82" w:rsidRDefault="00086C1F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71A47F84" w14:textId="77777777" w:rsidR="00086C1F" w:rsidRPr="00E00BAC" w:rsidRDefault="00086C1F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" filled="f" stroked="f" strokeweight=".25pt">
                  <v:textbox inset="0,0,0,0">
                    <w:txbxContent>
                      <w:p w14:paraId="403FF328" w14:textId="77777777" w:rsidR="00086C1F" w:rsidRPr="00C93D82" w:rsidRDefault="00086C1F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34E21731" w14:textId="77777777" w:rsidR="00086C1F" w:rsidRPr="00E00BAC" w:rsidRDefault="00086C1F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n3l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EP595cYAAADbAAAA&#10;DwAAAAAAAAAAAAAAAAAHAgAAZHJzL2Rvd25yZXYueG1sUEsFBgAAAAADAAMAtwAAAPoCAAAAAA==&#10;" filled="f" stroked="f" strokeweight=".25pt">
                  <v:textbox inset="0,0,0,0">
                    <w:txbxContent>
                      <w:p w14:paraId="06CAE916" w14:textId="77777777" w:rsidR="00086C1F" w:rsidRPr="001439B3" w:rsidRDefault="00086C1F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4A8B9C5A" w14:textId="77777777" w:rsidR="00086C1F" w:rsidRPr="005D44B3" w:rsidRDefault="00086C1F" w:rsidP="00FD75B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59B619A6" w14:textId="77777777" w:rsidR="00086C1F" w:rsidRDefault="00086C1F" w:rsidP="00B06DED">
                      <w:pPr>
                        <w:rPr>
                          <w:sz w:val="28"/>
                          <w:szCs w:val="22"/>
                        </w:rPr>
                      </w:pPr>
                    </w:p>
                    <w:p w14:paraId="3A02D4B0" w14:textId="77777777" w:rsidR="00086C1F" w:rsidRDefault="00086C1F" w:rsidP="009A5518">
                      <w:pPr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9A6468C" w14:textId="252A8CA9" w:rsidR="00086C1F" w:rsidRPr="00527047" w:rsidRDefault="00086C1F">
                      <w:r>
                        <w:rPr>
                          <w:sz w:val="28"/>
                          <w:szCs w:val="30"/>
                        </w:rPr>
                        <w:t>лабораторної роботи №</w:t>
                      </w:r>
                      <w:r w:rsidR="00294115">
                        <w:rPr>
                          <w:sz w:val="28"/>
                          <w:szCs w:val="30"/>
                        </w:rPr>
                        <w:t>4</w:t>
                      </w:r>
                    </w:p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" filled="f" stroked="f" strokeweight=".25pt">
                <v:textbox inset="0,0,0,0">
                  <w:txbxContent>
                    <w:p w14:paraId="159E5E55" w14:textId="77777777" w:rsidR="00086C1F" w:rsidRPr="00C93D82" w:rsidRDefault="00086C1F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4q3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JhH+5f4g+QsxsAAAD//wMAUEsBAi0AFAAGAAgAAAAhANvh9svuAAAAhQEAABMAAAAAAAAA&#10;AAAAAAAAAAAAAFtDb250ZW50X1R5cGVzXS54bWxQSwECLQAUAAYACAAAACEAWvQsW78AAAAVAQAA&#10;CwAAAAAAAAAAAAAAAAAfAQAAX3JlbHMvLnJlbHNQSwECLQAUAAYACAAAACEAPjeKt8YAAADbAAAA&#10;DwAAAAAAAAAAAAAAAAAHAgAAZHJzL2Rvd25yZXYueG1sUEsFBgAAAAADAAMAtwAAAPoCAAAAAA==&#10;" filled="f" stroked="f" strokeweight=".25pt">
                <v:textbox inset="0,0,0,0">
                  <w:txbxContent>
                    <w:p w14:paraId="3FCA3D56" w14:textId="77777777" w:rsidR="00086C1F" w:rsidRPr="00C93D82" w:rsidRDefault="00086C1F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C1F92C1" w14:textId="0154ADB3" w:rsidR="00086C1F" w:rsidRPr="004B691D" w:rsidRDefault="002D263E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095B8CED" w14:textId="586FDCC9" w:rsidR="00086C1F" w:rsidRPr="00824AE5" w:rsidRDefault="00086C1F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E84514">
                        <w:rPr>
                          <w:sz w:val="32"/>
                          <w:szCs w:val="32"/>
                        </w:rPr>
                        <w:t>ІПЗ</w:t>
                      </w:r>
                      <w:r w:rsidR="00206BFD">
                        <w:rPr>
                          <w:sz w:val="32"/>
                          <w:szCs w:val="32"/>
                        </w:rPr>
                        <w:t>м</w:t>
                      </w:r>
                      <w:r>
                        <w:rPr>
                          <w:sz w:val="32"/>
                          <w:szCs w:val="32"/>
                        </w:rPr>
                        <w:t>-2</w:t>
                      </w:r>
                      <w:r w:rsidR="00E84514">
                        <w:rPr>
                          <w:sz w:val="32"/>
                          <w:szCs w:val="32"/>
                        </w:rPr>
                        <w:t>1</w:t>
                      </w:r>
                      <w:r w:rsidR="00206BFD">
                        <w:rPr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F6927D5"/>
    <w:multiLevelType w:val="hybridMultilevel"/>
    <w:tmpl w:val="C5D0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64565A4"/>
    <w:multiLevelType w:val="hybridMultilevel"/>
    <w:tmpl w:val="DAE412A4"/>
    <w:lvl w:ilvl="0" w:tplc="F1E69F90">
      <w:start w:val="1"/>
      <w:numFmt w:val="decimal"/>
      <w:lvlText w:val="%1."/>
      <w:lvlJc w:val="left"/>
      <w:pPr>
        <w:ind w:left="1418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27617BF0"/>
    <w:multiLevelType w:val="hybridMultilevel"/>
    <w:tmpl w:val="888E1E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E16A5E"/>
    <w:multiLevelType w:val="hybridMultilevel"/>
    <w:tmpl w:val="6D527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B6429"/>
    <w:multiLevelType w:val="hybridMultilevel"/>
    <w:tmpl w:val="C758FF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A313B2"/>
    <w:multiLevelType w:val="hybridMultilevel"/>
    <w:tmpl w:val="98B85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EE2585"/>
    <w:multiLevelType w:val="hybridMultilevel"/>
    <w:tmpl w:val="4D949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65F78"/>
    <w:multiLevelType w:val="hybridMultilevel"/>
    <w:tmpl w:val="84EE0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10D3121"/>
    <w:multiLevelType w:val="hybridMultilevel"/>
    <w:tmpl w:val="F3F47D10"/>
    <w:lvl w:ilvl="0" w:tplc="E320E10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4B73FEF"/>
    <w:multiLevelType w:val="hybridMultilevel"/>
    <w:tmpl w:val="FF505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5425E7A"/>
    <w:multiLevelType w:val="hybridMultilevel"/>
    <w:tmpl w:val="C5D0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BB25F0"/>
    <w:multiLevelType w:val="hybridMultilevel"/>
    <w:tmpl w:val="6416183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762AF2"/>
    <w:multiLevelType w:val="hybridMultilevel"/>
    <w:tmpl w:val="AF90D79A"/>
    <w:lvl w:ilvl="0" w:tplc="00D2C276">
      <w:start w:val="195"/>
      <w:numFmt w:val="bullet"/>
      <w:lvlText w:val=""/>
      <w:lvlJc w:val="left"/>
      <w:pPr>
        <w:ind w:left="1065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0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72A50"/>
    <w:multiLevelType w:val="hybridMultilevel"/>
    <w:tmpl w:val="C5D0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7052E7"/>
    <w:multiLevelType w:val="hybridMultilevel"/>
    <w:tmpl w:val="3B9C1E9C"/>
    <w:lvl w:ilvl="0" w:tplc="68DAF2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214702821">
    <w:abstractNumId w:val="22"/>
  </w:num>
  <w:num w:numId="2" w16cid:durableId="1852135601">
    <w:abstractNumId w:val="19"/>
  </w:num>
  <w:num w:numId="3" w16cid:durableId="1380788294">
    <w:abstractNumId w:val="5"/>
  </w:num>
  <w:num w:numId="4" w16cid:durableId="392898278">
    <w:abstractNumId w:val="20"/>
  </w:num>
  <w:num w:numId="5" w16cid:durableId="1330865018">
    <w:abstractNumId w:val="1"/>
  </w:num>
  <w:num w:numId="6" w16cid:durableId="758990912">
    <w:abstractNumId w:val="8"/>
  </w:num>
  <w:num w:numId="7" w16cid:durableId="644044864">
    <w:abstractNumId w:val="32"/>
  </w:num>
  <w:num w:numId="8" w16cid:durableId="1635139556">
    <w:abstractNumId w:val="2"/>
  </w:num>
  <w:num w:numId="9" w16cid:durableId="1876917451">
    <w:abstractNumId w:val="33"/>
  </w:num>
  <w:num w:numId="10" w16cid:durableId="1378626028">
    <w:abstractNumId w:val="30"/>
  </w:num>
  <w:num w:numId="11" w16cid:durableId="1027949553">
    <w:abstractNumId w:val="45"/>
  </w:num>
  <w:num w:numId="12" w16cid:durableId="1137068160">
    <w:abstractNumId w:val="23"/>
  </w:num>
  <w:num w:numId="13" w16cid:durableId="936984511">
    <w:abstractNumId w:val="16"/>
  </w:num>
  <w:num w:numId="14" w16cid:durableId="255410839">
    <w:abstractNumId w:val="15"/>
  </w:num>
  <w:num w:numId="15" w16cid:durableId="2131901684">
    <w:abstractNumId w:val="35"/>
  </w:num>
  <w:num w:numId="16" w16cid:durableId="542132514">
    <w:abstractNumId w:val="28"/>
  </w:num>
  <w:num w:numId="17" w16cid:durableId="1164973450">
    <w:abstractNumId w:val="3"/>
  </w:num>
  <w:num w:numId="18" w16cid:durableId="1953634489">
    <w:abstractNumId w:val="12"/>
  </w:num>
  <w:num w:numId="19" w16cid:durableId="696928647">
    <w:abstractNumId w:val="21"/>
  </w:num>
  <w:num w:numId="20" w16cid:durableId="327252176">
    <w:abstractNumId w:val="7"/>
  </w:num>
  <w:num w:numId="21" w16cid:durableId="2002007487">
    <w:abstractNumId w:val="42"/>
  </w:num>
  <w:num w:numId="22" w16cid:durableId="679165321">
    <w:abstractNumId w:val="0"/>
  </w:num>
  <w:num w:numId="23" w16cid:durableId="1278683822">
    <w:abstractNumId w:val="40"/>
  </w:num>
  <w:num w:numId="24" w16cid:durableId="843013831">
    <w:abstractNumId w:val="44"/>
  </w:num>
  <w:num w:numId="25" w16cid:durableId="1771583030">
    <w:abstractNumId w:val="24"/>
  </w:num>
  <w:num w:numId="26" w16cid:durableId="565148786">
    <w:abstractNumId w:val="34"/>
  </w:num>
  <w:num w:numId="27" w16cid:durableId="418715599">
    <w:abstractNumId w:val="11"/>
  </w:num>
  <w:num w:numId="28" w16cid:durableId="1157260495">
    <w:abstractNumId w:val="43"/>
  </w:num>
  <w:num w:numId="29" w16cid:durableId="1020395953">
    <w:abstractNumId w:val="17"/>
  </w:num>
  <w:num w:numId="30" w16cid:durableId="829172791">
    <w:abstractNumId w:val="47"/>
  </w:num>
  <w:num w:numId="31" w16cid:durableId="728460062">
    <w:abstractNumId w:val="38"/>
  </w:num>
  <w:num w:numId="32" w16cid:durableId="1743062095">
    <w:abstractNumId w:val="25"/>
  </w:num>
  <w:num w:numId="33" w16cid:durableId="1912353786">
    <w:abstractNumId w:val="4"/>
  </w:num>
  <w:num w:numId="34" w16cid:durableId="1882741578">
    <w:abstractNumId w:val="13"/>
  </w:num>
  <w:num w:numId="35" w16cid:durableId="1679843908">
    <w:abstractNumId w:val="10"/>
  </w:num>
  <w:num w:numId="36" w16cid:durableId="627399636">
    <w:abstractNumId w:val="6"/>
  </w:num>
  <w:num w:numId="37" w16cid:durableId="704411021">
    <w:abstractNumId w:val="41"/>
  </w:num>
  <w:num w:numId="38" w16cid:durableId="1703703876">
    <w:abstractNumId w:val="36"/>
  </w:num>
  <w:num w:numId="39" w16cid:durableId="123692832">
    <w:abstractNumId w:val="14"/>
  </w:num>
  <w:num w:numId="40" w16cid:durableId="1547907999">
    <w:abstractNumId w:val="29"/>
  </w:num>
  <w:num w:numId="41" w16cid:durableId="494733603">
    <w:abstractNumId w:val="9"/>
  </w:num>
  <w:num w:numId="42" w16cid:durableId="1328048265">
    <w:abstractNumId w:val="27"/>
  </w:num>
  <w:num w:numId="43" w16cid:durableId="1152451224">
    <w:abstractNumId w:val="37"/>
  </w:num>
  <w:num w:numId="44" w16cid:durableId="1310552561">
    <w:abstractNumId w:val="39"/>
  </w:num>
  <w:num w:numId="45" w16cid:durableId="480074413">
    <w:abstractNumId w:val="18"/>
  </w:num>
  <w:num w:numId="46" w16cid:durableId="631132827">
    <w:abstractNumId w:val="46"/>
  </w:num>
  <w:num w:numId="47" w16cid:durableId="1498568394">
    <w:abstractNumId w:val="26"/>
  </w:num>
  <w:num w:numId="48" w16cid:durableId="316421462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AU" w:vendorID="64" w:dllVersion="4096" w:nlCheck="1" w:checkStyle="0"/>
  <w:attachedTemplate r:id="rId1"/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FB8"/>
    <w:rsid w:val="00000271"/>
    <w:rsid w:val="0000038E"/>
    <w:rsid w:val="00000E19"/>
    <w:rsid w:val="00001008"/>
    <w:rsid w:val="00001464"/>
    <w:rsid w:val="00001B93"/>
    <w:rsid w:val="00002F3F"/>
    <w:rsid w:val="00004765"/>
    <w:rsid w:val="00005F0F"/>
    <w:rsid w:val="000062BA"/>
    <w:rsid w:val="000066AA"/>
    <w:rsid w:val="0000715D"/>
    <w:rsid w:val="00007C6B"/>
    <w:rsid w:val="00010FB8"/>
    <w:rsid w:val="00011808"/>
    <w:rsid w:val="00012790"/>
    <w:rsid w:val="00012B12"/>
    <w:rsid w:val="00012D71"/>
    <w:rsid w:val="00013035"/>
    <w:rsid w:val="00013138"/>
    <w:rsid w:val="00013B32"/>
    <w:rsid w:val="00013DF6"/>
    <w:rsid w:val="000140D6"/>
    <w:rsid w:val="00014799"/>
    <w:rsid w:val="00014987"/>
    <w:rsid w:val="00015BC8"/>
    <w:rsid w:val="00016D71"/>
    <w:rsid w:val="000205D8"/>
    <w:rsid w:val="00023AFA"/>
    <w:rsid w:val="000246CB"/>
    <w:rsid w:val="0002555F"/>
    <w:rsid w:val="000259D0"/>
    <w:rsid w:val="00025C01"/>
    <w:rsid w:val="00026124"/>
    <w:rsid w:val="000261CC"/>
    <w:rsid w:val="00026FF1"/>
    <w:rsid w:val="000271C7"/>
    <w:rsid w:val="0002774B"/>
    <w:rsid w:val="00030FBC"/>
    <w:rsid w:val="00031003"/>
    <w:rsid w:val="00031721"/>
    <w:rsid w:val="00031A03"/>
    <w:rsid w:val="0003388B"/>
    <w:rsid w:val="00034171"/>
    <w:rsid w:val="00034278"/>
    <w:rsid w:val="000348BD"/>
    <w:rsid w:val="00034D07"/>
    <w:rsid w:val="0003519B"/>
    <w:rsid w:val="00035528"/>
    <w:rsid w:val="00036033"/>
    <w:rsid w:val="00036112"/>
    <w:rsid w:val="00036B3F"/>
    <w:rsid w:val="00036CF7"/>
    <w:rsid w:val="00036CF8"/>
    <w:rsid w:val="000377FD"/>
    <w:rsid w:val="00037A6A"/>
    <w:rsid w:val="00037D63"/>
    <w:rsid w:val="00037F91"/>
    <w:rsid w:val="00041195"/>
    <w:rsid w:val="00041503"/>
    <w:rsid w:val="00041C1B"/>
    <w:rsid w:val="00042EEE"/>
    <w:rsid w:val="0004324C"/>
    <w:rsid w:val="00043517"/>
    <w:rsid w:val="000435DF"/>
    <w:rsid w:val="00043785"/>
    <w:rsid w:val="0004455F"/>
    <w:rsid w:val="00044DF6"/>
    <w:rsid w:val="00044F9D"/>
    <w:rsid w:val="000458AB"/>
    <w:rsid w:val="00045B7B"/>
    <w:rsid w:val="00045B99"/>
    <w:rsid w:val="00045DAE"/>
    <w:rsid w:val="000461CF"/>
    <w:rsid w:val="0004672F"/>
    <w:rsid w:val="00046DC8"/>
    <w:rsid w:val="00047972"/>
    <w:rsid w:val="00047D89"/>
    <w:rsid w:val="000508C9"/>
    <w:rsid w:val="00050ED0"/>
    <w:rsid w:val="00050EDA"/>
    <w:rsid w:val="00051304"/>
    <w:rsid w:val="0005258A"/>
    <w:rsid w:val="0005278C"/>
    <w:rsid w:val="00052F7B"/>
    <w:rsid w:val="00053949"/>
    <w:rsid w:val="00054158"/>
    <w:rsid w:val="00054658"/>
    <w:rsid w:val="00054FB7"/>
    <w:rsid w:val="000565E7"/>
    <w:rsid w:val="00056879"/>
    <w:rsid w:val="000601FD"/>
    <w:rsid w:val="00060C31"/>
    <w:rsid w:val="00060D19"/>
    <w:rsid w:val="0006261F"/>
    <w:rsid w:val="00062D31"/>
    <w:rsid w:val="00062EC5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AF6"/>
    <w:rsid w:val="00071E14"/>
    <w:rsid w:val="00072F96"/>
    <w:rsid w:val="000732DB"/>
    <w:rsid w:val="00074380"/>
    <w:rsid w:val="00074D9F"/>
    <w:rsid w:val="0007564A"/>
    <w:rsid w:val="000765C2"/>
    <w:rsid w:val="000767C0"/>
    <w:rsid w:val="00076A52"/>
    <w:rsid w:val="000775CE"/>
    <w:rsid w:val="00077DFA"/>
    <w:rsid w:val="00080098"/>
    <w:rsid w:val="00080839"/>
    <w:rsid w:val="00080999"/>
    <w:rsid w:val="000809F5"/>
    <w:rsid w:val="00082A19"/>
    <w:rsid w:val="00082E0F"/>
    <w:rsid w:val="000837BF"/>
    <w:rsid w:val="00084153"/>
    <w:rsid w:val="00084C7C"/>
    <w:rsid w:val="0008558F"/>
    <w:rsid w:val="00085DAD"/>
    <w:rsid w:val="000866DC"/>
    <w:rsid w:val="00086C1F"/>
    <w:rsid w:val="0009059F"/>
    <w:rsid w:val="000911D0"/>
    <w:rsid w:val="000913B9"/>
    <w:rsid w:val="00091E81"/>
    <w:rsid w:val="00092DE9"/>
    <w:rsid w:val="00094041"/>
    <w:rsid w:val="00094941"/>
    <w:rsid w:val="00095490"/>
    <w:rsid w:val="00096A45"/>
    <w:rsid w:val="0009712E"/>
    <w:rsid w:val="000A0A0B"/>
    <w:rsid w:val="000A1A09"/>
    <w:rsid w:val="000A3C82"/>
    <w:rsid w:val="000A4B4F"/>
    <w:rsid w:val="000A4DC4"/>
    <w:rsid w:val="000A53DF"/>
    <w:rsid w:val="000A5D7E"/>
    <w:rsid w:val="000A6D07"/>
    <w:rsid w:val="000A6E4B"/>
    <w:rsid w:val="000A7497"/>
    <w:rsid w:val="000A7FDC"/>
    <w:rsid w:val="000B1829"/>
    <w:rsid w:val="000B233C"/>
    <w:rsid w:val="000B2482"/>
    <w:rsid w:val="000B39E3"/>
    <w:rsid w:val="000B4123"/>
    <w:rsid w:val="000B46E0"/>
    <w:rsid w:val="000B4727"/>
    <w:rsid w:val="000B4E69"/>
    <w:rsid w:val="000B5513"/>
    <w:rsid w:val="000B5E56"/>
    <w:rsid w:val="000B61DA"/>
    <w:rsid w:val="000B623F"/>
    <w:rsid w:val="000B629C"/>
    <w:rsid w:val="000B7245"/>
    <w:rsid w:val="000B73BC"/>
    <w:rsid w:val="000B78B5"/>
    <w:rsid w:val="000C01CD"/>
    <w:rsid w:val="000C11AE"/>
    <w:rsid w:val="000C2338"/>
    <w:rsid w:val="000C2E30"/>
    <w:rsid w:val="000C48E9"/>
    <w:rsid w:val="000C490B"/>
    <w:rsid w:val="000C593B"/>
    <w:rsid w:val="000C7A7A"/>
    <w:rsid w:val="000D0140"/>
    <w:rsid w:val="000D0546"/>
    <w:rsid w:val="000D202B"/>
    <w:rsid w:val="000D2786"/>
    <w:rsid w:val="000D2A66"/>
    <w:rsid w:val="000D3016"/>
    <w:rsid w:val="000D4158"/>
    <w:rsid w:val="000D505F"/>
    <w:rsid w:val="000D60E0"/>
    <w:rsid w:val="000D6154"/>
    <w:rsid w:val="000E0BD7"/>
    <w:rsid w:val="000E12BB"/>
    <w:rsid w:val="000E14ED"/>
    <w:rsid w:val="000E29D4"/>
    <w:rsid w:val="000E3C84"/>
    <w:rsid w:val="000E3CDA"/>
    <w:rsid w:val="000E3E46"/>
    <w:rsid w:val="000E4188"/>
    <w:rsid w:val="000E4C0C"/>
    <w:rsid w:val="000E4EF7"/>
    <w:rsid w:val="000E6735"/>
    <w:rsid w:val="000E6BE2"/>
    <w:rsid w:val="000E6D89"/>
    <w:rsid w:val="000E6FBD"/>
    <w:rsid w:val="000E73AB"/>
    <w:rsid w:val="000E73EE"/>
    <w:rsid w:val="000E776D"/>
    <w:rsid w:val="000E7AE0"/>
    <w:rsid w:val="000F059A"/>
    <w:rsid w:val="000F0A41"/>
    <w:rsid w:val="000F0C50"/>
    <w:rsid w:val="000F1E8D"/>
    <w:rsid w:val="000F3150"/>
    <w:rsid w:val="000F3811"/>
    <w:rsid w:val="000F3C02"/>
    <w:rsid w:val="000F3FB0"/>
    <w:rsid w:val="000F53EA"/>
    <w:rsid w:val="000F6257"/>
    <w:rsid w:val="000F7BBB"/>
    <w:rsid w:val="00100AF4"/>
    <w:rsid w:val="00101E88"/>
    <w:rsid w:val="0010225A"/>
    <w:rsid w:val="0010260F"/>
    <w:rsid w:val="00102BAE"/>
    <w:rsid w:val="001032DB"/>
    <w:rsid w:val="001040C4"/>
    <w:rsid w:val="00104E66"/>
    <w:rsid w:val="0010536A"/>
    <w:rsid w:val="00105590"/>
    <w:rsid w:val="00110385"/>
    <w:rsid w:val="00110517"/>
    <w:rsid w:val="00110D35"/>
    <w:rsid w:val="00110EC5"/>
    <w:rsid w:val="00111A0A"/>
    <w:rsid w:val="00111E07"/>
    <w:rsid w:val="00111E49"/>
    <w:rsid w:val="00112FE1"/>
    <w:rsid w:val="0011363C"/>
    <w:rsid w:val="001138FD"/>
    <w:rsid w:val="00113CEB"/>
    <w:rsid w:val="001178A5"/>
    <w:rsid w:val="0012212C"/>
    <w:rsid w:val="001223E9"/>
    <w:rsid w:val="00122A67"/>
    <w:rsid w:val="00123382"/>
    <w:rsid w:val="00123B7D"/>
    <w:rsid w:val="0012452E"/>
    <w:rsid w:val="00124BB6"/>
    <w:rsid w:val="001251FD"/>
    <w:rsid w:val="001259A3"/>
    <w:rsid w:val="001278B1"/>
    <w:rsid w:val="00127903"/>
    <w:rsid w:val="00127932"/>
    <w:rsid w:val="001307F9"/>
    <w:rsid w:val="00130F46"/>
    <w:rsid w:val="001322BF"/>
    <w:rsid w:val="00132ACA"/>
    <w:rsid w:val="00132ADB"/>
    <w:rsid w:val="001333C7"/>
    <w:rsid w:val="00133B3A"/>
    <w:rsid w:val="00134ED2"/>
    <w:rsid w:val="00136B70"/>
    <w:rsid w:val="00136F7C"/>
    <w:rsid w:val="00137F08"/>
    <w:rsid w:val="001408B7"/>
    <w:rsid w:val="00140A8F"/>
    <w:rsid w:val="0014101E"/>
    <w:rsid w:val="001416B3"/>
    <w:rsid w:val="00142629"/>
    <w:rsid w:val="001428FE"/>
    <w:rsid w:val="00143928"/>
    <w:rsid w:val="001439B3"/>
    <w:rsid w:val="00144BA8"/>
    <w:rsid w:val="00145240"/>
    <w:rsid w:val="001464B5"/>
    <w:rsid w:val="001466AC"/>
    <w:rsid w:val="001476B8"/>
    <w:rsid w:val="0015026B"/>
    <w:rsid w:val="001508F0"/>
    <w:rsid w:val="00151459"/>
    <w:rsid w:val="001517B8"/>
    <w:rsid w:val="00152652"/>
    <w:rsid w:val="00153ABD"/>
    <w:rsid w:val="0015491F"/>
    <w:rsid w:val="00154F3D"/>
    <w:rsid w:val="001552D2"/>
    <w:rsid w:val="00155619"/>
    <w:rsid w:val="00155A79"/>
    <w:rsid w:val="001561B3"/>
    <w:rsid w:val="00156C67"/>
    <w:rsid w:val="00157AE3"/>
    <w:rsid w:val="00160B19"/>
    <w:rsid w:val="001617B5"/>
    <w:rsid w:val="00163249"/>
    <w:rsid w:val="00163E05"/>
    <w:rsid w:val="00164DE5"/>
    <w:rsid w:val="001657B1"/>
    <w:rsid w:val="00166880"/>
    <w:rsid w:val="00170709"/>
    <w:rsid w:val="00170A2C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14C"/>
    <w:rsid w:val="0018185B"/>
    <w:rsid w:val="00181F5B"/>
    <w:rsid w:val="001822AC"/>
    <w:rsid w:val="00182AA7"/>
    <w:rsid w:val="00183194"/>
    <w:rsid w:val="00184093"/>
    <w:rsid w:val="00184125"/>
    <w:rsid w:val="001849D0"/>
    <w:rsid w:val="00184D9E"/>
    <w:rsid w:val="0018544B"/>
    <w:rsid w:val="00185590"/>
    <w:rsid w:val="00185FE1"/>
    <w:rsid w:val="00186339"/>
    <w:rsid w:val="0018662B"/>
    <w:rsid w:val="00187292"/>
    <w:rsid w:val="00187801"/>
    <w:rsid w:val="00190255"/>
    <w:rsid w:val="00192D8A"/>
    <w:rsid w:val="0019340D"/>
    <w:rsid w:val="00193462"/>
    <w:rsid w:val="00193C93"/>
    <w:rsid w:val="00193F23"/>
    <w:rsid w:val="00194D19"/>
    <w:rsid w:val="0019508A"/>
    <w:rsid w:val="00195B8A"/>
    <w:rsid w:val="00195E44"/>
    <w:rsid w:val="00195FF0"/>
    <w:rsid w:val="00196774"/>
    <w:rsid w:val="00196FDD"/>
    <w:rsid w:val="001970B3"/>
    <w:rsid w:val="0019724F"/>
    <w:rsid w:val="00197762"/>
    <w:rsid w:val="0019788A"/>
    <w:rsid w:val="001A0C53"/>
    <w:rsid w:val="001A23BB"/>
    <w:rsid w:val="001A2859"/>
    <w:rsid w:val="001A2F32"/>
    <w:rsid w:val="001A31E6"/>
    <w:rsid w:val="001A5CF5"/>
    <w:rsid w:val="001A64AA"/>
    <w:rsid w:val="001A6A12"/>
    <w:rsid w:val="001A6E05"/>
    <w:rsid w:val="001A6FB8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1D8"/>
    <w:rsid w:val="001B5419"/>
    <w:rsid w:val="001B5513"/>
    <w:rsid w:val="001B59DF"/>
    <w:rsid w:val="001B5A53"/>
    <w:rsid w:val="001B6BA2"/>
    <w:rsid w:val="001B7368"/>
    <w:rsid w:val="001B7954"/>
    <w:rsid w:val="001B7ADA"/>
    <w:rsid w:val="001C0B63"/>
    <w:rsid w:val="001C1709"/>
    <w:rsid w:val="001C1AEE"/>
    <w:rsid w:val="001C2145"/>
    <w:rsid w:val="001C2AC5"/>
    <w:rsid w:val="001C2CFD"/>
    <w:rsid w:val="001C39FB"/>
    <w:rsid w:val="001C48C5"/>
    <w:rsid w:val="001C4ED6"/>
    <w:rsid w:val="001C4F5A"/>
    <w:rsid w:val="001C5344"/>
    <w:rsid w:val="001C535C"/>
    <w:rsid w:val="001C57AD"/>
    <w:rsid w:val="001C587B"/>
    <w:rsid w:val="001C5FF9"/>
    <w:rsid w:val="001C699D"/>
    <w:rsid w:val="001C6EE1"/>
    <w:rsid w:val="001D00D5"/>
    <w:rsid w:val="001D026D"/>
    <w:rsid w:val="001D0708"/>
    <w:rsid w:val="001D0B16"/>
    <w:rsid w:val="001D0CB6"/>
    <w:rsid w:val="001D0FAE"/>
    <w:rsid w:val="001D1381"/>
    <w:rsid w:val="001D1A49"/>
    <w:rsid w:val="001D2029"/>
    <w:rsid w:val="001D23AF"/>
    <w:rsid w:val="001D2DDD"/>
    <w:rsid w:val="001D2E45"/>
    <w:rsid w:val="001D2F24"/>
    <w:rsid w:val="001D308D"/>
    <w:rsid w:val="001D4440"/>
    <w:rsid w:val="001D4ED9"/>
    <w:rsid w:val="001D53E0"/>
    <w:rsid w:val="001D5AC7"/>
    <w:rsid w:val="001D5CB8"/>
    <w:rsid w:val="001D66E6"/>
    <w:rsid w:val="001D6C5A"/>
    <w:rsid w:val="001D6F79"/>
    <w:rsid w:val="001E112B"/>
    <w:rsid w:val="001E3199"/>
    <w:rsid w:val="001E3A1B"/>
    <w:rsid w:val="001E3E0F"/>
    <w:rsid w:val="001E67B0"/>
    <w:rsid w:val="001E7063"/>
    <w:rsid w:val="001E749A"/>
    <w:rsid w:val="001E7622"/>
    <w:rsid w:val="001E774B"/>
    <w:rsid w:val="001F0907"/>
    <w:rsid w:val="001F1356"/>
    <w:rsid w:val="001F23BB"/>
    <w:rsid w:val="001F3299"/>
    <w:rsid w:val="001F35CB"/>
    <w:rsid w:val="001F4522"/>
    <w:rsid w:val="001F5D6E"/>
    <w:rsid w:val="001F6345"/>
    <w:rsid w:val="001F63A7"/>
    <w:rsid w:val="001F755A"/>
    <w:rsid w:val="00200F4E"/>
    <w:rsid w:val="0020238E"/>
    <w:rsid w:val="00202410"/>
    <w:rsid w:val="002024AC"/>
    <w:rsid w:val="00202609"/>
    <w:rsid w:val="0020349D"/>
    <w:rsid w:val="00204328"/>
    <w:rsid w:val="002047DC"/>
    <w:rsid w:val="002069C1"/>
    <w:rsid w:val="00206BFD"/>
    <w:rsid w:val="0020757D"/>
    <w:rsid w:val="00207F3C"/>
    <w:rsid w:val="00210351"/>
    <w:rsid w:val="00210C63"/>
    <w:rsid w:val="00211769"/>
    <w:rsid w:val="00211872"/>
    <w:rsid w:val="00211FC2"/>
    <w:rsid w:val="00212386"/>
    <w:rsid w:val="00212541"/>
    <w:rsid w:val="00212CBC"/>
    <w:rsid w:val="002130F1"/>
    <w:rsid w:val="00213524"/>
    <w:rsid w:val="0021408B"/>
    <w:rsid w:val="002146BE"/>
    <w:rsid w:val="002149A2"/>
    <w:rsid w:val="00215658"/>
    <w:rsid w:val="00217517"/>
    <w:rsid w:val="00217D5C"/>
    <w:rsid w:val="002209CF"/>
    <w:rsid w:val="00220C7F"/>
    <w:rsid w:val="002216DA"/>
    <w:rsid w:val="00222B5D"/>
    <w:rsid w:val="00222DF6"/>
    <w:rsid w:val="00222ED4"/>
    <w:rsid w:val="002231B2"/>
    <w:rsid w:val="00223678"/>
    <w:rsid w:val="00223948"/>
    <w:rsid w:val="002242B6"/>
    <w:rsid w:val="00224735"/>
    <w:rsid w:val="002247C3"/>
    <w:rsid w:val="00225604"/>
    <w:rsid w:val="00233C39"/>
    <w:rsid w:val="00234472"/>
    <w:rsid w:val="00234C16"/>
    <w:rsid w:val="00235471"/>
    <w:rsid w:val="002355B4"/>
    <w:rsid w:val="00235C8A"/>
    <w:rsid w:val="00236B78"/>
    <w:rsid w:val="00236CFC"/>
    <w:rsid w:val="00237135"/>
    <w:rsid w:val="00237F39"/>
    <w:rsid w:val="00241865"/>
    <w:rsid w:val="00241B62"/>
    <w:rsid w:val="00242349"/>
    <w:rsid w:val="00242A7F"/>
    <w:rsid w:val="00243B22"/>
    <w:rsid w:val="0024444E"/>
    <w:rsid w:val="002446BE"/>
    <w:rsid w:val="00244CFF"/>
    <w:rsid w:val="002474AB"/>
    <w:rsid w:val="00247ECF"/>
    <w:rsid w:val="00250190"/>
    <w:rsid w:val="00250345"/>
    <w:rsid w:val="00250E5E"/>
    <w:rsid w:val="002510A7"/>
    <w:rsid w:val="00251AF8"/>
    <w:rsid w:val="00252EBC"/>
    <w:rsid w:val="002530C7"/>
    <w:rsid w:val="00254897"/>
    <w:rsid w:val="002550D9"/>
    <w:rsid w:val="00255C97"/>
    <w:rsid w:val="00256420"/>
    <w:rsid w:val="00256673"/>
    <w:rsid w:val="002568D2"/>
    <w:rsid w:val="00256B8F"/>
    <w:rsid w:val="00257A79"/>
    <w:rsid w:val="00257CF2"/>
    <w:rsid w:val="00257F6F"/>
    <w:rsid w:val="00260154"/>
    <w:rsid w:val="00260EDA"/>
    <w:rsid w:val="00261EE8"/>
    <w:rsid w:val="0026218F"/>
    <w:rsid w:val="002635A3"/>
    <w:rsid w:val="002638C8"/>
    <w:rsid w:val="00264B80"/>
    <w:rsid w:val="00264CF8"/>
    <w:rsid w:val="00266426"/>
    <w:rsid w:val="00266D2A"/>
    <w:rsid w:val="0026738E"/>
    <w:rsid w:val="00270ECD"/>
    <w:rsid w:val="00271460"/>
    <w:rsid w:val="002714DF"/>
    <w:rsid w:val="0027351F"/>
    <w:rsid w:val="00275464"/>
    <w:rsid w:val="002764F2"/>
    <w:rsid w:val="002775C0"/>
    <w:rsid w:val="002808C7"/>
    <w:rsid w:val="00281D53"/>
    <w:rsid w:val="002820E4"/>
    <w:rsid w:val="00282556"/>
    <w:rsid w:val="00282A5F"/>
    <w:rsid w:val="00282FB2"/>
    <w:rsid w:val="002833D6"/>
    <w:rsid w:val="00283741"/>
    <w:rsid w:val="00283D57"/>
    <w:rsid w:val="002842BB"/>
    <w:rsid w:val="00285909"/>
    <w:rsid w:val="00285B4C"/>
    <w:rsid w:val="00286F85"/>
    <w:rsid w:val="002874AC"/>
    <w:rsid w:val="00287946"/>
    <w:rsid w:val="00287C48"/>
    <w:rsid w:val="0029026D"/>
    <w:rsid w:val="0029027B"/>
    <w:rsid w:val="00291A20"/>
    <w:rsid w:val="00291A5D"/>
    <w:rsid w:val="002926D1"/>
    <w:rsid w:val="0029298A"/>
    <w:rsid w:val="00294115"/>
    <w:rsid w:val="002954B4"/>
    <w:rsid w:val="00296433"/>
    <w:rsid w:val="00297C82"/>
    <w:rsid w:val="00297E40"/>
    <w:rsid w:val="00297F20"/>
    <w:rsid w:val="002A1733"/>
    <w:rsid w:val="002A20A0"/>
    <w:rsid w:val="002A266A"/>
    <w:rsid w:val="002A2E69"/>
    <w:rsid w:val="002A34BA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497"/>
    <w:rsid w:val="002B05CF"/>
    <w:rsid w:val="002B075C"/>
    <w:rsid w:val="002B0F95"/>
    <w:rsid w:val="002B2158"/>
    <w:rsid w:val="002B276B"/>
    <w:rsid w:val="002B28F4"/>
    <w:rsid w:val="002B3766"/>
    <w:rsid w:val="002B39D8"/>
    <w:rsid w:val="002B3F83"/>
    <w:rsid w:val="002B55B5"/>
    <w:rsid w:val="002B59BD"/>
    <w:rsid w:val="002B6934"/>
    <w:rsid w:val="002B6E67"/>
    <w:rsid w:val="002B7859"/>
    <w:rsid w:val="002B79E1"/>
    <w:rsid w:val="002C00DC"/>
    <w:rsid w:val="002C076C"/>
    <w:rsid w:val="002C08D5"/>
    <w:rsid w:val="002C1757"/>
    <w:rsid w:val="002C1A86"/>
    <w:rsid w:val="002C269A"/>
    <w:rsid w:val="002C2EA6"/>
    <w:rsid w:val="002C4CAF"/>
    <w:rsid w:val="002C601D"/>
    <w:rsid w:val="002C65E8"/>
    <w:rsid w:val="002C6820"/>
    <w:rsid w:val="002C6AA2"/>
    <w:rsid w:val="002C6E27"/>
    <w:rsid w:val="002C7F51"/>
    <w:rsid w:val="002D07FA"/>
    <w:rsid w:val="002D09B1"/>
    <w:rsid w:val="002D09CB"/>
    <w:rsid w:val="002D0FFA"/>
    <w:rsid w:val="002D207B"/>
    <w:rsid w:val="002D2601"/>
    <w:rsid w:val="002D263E"/>
    <w:rsid w:val="002D2B67"/>
    <w:rsid w:val="002D3CF9"/>
    <w:rsid w:val="002D3EC1"/>
    <w:rsid w:val="002D5151"/>
    <w:rsid w:val="002D5A90"/>
    <w:rsid w:val="002D76FC"/>
    <w:rsid w:val="002D7C9A"/>
    <w:rsid w:val="002E1193"/>
    <w:rsid w:val="002E14D9"/>
    <w:rsid w:val="002E155B"/>
    <w:rsid w:val="002E1F7A"/>
    <w:rsid w:val="002E374D"/>
    <w:rsid w:val="002E5402"/>
    <w:rsid w:val="002E6F59"/>
    <w:rsid w:val="002E6FC6"/>
    <w:rsid w:val="002E71B1"/>
    <w:rsid w:val="002F1056"/>
    <w:rsid w:val="002F1D42"/>
    <w:rsid w:val="002F2E8D"/>
    <w:rsid w:val="002F2EC5"/>
    <w:rsid w:val="002F3462"/>
    <w:rsid w:val="002F4B71"/>
    <w:rsid w:val="002F60D1"/>
    <w:rsid w:val="002F732C"/>
    <w:rsid w:val="002F795D"/>
    <w:rsid w:val="0030172F"/>
    <w:rsid w:val="0030188F"/>
    <w:rsid w:val="00302739"/>
    <w:rsid w:val="00304211"/>
    <w:rsid w:val="0031213E"/>
    <w:rsid w:val="00312B9F"/>
    <w:rsid w:val="00312F9E"/>
    <w:rsid w:val="00313FD8"/>
    <w:rsid w:val="00314125"/>
    <w:rsid w:val="003150FD"/>
    <w:rsid w:val="0031518F"/>
    <w:rsid w:val="003151C9"/>
    <w:rsid w:val="003158B4"/>
    <w:rsid w:val="00315BDA"/>
    <w:rsid w:val="00316237"/>
    <w:rsid w:val="00316E38"/>
    <w:rsid w:val="00317A81"/>
    <w:rsid w:val="00320041"/>
    <w:rsid w:val="00320E3B"/>
    <w:rsid w:val="003218FC"/>
    <w:rsid w:val="00321C0F"/>
    <w:rsid w:val="0032218D"/>
    <w:rsid w:val="00322B7B"/>
    <w:rsid w:val="003232A7"/>
    <w:rsid w:val="00323CBB"/>
    <w:rsid w:val="00323FF8"/>
    <w:rsid w:val="00324BE6"/>
    <w:rsid w:val="00325216"/>
    <w:rsid w:val="00325EC2"/>
    <w:rsid w:val="00326BA5"/>
    <w:rsid w:val="00327744"/>
    <w:rsid w:val="0033081D"/>
    <w:rsid w:val="00330ABA"/>
    <w:rsid w:val="0033163A"/>
    <w:rsid w:val="00331968"/>
    <w:rsid w:val="003319BB"/>
    <w:rsid w:val="00333AF0"/>
    <w:rsid w:val="003340B2"/>
    <w:rsid w:val="00334585"/>
    <w:rsid w:val="00335110"/>
    <w:rsid w:val="0033667F"/>
    <w:rsid w:val="00336F80"/>
    <w:rsid w:val="003370CB"/>
    <w:rsid w:val="00337B37"/>
    <w:rsid w:val="00340211"/>
    <w:rsid w:val="00340CEA"/>
    <w:rsid w:val="00341ACD"/>
    <w:rsid w:val="00341F61"/>
    <w:rsid w:val="00342A74"/>
    <w:rsid w:val="00343136"/>
    <w:rsid w:val="0034324F"/>
    <w:rsid w:val="0034389E"/>
    <w:rsid w:val="00344983"/>
    <w:rsid w:val="003451E9"/>
    <w:rsid w:val="0034624C"/>
    <w:rsid w:val="00347ADA"/>
    <w:rsid w:val="00347CBD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4D22"/>
    <w:rsid w:val="003563C9"/>
    <w:rsid w:val="00360237"/>
    <w:rsid w:val="00360657"/>
    <w:rsid w:val="0036247E"/>
    <w:rsid w:val="00363A76"/>
    <w:rsid w:val="00363CA4"/>
    <w:rsid w:val="00365D9D"/>
    <w:rsid w:val="00366881"/>
    <w:rsid w:val="0036723E"/>
    <w:rsid w:val="00367C9B"/>
    <w:rsid w:val="00367E92"/>
    <w:rsid w:val="0037052A"/>
    <w:rsid w:val="00371070"/>
    <w:rsid w:val="003710E8"/>
    <w:rsid w:val="0037130D"/>
    <w:rsid w:val="00371369"/>
    <w:rsid w:val="00372AA1"/>
    <w:rsid w:val="00373453"/>
    <w:rsid w:val="003737D3"/>
    <w:rsid w:val="00373B76"/>
    <w:rsid w:val="003740F3"/>
    <w:rsid w:val="00374721"/>
    <w:rsid w:val="003752F5"/>
    <w:rsid w:val="003755C9"/>
    <w:rsid w:val="00375A5E"/>
    <w:rsid w:val="00376563"/>
    <w:rsid w:val="003765FA"/>
    <w:rsid w:val="00376B9B"/>
    <w:rsid w:val="00376E5E"/>
    <w:rsid w:val="00380178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63C"/>
    <w:rsid w:val="003861B5"/>
    <w:rsid w:val="003872DE"/>
    <w:rsid w:val="00387F44"/>
    <w:rsid w:val="0039143B"/>
    <w:rsid w:val="0039182B"/>
    <w:rsid w:val="003920AA"/>
    <w:rsid w:val="003920EC"/>
    <w:rsid w:val="003925AD"/>
    <w:rsid w:val="0039326D"/>
    <w:rsid w:val="00393CB5"/>
    <w:rsid w:val="00394948"/>
    <w:rsid w:val="0039565A"/>
    <w:rsid w:val="00395688"/>
    <w:rsid w:val="00395944"/>
    <w:rsid w:val="00395CDB"/>
    <w:rsid w:val="0039737A"/>
    <w:rsid w:val="003A03A5"/>
    <w:rsid w:val="003A0702"/>
    <w:rsid w:val="003A1900"/>
    <w:rsid w:val="003A3ECA"/>
    <w:rsid w:val="003A442E"/>
    <w:rsid w:val="003A5511"/>
    <w:rsid w:val="003A6088"/>
    <w:rsid w:val="003A60E0"/>
    <w:rsid w:val="003A6254"/>
    <w:rsid w:val="003A6D2F"/>
    <w:rsid w:val="003A6DED"/>
    <w:rsid w:val="003B0D03"/>
    <w:rsid w:val="003B0FEB"/>
    <w:rsid w:val="003B13B8"/>
    <w:rsid w:val="003B2916"/>
    <w:rsid w:val="003B2955"/>
    <w:rsid w:val="003B3E8F"/>
    <w:rsid w:val="003B4928"/>
    <w:rsid w:val="003B60DD"/>
    <w:rsid w:val="003C009A"/>
    <w:rsid w:val="003C0E3E"/>
    <w:rsid w:val="003C2303"/>
    <w:rsid w:val="003C2DE0"/>
    <w:rsid w:val="003C3546"/>
    <w:rsid w:val="003C3E6E"/>
    <w:rsid w:val="003C407E"/>
    <w:rsid w:val="003C507C"/>
    <w:rsid w:val="003C5A97"/>
    <w:rsid w:val="003C68A6"/>
    <w:rsid w:val="003C7E99"/>
    <w:rsid w:val="003D0BAD"/>
    <w:rsid w:val="003D0F8B"/>
    <w:rsid w:val="003D15C3"/>
    <w:rsid w:val="003D219D"/>
    <w:rsid w:val="003D2BEE"/>
    <w:rsid w:val="003D34DB"/>
    <w:rsid w:val="003D3537"/>
    <w:rsid w:val="003D369A"/>
    <w:rsid w:val="003D3F51"/>
    <w:rsid w:val="003D418B"/>
    <w:rsid w:val="003D5053"/>
    <w:rsid w:val="003D527B"/>
    <w:rsid w:val="003D64D0"/>
    <w:rsid w:val="003D672D"/>
    <w:rsid w:val="003D6815"/>
    <w:rsid w:val="003D705B"/>
    <w:rsid w:val="003D731F"/>
    <w:rsid w:val="003D7AFA"/>
    <w:rsid w:val="003E11D3"/>
    <w:rsid w:val="003E1475"/>
    <w:rsid w:val="003E1705"/>
    <w:rsid w:val="003E2907"/>
    <w:rsid w:val="003E3587"/>
    <w:rsid w:val="003E374E"/>
    <w:rsid w:val="003E4450"/>
    <w:rsid w:val="003E49DF"/>
    <w:rsid w:val="003E4AFA"/>
    <w:rsid w:val="003E4C37"/>
    <w:rsid w:val="003E523C"/>
    <w:rsid w:val="003E5462"/>
    <w:rsid w:val="003E675A"/>
    <w:rsid w:val="003E6F79"/>
    <w:rsid w:val="003E7414"/>
    <w:rsid w:val="003F1C53"/>
    <w:rsid w:val="003F2753"/>
    <w:rsid w:val="003F2A01"/>
    <w:rsid w:val="003F2BF1"/>
    <w:rsid w:val="003F2C4F"/>
    <w:rsid w:val="003F2D27"/>
    <w:rsid w:val="003F49E5"/>
    <w:rsid w:val="003F4C50"/>
    <w:rsid w:val="003F4D3B"/>
    <w:rsid w:val="003F5AAD"/>
    <w:rsid w:val="003F632B"/>
    <w:rsid w:val="003F63F2"/>
    <w:rsid w:val="003F6929"/>
    <w:rsid w:val="003F6B24"/>
    <w:rsid w:val="003F7331"/>
    <w:rsid w:val="003F75AB"/>
    <w:rsid w:val="003F7DF0"/>
    <w:rsid w:val="003F7F5E"/>
    <w:rsid w:val="00400100"/>
    <w:rsid w:val="0040085C"/>
    <w:rsid w:val="00402417"/>
    <w:rsid w:val="0040241F"/>
    <w:rsid w:val="00402523"/>
    <w:rsid w:val="00402DC0"/>
    <w:rsid w:val="00403587"/>
    <w:rsid w:val="0040483F"/>
    <w:rsid w:val="00406267"/>
    <w:rsid w:val="004062C2"/>
    <w:rsid w:val="004064EF"/>
    <w:rsid w:val="0040659D"/>
    <w:rsid w:val="00406660"/>
    <w:rsid w:val="00407DFC"/>
    <w:rsid w:val="00410D4A"/>
    <w:rsid w:val="00411291"/>
    <w:rsid w:val="00411FB8"/>
    <w:rsid w:val="0041268F"/>
    <w:rsid w:val="0041276A"/>
    <w:rsid w:val="00412833"/>
    <w:rsid w:val="00415BE6"/>
    <w:rsid w:val="00415DBB"/>
    <w:rsid w:val="00415DBE"/>
    <w:rsid w:val="004167D5"/>
    <w:rsid w:val="00416980"/>
    <w:rsid w:val="00417C51"/>
    <w:rsid w:val="00417DBE"/>
    <w:rsid w:val="004207C0"/>
    <w:rsid w:val="004208A3"/>
    <w:rsid w:val="0042092E"/>
    <w:rsid w:val="00420DD1"/>
    <w:rsid w:val="0042151B"/>
    <w:rsid w:val="00422F6A"/>
    <w:rsid w:val="00423462"/>
    <w:rsid w:val="00423E1F"/>
    <w:rsid w:val="0042487D"/>
    <w:rsid w:val="00424B0F"/>
    <w:rsid w:val="00424D7A"/>
    <w:rsid w:val="004263D4"/>
    <w:rsid w:val="00426660"/>
    <w:rsid w:val="00426B44"/>
    <w:rsid w:val="004273BB"/>
    <w:rsid w:val="004273E6"/>
    <w:rsid w:val="0042746B"/>
    <w:rsid w:val="004275AA"/>
    <w:rsid w:val="00430342"/>
    <w:rsid w:val="00430757"/>
    <w:rsid w:val="00432610"/>
    <w:rsid w:val="00432D1B"/>
    <w:rsid w:val="004336BE"/>
    <w:rsid w:val="00433790"/>
    <w:rsid w:val="00434FA1"/>
    <w:rsid w:val="00434FAF"/>
    <w:rsid w:val="004364D9"/>
    <w:rsid w:val="00436B72"/>
    <w:rsid w:val="00437829"/>
    <w:rsid w:val="00437A34"/>
    <w:rsid w:val="00440144"/>
    <w:rsid w:val="00440DE4"/>
    <w:rsid w:val="00441405"/>
    <w:rsid w:val="00441F23"/>
    <w:rsid w:val="00442B0C"/>
    <w:rsid w:val="004431F3"/>
    <w:rsid w:val="00445F54"/>
    <w:rsid w:val="004460D8"/>
    <w:rsid w:val="004467FB"/>
    <w:rsid w:val="00447A29"/>
    <w:rsid w:val="00447EF8"/>
    <w:rsid w:val="00450568"/>
    <w:rsid w:val="00450A15"/>
    <w:rsid w:val="00451201"/>
    <w:rsid w:val="004514DE"/>
    <w:rsid w:val="0045407E"/>
    <w:rsid w:val="00456F0E"/>
    <w:rsid w:val="00460232"/>
    <w:rsid w:val="0046054C"/>
    <w:rsid w:val="0046098D"/>
    <w:rsid w:val="004615E3"/>
    <w:rsid w:val="004621F5"/>
    <w:rsid w:val="0046252A"/>
    <w:rsid w:val="00462AF1"/>
    <w:rsid w:val="00462EEA"/>
    <w:rsid w:val="00463283"/>
    <w:rsid w:val="00463429"/>
    <w:rsid w:val="00465252"/>
    <w:rsid w:val="0046561B"/>
    <w:rsid w:val="004656F2"/>
    <w:rsid w:val="0046593D"/>
    <w:rsid w:val="00470820"/>
    <w:rsid w:val="00471729"/>
    <w:rsid w:val="00472451"/>
    <w:rsid w:val="00472776"/>
    <w:rsid w:val="00475981"/>
    <w:rsid w:val="004759F5"/>
    <w:rsid w:val="00476CEB"/>
    <w:rsid w:val="0048036D"/>
    <w:rsid w:val="004807EB"/>
    <w:rsid w:val="004811DE"/>
    <w:rsid w:val="00481EF0"/>
    <w:rsid w:val="00482098"/>
    <w:rsid w:val="00483C85"/>
    <w:rsid w:val="00484B03"/>
    <w:rsid w:val="0048629F"/>
    <w:rsid w:val="00486F15"/>
    <w:rsid w:val="004904AF"/>
    <w:rsid w:val="00490807"/>
    <w:rsid w:val="0049082E"/>
    <w:rsid w:val="0049094F"/>
    <w:rsid w:val="00490A26"/>
    <w:rsid w:val="0049122E"/>
    <w:rsid w:val="00491781"/>
    <w:rsid w:val="00491C72"/>
    <w:rsid w:val="00491DAF"/>
    <w:rsid w:val="004921CA"/>
    <w:rsid w:val="004959C4"/>
    <w:rsid w:val="0049612B"/>
    <w:rsid w:val="00497929"/>
    <w:rsid w:val="004A0439"/>
    <w:rsid w:val="004A0C34"/>
    <w:rsid w:val="004A12ED"/>
    <w:rsid w:val="004A2149"/>
    <w:rsid w:val="004A294D"/>
    <w:rsid w:val="004A2A4C"/>
    <w:rsid w:val="004A2F4D"/>
    <w:rsid w:val="004A3111"/>
    <w:rsid w:val="004A32CF"/>
    <w:rsid w:val="004A3B8F"/>
    <w:rsid w:val="004A48C3"/>
    <w:rsid w:val="004A4A8C"/>
    <w:rsid w:val="004A5D66"/>
    <w:rsid w:val="004A6C14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554C"/>
    <w:rsid w:val="004B67D0"/>
    <w:rsid w:val="004B691D"/>
    <w:rsid w:val="004B7144"/>
    <w:rsid w:val="004B72E3"/>
    <w:rsid w:val="004B742C"/>
    <w:rsid w:val="004B76E0"/>
    <w:rsid w:val="004C0C96"/>
    <w:rsid w:val="004C149B"/>
    <w:rsid w:val="004C1A89"/>
    <w:rsid w:val="004C27F1"/>
    <w:rsid w:val="004C42EF"/>
    <w:rsid w:val="004C4638"/>
    <w:rsid w:val="004C6147"/>
    <w:rsid w:val="004C68F6"/>
    <w:rsid w:val="004C6B89"/>
    <w:rsid w:val="004C794C"/>
    <w:rsid w:val="004D2AB2"/>
    <w:rsid w:val="004D2AB4"/>
    <w:rsid w:val="004D3F22"/>
    <w:rsid w:val="004D4C32"/>
    <w:rsid w:val="004D5B32"/>
    <w:rsid w:val="004E089E"/>
    <w:rsid w:val="004E09E9"/>
    <w:rsid w:val="004E09F3"/>
    <w:rsid w:val="004E26C1"/>
    <w:rsid w:val="004E29B2"/>
    <w:rsid w:val="004E2A1C"/>
    <w:rsid w:val="004E3E50"/>
    <w:rsid w:val="004E4AE0"/>
    <w:rsid w:val="004E573B"/>
    <w:rsid w:val="004E60DA"/>
    <w:rsid w:val="004E70CE"/>
    <w:rsid w:val="004E78C4"/>
    <w:rsid w:val="004F0502"/>
    <w:rsid w:val="004F0F99"/>
    <w:rsid w:val="004F1D9C"/>
    <w:rsid w:val="004F2679"/>
    <w:rsid w:val="004F2A69"/>
    <w:rsid w:val="004F2DF4"/>
    <w:rsid w:val="004F3245"/>
    <w:rsid w:val="004F3A79"/>
    <w:rsid w:val="004F3E7E"/>
    <w:rsid w:val="004F43DA"/>
    <w:rsid w:val="004F4BC1"/>
    <w:rsid w:val="004F4FE9"/>
    <w:rsid w:val="004F511B"/>
    <w:rsid w:val="004F5F73"/>
    <w:rsid w:val="004F5FAD"/>
    <w:rsid w:val="004F61E2"/>
    <w:rsid w:val="004F6677"/>
    <w:rsid w:val="004F7A6C"/>
    <w:rsid w:val="00501653"/>
    <w:rsid w:val="00501C0E"/>
    <w:rsid w:val="005020B5"/>
    <w:rsid w:val="00502A88"/>
    <w:rsid w:val="00502D37"/>
    <w:rsid w:val="0050347F"/>
    <w:rsid w:val="005039D5"/>
    <w:rsid w:val="00503B74"/>
    <w:rsid w:val="00504A89"/>
    <w:rsid w:val="00504F2E"/>
    <w:rsid w:val="00505267"/>
    <w:rsid w:val="0050586A"/>
    <w:rsid w:val="00506511"/>
    <w:rsid w:val="00506D00"/>
    <w:rsid w:val="005101F0"/>
    <w:rsid w:val="0051037A"/>
    <w:rsid w:val="005106CA"/>
    <w:rsid w:val="0051094E"/>
    <w:rsid w:val="00510E10"/>
    <w:rsid w:val="005115F9"/>
    <w:rsid w:val="005117D1"/>
    <w:rsid w:val="00511927"/>
    <w:rsid w:val="00512476"/>
    <w:rsid w:val="00512A6E"/>
    <w:rsid w:val="0051305E"/>
    <w:rsid w:val="00513EFB"/>
    <w:rsid w:val="005149C9"/>
    <w:rsid w:val="00517B4B"/>
    <w:rsid w:val="00517C3C"/>
    <w:rsid w:val="00517D02"/>
    <w:rsid w:val="00520774"/>
    <w:rsid w:val="00521761"/>
    <w:rsid w:val="00522943"/>
    <w:rsid w:val="00522D4A"/>
    <w:rsid w:val="00523279"/>
    <w:rsid w:val="00524015"/>
    <w:rsid w:val="00524165"/>
    <w:rsid w:val="00527047"/>
    <w:rsid w:val="0052763F"/>
    <w:rsid w:val="00530186"/>
    <w:rsid w:val="0053047C"/>
    <w:rsid w:val="00530E1B"/>
    <w:rsid w:val="00531CE6"/>
    <w:rsid w:val="00531DCD"/>
    <w:rsid w:val="00532775"/>
    <w:rsid w:val="005327E6"/>
    <w:rsid w:val="00532C3B"/>
    <w:rsid w:val="00532EA0"/>
    <w:rsid w:val="005343B4"/>
    <w:rsid w:val="00534D34"/>
    <w:rsid w:val="00535CE4"/>
    <w:rsid w:val="005375BD"/>
    <w:rsid w:val="00540E1E"/>
    <w:rsid w:val="005413E7"/>
    <w:rsid w:val="00542034"/>
    <w:rsid w:val="00542162"/>
    <w:rsid w:val="00543612"/>
    <w:rsid w:val="00544C6E"/>
    <w:rsid w:val="00544EF6"/>
    <w:rsid w:val="005462FC"/>
    <w:rsid w:val="0054654C"/>
    <w:rsid w:val="005501EC"/>
    <w:rsid w:val="00550278"/>
    <w:rsid w:val="00550E14"/>
    <w:rsid w:val="005516B6"/>
    <w:rsid w:val="00552ADA"/>
    <w:rsid w:val="00552DF5"/>
    <w:rsid w:val="005539CD"/>
    <w:rsid w:val="0055426E"/>
    <w:rsid w:val="005549DE"/>
    <w:rsid w:val="00554DB0"/>
    <w:rsid w:val="005553E1"/>
    <w:rsid w:val="00555401"/>
    <w:rsid w:val="00555D2D"/>
    <w:rsid w:val="005560B3"/>
    <w:rsid w:val="0056129C"/>
    <w:rsid w:val="00561395"/>
    <w:rsid w:val="00563CF4"/>
    <w:rsid w:val="0056449A"/>
    <w:rsid w:val="005644C5"/>
    <w:rsid w:val="00565D7E"/>
    <w:rsid w:val="005665A4"/>
    <w:rsid w:val="00572F7A"/>
    <w:rsid w:val="00573415"/>
    <w:rsid w:val="00573A78"/>
    <w:rsid w:val="005741D6"/>
    <w:rsid w:val="005752AA"/>
    <w:rsid w:val="0057652C"/>
    <w:rsid w:val="00576D90"/>
    <w:rsid w:val="00576EB2"/>
    <w:rsid w:val="00577CEB"/>
    <w:rsid w:val="0058004E"/>
    <w:rsid w:val="0058027A"/>
    <w:rsid w:val="00580369"/>
    <w:rsid w:val="00580896"/>
    <w:rsid w:val="00580E5E"/>
    <w:rsid w:val="0058337A"/>
    <w:rsid w:val="00583AFF"/>
    <w:rsid w:val="00584EBC"/>
    <w:rsid w:val="0058525E"/>
    <w:rsid w:val="00587805"/>
    <w:rsid w:val="00587F0B"/>
    <w:rsid w:val="00591228"/>
    <w:rsid w:val="00591B6C"/>
    <w:rsid w:val="00593F4B"/>
    <w:rsid w:val="00595640"/>
    <w:rsid w:val="00595CA0"/>
    <w:rsid w:val="005962F5"/>
    <w:rsid w:val="005968F8"/>
    <w:rsid w:val="00596ED6"/>
    <w:rsid w:val="00597864"/>
    <w:rsid w:val="00597979"/>
    <w:rsid w:val="005A0DC9"/>
    <w:rsid w:val="005A169F"/>
    <w:rsid w:val="005A1879"/>
    <w:rsid w:val="005A1C36"/>
    <w:rsid w:val="005A2AE0"/>
    <w:rsid w:val="005A32C7"/>
    <w:rsid w:val="005A4742"/>
    <w:rsid w:val="005A4AA2"/>
    <w:rsid w:val="005A5186"/>
    <w:rsid w:val="005A5510"/>
    <w:rsid w:val="005A65F9"/>
    <w:rsid w:val="005A67E2"/>
    <w:rsid w:val="005A6851"/>
    <w:rsid w:val="005A755B"/>
    <w:rsid w:val="005A7714"/>
    <w:rsid w:val="005B0742"/>
    <w:rsid w:val="005B24AE"/>
    <w:rsid w:val="005B2957"/>
    <w:rsid w:val="005B3095"/>
    <w:rsid w:val="005B36EF"/>
    <w:rsid w:val="005B3F67"/>
    <w:rsid w:val="005B4E01"/>
    <w:rsid w:val="005B4F84"/>
    <w:rsid w:val="005B60EE"/>
    <w:rsid w:val="005B77C4"/>
    <w:rsid w:val="005B7BFF"/>
    <w:rsid w:val="005C0515"/>
    <w:rsid w:val="005C125D"/>
    <w:rsid w:val="005C170F"/>
    <w:rsid w:val="005C1B2A"/>
    <w:rsid w:val="005C2829"/>
    <w:rsid w:val="005C2C42"/>
    <w:rsid w:val="005C2E9A"/>
    <w:rsid w:val="005C3514"/>
    <w:rsid w:val="005C3940"/>
    <w:rsid w:val="005C3EFB"/>
    <w:rsid w:val="005C5799"/>
    <w:rsid w:val="005C5808"/>
    <w:rsid w:val="005C5813"/>
    <w:rsid w:val="005C5F6A"/>
    <w:rsid w:val="005C6E34"/>
    <w:rsid w:val="005D0405"/>
    <w:rsid w:val="005D093C"/>
    <w:rsid w:val="005D0E7A"/>
    <w:rsid w:val="005D108D"/>
    <w:rsid w:val="005D16CB"/>
    <w:rsid w:val="005D1DE8"/>
    <w:rsid w:val="005D20B6"/>
    <w:rsid w:val="005D2367"/>
    <w:rsid w:val="005D31D7"/>
    <w:rsid w:val="005D3892"/>
    <w:rsid w:val="005D44B3"/>
    <w:rsid w:val="005D4693"/>
    <w:rsid w:val="005D48DC"/>
    <w:rsid w:val="005D4F0D"/>
    <w:rsid w:val="005D5B1A"/>
    <w:rsid w:val="005D5B78"/>
    <w:rsid w:val="005D68C7"/>
    <w:rsid w:val="005D6B9C"/>
    <w:rsid w:val="005D6C69"/>
    <w:rsid w:val="005D7035"/>
    <w:rsid w:val="005D737E"/>
    <w:rsid w:val="005D7F63"/>
    <w:rsid w:val="005E02D3"/>
    <w:rsid w:val="005E1141"/>
    <w:rsid w:val="005E1854"/>
    <w:rsid w:val="005E2069"/>
    <w:rsid w:val="005E20BF"/>
    <w:rsid w:val="005E37F7"/>
    <w:rsid w:val="005E3B27"/>
    <w:rsid w:val="005E3CE7"/>
    <w:rsid w:val="005E4684"/>
    <w:rsid w:val="005E4D0F"/>
    <w:rsid w:val="005E5A1E"/>
    <w:rsid w:val="005E5E2B"/>
    <w:rsid w:val="005E6E0A"/>
    <w:rsid w:val="005E6E24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02C"/>
    <w:rsid w:val="005F667D"/>
    <w:rsid w:val="005F66E3"/>
    <w:rsid w:val="005F7617"/>
    <w:rsid w:val="006006D1"/>
    <w:rsid w:val="0060089C"/>
    <w:rsid w:val="00601323"/>
    <w:rsid w:val="006017FA"/>
    <w:rsid w:val="0060254C"/>
    <w:rsid w:val="006033D9"/>
    <w:rsid w:val="0060380A"/>
    <w:rsid w:val="006059DB"/>
    <w:rsid w:val="00605B58"/>
    <w:rsid w:val="00606396"/>
    <w:rsid w:val="00606BDF"/>
    <w:rsid w:val="0060709C"/>
    <w:rsid w:val="0060734C"/>
    <w:rsid w:val="00607F0E"/>
    <w:rsid w:val="006100A1"/>
    <w:rsid w:val="00611078"/>
    <w:rsid w:val="006117CE"/>
    <w:rsid w:val="00611DC9"/>
    <w:rsid w:val="0061200F"/>
    <w:rsid w:val="00612A03"/>
    <w:rsid w:val="00613264"/>
    <w:rsid w:val="006135B0"/>
    <w:rsid w:val="00613EEF"/>
    <w:rsid w:val="006143AB"/>
    <w:rsid w:val="00615366"/>
    <w:rsid w:val="006154A2"/>
    <w:rsid w:val="00615A4D"/>
    <w:rsid w:val="00615F98"/>
    <w:rsid w:val="0061696D"/>
    <w:rsid w:val="006171D1"/>
    <w:rsid w:val="006206C3"/>
    <w:rsid w:val="006215AE"/>
    <w:rsid w:val="006219E8"/>
    <w:rsid w:val="00623ACF"/>
    <w:rsid w:val="0062481A"/>
    <w:rsid w:val="00624D22"/>
    <w:rsid w:val="00626A33"/>
    <w:rsid w:val="00631133"/>
    <w:rsid w:val="00631F92"/>
    <w:rsid w:val="00632980"/>
    <w:rsid w:val="006339D3"/>
    <w:rsid w:val="00634139"/>
    <w:rsid w:val="006351D9"/>
    <w:rsid w:val="00636E19"/>
    <w:rsid w:val="00636E2E"/>
    <w:rsid w:val="00637944"/>
    <w:rsid w:val="0064027A"/>
    <w:rsid w:val="00641094"/>
    <w:rsid w:val="0064144B"/>
    <w:rsid w:val="00641A65"/>
    <w:rsid w:val="0064246E"/>
    <w:rsid w:val="00642734"/>
    <w:rsid w:val="00642869"/>
    <w:rsid w:val="006457F3"/>
    <w:rsid w:val="00645A70"/>
    <w:rsid w:val="00645B68"/>
    <w:rsid w:val="006460A6"/>
    <w:rsid w:val="00646926"/>
    <w:rsid w:val="00646EC2"/>
    <w:rsid w:val="006475CC"/>
    <w:rsid w:val="00647CF3"/>
    <w:rsid w:val="006501E1"/>
    <w:rsid w:val="006519CD"/>
    <w:rsid w:val="00652016"/>
    <w:rsid w:val="00652020"/>
    <w:rsid w:val="006521DD"/>
    <w:rsid w:val="0065254C"/>
    <w:rsid w:val="00652B72"/>
    <w:rsid w:val="00652D06"/>
    <w:rsid w:val="006538E5"/>
    <w:rsid w:val="00653DF6"/>
    <w:rsid w:val="0065411F"/>
    <w:rsid w:val="0065491A"/>
    <w:rsid w:val="00655E7F"/>
    <w:rsid w:val="0065615B"/>
    <w:rsid w:val="00661EB7"/>
    <w:rsid w:val="00663289"/>
    <w:rsid w:val="00664BAF"/>
    <w:rsid w:val="00664DE1"/>
    <w:rsid w:val="0066533A"/>
    <w:rsid w:val="006657F4"/>
    <w:rsid w:val="00666C31"/>
    <w:rsid w:val="00667288"/>
    <w:rsid w:val="0066787C"/>
    <w:rsid w:val="006704FC"/>
    <w:rsid w:val="00670CFE"/>
    <w:rsid w:val="0067117C"/>
    <w:rsid w:val="006715E9"/>
    <w:rsid w:val="00672A1C"/>
    <w:rsid w:val="0067360A"/>
    <w:rsid w:val="00674306"/>
    <w:rsid w:val="00676909"/>
    <w:rsid w:val="00676C36"/>
    <w:rsid w:val="00676E98"/>
    <w:rsid w:val="006818E2"/>
    <w:rsid w:val="006830B9"/>
    <w:rsid w:val="00683E4F"/>
    <w:rsid w:val="00685539"/>
    <w:rsid w:val="00685C41"/>
    <w:rsid w:val="00687435"/>
    <w:rsid w:val="00687D2C"/>
    <w:rsid w:val="00690217"/>
    <w:rsid w:val="0069041D"/>
    <w:rsid w:val="006906DA"/>
    <w:rsid w:val="00690BCB"/>
    <w:rsid w:val="00690E68"/>
    <w:rsid w:val="006922A5"/>
    <w:rsid w:val="00692900"/>
    <w:rsid w:val="00692AED"/>
    <w:rsid w:val="006932C0"/>
    <w:rsid w:val="00693E67"/>
    <w:rsid w:val="006943B6"/>
    <w:rsid w:val="006947E0"/>
    <w:rsid w:val="006953D1"/>
    <w:rsid w:val="00695EFF"/>
    <w:rsid w:val="00695FF4"/>
    <w:rsid w:val="006962DF"/>
    <w:rsid w:val="006974B9"/>
    <w:rsid w:val="0069772C"/>
    <w:rsid w:val="006A0BC7"/>
    <w:rsid w:val="006A1314"/>
    <w:rsid w:val="006A1584"/>
    <w:rsid w:val="006A21F1"/>
    <w:rsid w:val="006A2361"/>
    <w:rsid w:val="006A2943"/>
    <w:rsid w:val="006A332B"/>
    <w:rsid w:val="006A33E4"/>
    <w:rsid w:val="006A43F0"/>
    <w:rsid w:val="006A4F04"/>
    <w:rsid w:val="006A64FE"/>
    <w:rsid w:val="006A7287"/>
    <w:rsid w:val="006B00A1"/>
    <w:rsid w:val="006B0D02"/>
    <w:rsid w:val="006B0EB1"/>
    <w:rsid w:val="006B13F6"/>
    <w:rsid w:val="006B1401"/>
    <w:rsid w:val="006B190F"/>
    <w:rsid w:val="006B2D0C"/>
    <w:rsid w:val="006B2D0E"/>
    <w:rsid w:val="006B3100"/>
    <w:rsid w:val="006B4934"/>
    <w:rsid w:val="006B4D5A"/>
    <w:rsid w:val="006B4F4B"/>
    <w:rsid w:val="006B52DF"/>
    <w:rsid w:val="006C0673"/>
    <w:rsid w:val="006C0AF2"/>
    <w:rsid w:val="006C2FA7"/>
    <w:rsid w:val="006C35A7"/>
    <w:rsid w:val="006C38B9"/>
    <w:rsid w:val="006C4410"/>
    <w:rsid w:val="006C46DD"/>
    <w:rsid w:val="006C558D"/>
    <w:rsid w:val="006C7508"/>
    <w:rsid w:val="006D0364"/>
    <w:rsid w:val="006D0547"/>
    <w:rsid w:val="006D0CDA"/>
    <w:rsid w:val="006D0D9A"/>
    <w:rsid w:val="006D1BF8"/>
    <w:rsid w:val="006D2AB9"/>
    <w:rsid w:val="006D4A23"/>
    <w:rsid w:val="006D5CB6"/>
    <w:rsid w:val="006D619C"/>
    <w:rsid w:val="006D6B02"/>
    <w:rsid w:val="006D6CF8"/>
    <w:rsid w:val="006E0A68"/>
    <w:rsid w:val="006E2DBD"/>
    <w:rsid w:val="006E4895"/>
    <w:rsid w:val="006E54C8"/>
    <w:rsid w:val="006E5529"/>
    <w:rsid w:val="006E7551"/>
    <w:rsid w:val="006F0080"/>
    <w:rsid w:val="006F0D1D"/>
    <w:rsid w:val="006F1CDF"/>
    <w:rsid w:val="006F22C1"/>
    <w:rsid w:val="006F2883"/>
    <w:rsid w:val="006F34E1"/>
    <w:rsid w:val="006F39BB"/>
    <w:rsid w:val="006F419B"/>
    <w:rsid w:val="006F4E75"/>
    <w:rsid w:val="006F57F1"/>
    <w:rsid w:val="006F5ADD"/>
    <w:rsid w:val="006F6805"/>
    <w:rsid w:val="006F6918"/>
    <w:rsid w:val="006F6E47"/>
    <w:rsid w:val="006F7976"/>
    <w:rsid w:val="00700132"/>
    <w:rsid w:val="00700A85"/>
    <w:rsid w:val="0070130D"/>
    <w:rsid w:val="007018FA"/>
    <w:rsid w:val="00703161"/>
    <w:rsid w:val="00703799"/>
    <w:rsid w:val="007038C9"/>
    <w:rsid w:val="00703D2F"/>
    <w:rsid w:val="00704397"/>
    <w:rsid w:val="0070461E"/>
    <w:rsid w:val="00705B10"/>
    <w:rsid w:val="00705C3B"/>
    <w:rsid w:val="007065EB"/>
    <w:rsid w:val="00706FF1"/>
    <w:rsid w:val="0071062F"/>
    <w:rsid w:val="007106EB"/>
    <w:rsid w:val="00710CE0"/>
    <w:rsid w:val="0071103B"/>
    <w:rsid w:val="00711061"/>
    <w:rsid w:val="007128F9"/>
    <w:rsid w:val="007133C1"/>
    <w:rsid w:val="007139C2"/>
    <w:rsid w:val="00713A9C"/>
    <w:rsid w:val="0071519D"/>
    <w:rsid w:val="0071683C"/>
    <w:rsid w:val="00716988"/>
    <w:rsid w:val="00720141"/>
    <w:rsid w:val="0072044C"/>
    <w:rsid w:val="00720995"/>
    <w:rsid w:val="00722C31"/>
    <w:rsid w:val="00722D18"/>
    <w:rsid w:val="00723D80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A0A"/>
    <w:rsid w:val="00736B5E"/>
    <w:rsid w:val="00737024"/>
    <w:rsid w:val="00737502"/>
    <w:rsid w:val="00737984"/>
    <w:rsid w:val="007407DF"/>
    <w:rsid w:val="00740812"/>
    <w:rsid w:val="00740846"/>
    <w:rsid w:val="00740E2E"/>
    <w:rsid w:val="00741580"/>
    <w:rsid w:val="0074198A"/>
    <w:rsid w:val="007426F7"/>
    <w:rsid w:val="00742A2C"/>
    <w:rsid w:val="00743981"/>
    <w:rsid w:val="00743C1E"/>
    <w:rsid w:val="00743E3D"/>
    <w:rsid w:val="007443A0"/>
    <w:rsid w:val="00745270"/>
    <w:rsid w:val="00745534"/>
    <w:rsid w:val="007463F2"/>
    <w:rsid w:val="007469AF"/>
    <w:rsid w:val="00747362"/>
    <w:rsid w:val="00747629"/>
    <w:rsid w:val="00747681"/>
    <w:rsid w:val="00750419"/>
    <w:rsid w:val="007516D9"/>
    <w:rsid w:val="00751B01"/>
    <w:rsid w:val="00751D43"/>
    <w:rsid w:val="0075269F"/>
    <w:rsid w:val="00752ADF"/>
    <w:rsid w:val="00752EFA"/>
    <w:rsid w:val="00753CD4"/>
    <w:rsid w:val="0075456F"/>
    <w:rsid w:val="00754BDA"/>
    <w:rsid w:val="00755AB8"/>
    <w:rsid w:val="007570C3"/>
    <w:rsid w:val="00757435"/>
    <w:rsid w:val="00760787"/>
    <w:rsid w:val="00761315"/>
    <w:rsid w:val="0076137E"/>
    <w:rsid w:val="00762696"/>
    <w:rsid w:val="00762D73"/>
    <w:rsid w:val="00764A70"/>
    <w:rsid w:val="00764E93"/>
    <w:rsid w:val="00765DFB"/>
    <w:rsid w:val="00765FA5"/>
    <w:rsid w:val="00766187"/>
    <w:rsid w:val="0076647E"/>
    <w:rsid w:val="007666A6"/>
    <w:rsid w:val="007671D6"/>
    <w:rsid w:val="00767463"/>
    <w:rsid w:val="00767DCA"/>
    <w:rsid w:val="0077132A"/>
    <w:rsid w:val="00771C2B"/>
    <w:rsid w:val="007720F3"/>
    <w:rsid w:val="00772267"/>
    <w:rsid w:val="007728F5"/>
    <w:rsid w:val="00774513"/>
    <w:rsid w:val="00774E80"/>
    <w:rsid w:val="00774EBF"/>
    <w:rsid w:val="00774F16"/>
    <w:rsid w:val="00775808"/>
    <w:rsid w:val="00775A77"/>
    <w:rsid w:val="00775F33"/>
    <w:rsid w:val="00776F11"/>
    <w:rsid w:val="007770AD"/>
    <w:rsid w:val="00777284"/>
    <w:rsid w:val="007775E4"/>
    <w:rsid w:val="00780AE1"/>
    <w:rsid w:val="0078161E"/>
    <w:rsid w:val="00781B7B"/>
    <w:rsid w:val="007826F7"/>
    <w:rsid w:val="0078334A"/>
    <w:rsid w:val="00785C95"/>
    <w:rsid w:val="00786F4E"/>
    <w:rsid w:val="00790BF3"/>
    <w:rsid w:val="00791079"/>
    <w:rsid w:val="00791608"/>
    <w:rsid w:val="00791C5C"/>
    <w:rsid w:val="00793842"/>
    <w:rsid w:val="00793CD3"/>
    <w:rsid w:val="0079433C"/>
    <w:rsid w:val="00794DC9"/>
    <w:rsid w:val="00795E01"/>
    <w:rsid w:val="00795F8D"/>
    <w:rsid w:val="00797B9B"/>
    <w:rsid w:val="007A0A3F"/>
    <w:rsid w:val="007A0D5F"/>
    <w:rsid w:val="007A15F3"/>
    <w:rsid w:val="007A1713"/>
    <w:rsid w:val="007A25E5"/>
    <w:rsid w:val="007A2E3F"/>
    <w:rsid w:val="007A3448"/>
    <w:rsid w:val="007A4251"/>
    <w:rsid w:val="007A4C07"/>
    <w:rsid w:val="007A5A9A"/>
    <w:rsid w:val="007A6441"/>
    <w:rsid w:val="007A67BD"/>
    <w:rsid w:val="007A7231"/>
    <w:rsid w:val="007A740F"/>
    <w:rsid w:val="007A7E9F"/>
    <w:rsid w:val="007B191E"/>
    <w:rsid w:val="007B22F8"/>
    <w:rsid w:val="007B2FA4"/>
    <w:rsid w:val="007B45AC"/>
    <w:rsid w:val="007B5817"/>
    <w:rsid w:val="007B5F49"/>
    <w:rsid w:val="007B6232"/>
    <w:rsid w:val="007B6CFA"/>
    <w:rsid w:val="007C06EA"/>
    <w:rsid w:val="007C0F06"/>
    <w:rsid w:val="007C0FE7"/>
    <w:rsid w:val="007C19DB"/>
    <w:rsid w:val="007C37E5"/>
    <w:rsid w:val="007C3E99"/>
    <w:rsid w:val="007C4B8B"/>
    <w:rsid w:val="007C4E88"/>
    <w:rsid w:val="007C6596"/>
    <w:rsid w:val="007C6983"/>
    <w:rsid w:val="007C7800"/>
    <w:rsid w:val="007C7CDE"/>
    <w:rsid w:val="007D0E76"/>
    <w:rsid w:val="007D1C06"/>
    <w:rsid w:val="007D23FD"/>
    <w:rsid w:val="007D3B2C"/>
    <w:rsid w:val="007D4508"/>
    <w:rsid w:val="007D5370"/>
    <w:rsid w:val="007D6838"/>
    <w:rsid w:val="007E025C"/>
    <w:rsid w:val="007E0727"/>
    <w:rsid w:val="007E08F1"/>
    <w:rsid w:val="007E0A75"/>
    <w:rsid w:val="007E1266"/>
    <w:rsid w:val="007E1499"/>
    <w:rsid w:val="007E2153"/>
    <w:rsid w:val="007E2B37"/>
    <w:rsid w:val="007E460B"/>
    <w:rsid w:val="007E4CA3"/>
    <w:rsid w:val="007E5A6A"/>
    <w:rsid w:val="007E5CE5"/>
    <w:rsid w:val="007E61FE"/>
    <w:rsid w:val="007E75CE"/>
    <w:rsid w:val="007F0267"/>
    <w:rsid w:val="007F0667"/>
    <w:rsid w:val="007F08E3"/>
    <w:rsid w:val="007F0C5F"/>
    <w:rsid w:val="007F1060"/>
    <w:rsid w:val="007F1205"/>
    <w:rsid w:val="007F21C9"/>
    <w:rsid w:val="007F3928"/>
    <w:rsid w:val="007F3CDE"/>
    <w:rsid w:val="007F3F1E"/>
    <w:rsid w:val="007F4D9B"/>
    <w:rsid w:val="007F53EB"/>
    <w:rsid w:val="007F56C5"/>
    <w:rsid w:val="007F6274"/>
    <w:rsid w:val="007F6AE3"/>
    <w:rsid w:val="007F6B48"/>
    <w:rsid w:val="007F6FC1"/>
    <w:rsid w:val="008005F0"/>
    <w:rsid w:val="00800857"/>
    <w:rsid w:val="00800916"/>
    <w:rsid w:val="00800B1A"/>
    <w:rsid w:val="0080137E"/>
    <w:rsid w:val="0080180F"/>
    <w:rsid w:val="00801AC2"/>
    <w:rsid w:val="008021D1"/>
    <w:rsid w:val="00802868"/>
    <w:rsid w:val="008029C8"/>
    <w:rsid w:val="00802E9D"/>
    <w:rsid w:val="0080383C"/>
    <w:rsid w:val="008039E5"/>
    <w:rsid w:val="00806597"/>
    <w:rsid w:val="008071DB"/>
    <w:rsid w:val="0081084A"/>
    <w:rsid w:val="008108F2"/>
    <w:rsid w:val="00810937"/>
    <w:rsid w:val="008109F2"/>
    <w:rsid w:val="00810AD4"/>
    <w:rsid w:val="00810D8E"/>
    <w:rsid w:val="00810FE5"/>
    <w:rsid w:val="0081127B"/>
    <w:rsid w:val="00812EFA"/>
    <w:rsid w:val="008135A5"/>
    <w:rsid w:val="00815187"/>
    <w:rsid w:val="00815803"/>
    <w:rsid w:val="00815821"/>
    <w:rsid w:val="00816114"/>
    <w:rsid w:val="008161A2"/>
    <w:rsid w:val="00816280"/>
    <w:rsid w:val="008172D8"/>
    <w:rsid w:val="00817366"/>
    <w:rsid w:val="00820062"/>
    <w:rsid w:val="00820C56"/>
    <w:rsid w:val="00822E4F"/>
    <w:rsid w:val="00823C31"/>
    <w:rsid w:val="00823CB1"/>
    <w:rsid w:val="00824AE5"/>
    <w:rsid w:val="00824E53"/>
    <w:rsid w:val="0082596C"/>
    <w:rsid w:val="008262A7"/>
    <w:rsid w:val="00826D6D"/>
    <w:rsid w:val="008275EE"/>
    <w:rsid w:val="00830316"/>
    <w:rsid w:val="00830DD8"/>
    <w:rsid w:val="008312D1"/>
    <w:rsid w:val="00831C4C"/>
    <w:rsid w:val="008325CD"/>
    <w:rsid w:val="00832768"/>
    <w:rsid w:val="00832925"/>
    <w:rsid w:val="008335CA"/>
    <w:rsid w:val="00833D5E"/>
    <w:rsid w:val="00833FA9"/>
    <w:rsid w:val="00834229"/>
    <w:rsid w:val="00834C9C"/>
    <w:rsid w:val="00835058"/>
    <w:rsid w:val="008350C8"/>
    <w:rsid w:val="00835279"/>
    <w:rsid w:val="00836A16"/>
    <w:rsid w:val="008401FD"/>
    <w:rsid w:val="008402F2"/>
    <w:rsid w:val="00841286"/>
    <w:rsid w:val="00841719"/>
    <w:rsid w:val="00841D07"/>
    <w:rsid w:val="008422C7"/>
    <w:rsid w:val="00844160"/>
    <w:rsid w:val="00844320"/>
    <w:rsid w:val="0084485F"/>
    <w:rsid w:val="00844D7A"/>
    <w:rsid w:val="008451A3"/>
    <w:rsid w:val="00845B09"/>
    <w:rsid w:val="00846D40"/>
    <w:rsid w:val="00851894"/>
    <w:rsid w:val="0085227C"/>
    <w:rsid w:val="00852540"/>
    <w:rsid w:val="0085307A"/>
    <w:rsid w:val="00853575"/>
    <w:rsid w:val="0085394D"/>
    <w:rsid w:val="00853CD5"/>
    <w:rsid w:val="00856ECE"/>
    <w:rsid w:val="00856F82"/>
    <w:rsid w:val="00856FF3"/>
    <w:rsid w:val="00860044"/>
    <w:rsid w:val="008623ED"/>
    <w:rsid w:val="008624C1"/>
    <w:rsid w:val="00863369"/>
    <w:rsid w:val="00863D46"/>
    <w:rsid w:val="00865E7E"/>
    <w:rsid w:val="00865ED6"/>
    <w:rsid w:val="00867F15"/>
    <w:rsid w:val="008706D4"/>
    <w:rsid w:val="00870C3A"/>
    <w:rsid w:val="008711D0"/>
    <w:rsid w:val="0087282C"/>
    <w:rsid w:val="00874617"/>
    <w:rsid w:val="00874CFE"/>
    <w:rsid w:val="008756EB"/>
    <w:rsid w:val="008757E6"/>
    <w:rsid w:val="00876A11"/>
    <w:rsid w:val="00876A3A"/>
    <w:rsid w:val="00876F2E"/>
    <w:rsid w:val="0087743A"/>
    <w:rsid w:val="00877888"/>
    <w:rsid w:val="00877C64"/>
    <w:rsid w:val="008810ED"/>
    <w:rsid w:val="0088125C"/>
    <w:rsid w:val="00881540"/>
    <w:rsid w:val="00881B37"/>
    <w:rsid w:val="00882382"/>
    <w:rsid w:val="0088396B"/>
    <w:rsid w:val="00883EEE"/>
    <w:rsid w:val="00885420"/>
    <w:rsid w:val="00885500"/>
    <w:rsid w:val="0088578D"/>
    <w:rsid w:val="0088599A"/>
    <w:rsid w:val="00886520"/>
    <w:rsid w:val="00886683"/>
    <w:rsid w:val="00887E45"/>
    <w:rsid w:val="008905B8"/>
    <w:rsid w:val="00890622"/>
    <w:rsid w:val="00890A99"/>
    <w:rsid w:val="00890CE6"/>
    <w:rsid w:val="00891625"/>
    <w:rsid w:val="00891631"/>
    <w:rsid w:val="008918CE"/>
    <w:rsid w:val="0089238C"/>
    <w:rsid w:val="008928AD"/>
    <w:rsid w:val="008936B2"/>
    <w:rsid w:val="00893C85"/>
    <w:rsid w:val="00894442"/>
    <w:rsid w:val="00894F84"/>
    <w:rsid w:val="00895690"/>
    <w:rsid w:val="00897121"/>
    <w:rsid w:val="008977BD"/>
    <w:rsid w:val="008979B7"/>
    <w:rsid w:val="008A2A1C"/>
    <w:rsid w:val="008A33AF"/>
    <w:rsid w:val="008A680F"/>
    <w:rsid w:val="008A7974"/>
    <w:rsid w:val="008B08D1"/>
    <w:rsid w:val="008B12D7"/>
    <w:rsid w:val="008B2CD3"/>
    <w:rsid w:val="008B2E35"/>
    <w:rsid w:val="008B35B3"/>
    <w:rsid w:val="008B368A"/>
    <w:rsid w:val="008B400B"/>
    <w:rsid w:val="008B4B25"/>
    <w:rsid w:val="008B5242"/>
    <w:rsid w:val="008B5C78"/>
    <w:rsid w:val="008B6463"/>
    <w:rsid w:val="008B653B"/>
    <w:rsid w:val="008B70F9"/>
    <w:rsid w:val="008B73D3"/>
    <w:rsid w:val="008C024A"/>
    <w:rsid w:val="008C0D5F"/>
    <w:rsid w:val="008C1323"/>
    <w:rsid w:val="008C33B8"/>
    <w:rsid w:val="008C45B9"/>
    <w:rsid w:val="008C5E6C"/>
    <w:rsid w:val="008C6A30"/>
    <w:rsid w:val="008C738F"/>
    <w:rsid w:val="008C768C"/>
    <w:rsid w:val="008C7D7F"/>
    <w:rsid w:val="008D0A44"/>
    <w:rsid w:val="008D1F4D"/>
    <w:rsid w:val="008D21B0"/>
    <w:rsid w:val="008D336C"/>
    <w:rsid w:val="008D3539"/>
    <w:rsid w:val="008D3A40"/>
    <w:rsid w:val="008D42ED"/>
    <w:rsid w:val="008D479A"/>
    <w:rsid w:val="008D4932"/>
    <w:rsid w:val="008D5FFC"/>
    <w:rsid w:val="008D66BB"/>
    <w:rsid w:val="008D6C0C"/>
    <w:rsid w:val="008D71E9"/>
    <w:rsid w:val="008D7785"/>
    <w:rsid w:val="008D7C6A"/>
    <w:rsid w:val="008E0480"/>
    <w:rsid w:val="008E071C"/>
    <w:rsid w:val="008E11C8"/>
    <w:rsid w:val="008E35E3"/>
    <w:rsid w:val="008E3B17"/>
    <w:rsid w:val="008E41FE"/>
    <w:rsid w:val="008E5092"/>
    <w:rsid w:val="008E5851"/>
    <w:rsid w:val="008E650A"/>
    <w:rsid w:val="008E67D4"/>
    <w:rsid w:val="008E6DB8"/>
    <w:rsid w:val="008E7266"/>
    <w:rsid w:val="008E7D81"/>
    <w:rsid w:val="008E7FA5"/>
    <w:rsid w:val="008F08A8"/>
    <w:rsid w:val="008F0CF7"/>
    <w:rsid w:val="008F25AD"/>
    <w:rsid w:val="008F2B95"/>
    <w:rsid w:val="008F3173"/>
    <w:rsid w:val="008F3B2C"/>
    <w:rsid w:val="008F3E32"/>
    <w:rsid w:val="008F45FA"/>
    <w:rsid w:val="008F5AA1"/>
    <w:rsid w:val="008F6145"/>
    <w:rsid w:val="008F66E5"/>
    <w:rsid w:val="008F6D71"/>
    <w:rsid w:val="008F6F6C"/>
    <w:rsid w:val="009004F9"/>
    <w:rsid w:val="00900AC7"/>
    <w:rsid w:val="00900C11"/>
    <w:rsid w:val="0090182E"/>
    <w:rsid w:val="009018C3"/>
    <w:rsid w:val="009020E2"/>
    <w:rsid w:val="00902641"/>
    <w:rsid w:val="009028F9"/>
    <w:rsid w:val="00903A79"/>
    <w:rsid w:val="00903F1B"/>
    <w:rsid w:val="0090439C"/>
    <w:rsid w:val="00904A54"/>
    <w:rsid w:val="00904E65"/>
    <w:rsid w:val="00904EE6"/>
    <w:rsid w:val="009051F0"/>
    <w:rsid w:val="0090560C"/>
    <w:rsid w:val="009058C7"/>
    <w:rsid w:val="00905A5E"/>
    <w:rsid w:val="0090685F"/>
    <w:rsid w:val="00907C57"/>
    <w:rsid w:val="00907CBF"/>
    <w:rsid w:val="00910063"/>
    <w:rsid w:val="009104BD"/>
    <w:rsid w:val="009106D1"/>
    <w:rsid w:val="009111EB"/>
    <w:rsid w:val="00911CA4"/>
    <w:rsid w:val="00913301"/>
    <w:rsid w:val="00913367"/>
    <w:rsid w:val="00913CC6"/>
    <w:rsid w:val="00914CF4"/>
    <w:rsid w:val="009152C5"/>
    <w:rsid w:val="00915619"/>
    <w:rsid w:val="00915ABC"/>
    <w:rsid w:val="009165AD"/>
    <w:rsid w:val="00917066"/>
    <w:rsid w:val="0091711B"/>
    <w:rsid w:val="00917523"/>
    <w:rsid w:val="00917655"/>
    <w:rsid w:val="009209E4"/>
    <w:rsid w:val="00920AC0"/>
    <w:rsid w:val="009231E1"/>
    <w:rsid w:val="00926C4B"/>
    <w:rsid w:val="00926DB6"/>
    <w:rsid w:val="00927491"/>
    <w:rsid w:val="00930956"/>
    <w:rsid w:val="00930A37"/>
    <w:rsid w:val="00930F89"/>
    <w:rsid w:val="0093116F"/>
    <w:rsid w:val="00931ADA"/>
    <w:rsid w:val="00931FA1"/>
    <w:rsid w:val="00932577"/>
    <w:rsid w:val="00932FDB"/>
    <w:rsid w:val="0093314E"/>
    <w:rsid w:val="00933E77"/>
    <w:rsid w:val="00933FC0"/>
    <w:rsid w:val="00934519"/>
    <w:rsid w:val="00935486"/>
    <w:rsid w:val="00935529"/>
    <w:rsid w:val="0093609E"/>
    <w:rsid w:val="00937B09"/>
    <w:rsid w:val="0094001B"/>
    <w:rsid w:val="0094025E"/>
    <w:rsid w:val="00940600"/>
    <w:rsid w:val="00940AE6"/>
    <w:rsid w:val="0094379E"/>
    <w:rsid w:val="00943D35"/>
    <w:rsid w:val="00945743"/>
    <w:rsid w:val="009466BA"/>
    <w:rsid w:val="009471B7"/>
    <w:rsid w:val="00947256"/>
    <w:rsid w:val="00952606"/>
    <w:rsid w:val="00952D69"/>
    <w:rsid w:val="00952DF5"/>
    <w:rsid w:val="00953269"/>
    <w:rsid w:val="00954491"/>
    <w:rsid w:val="009547C5"/>
    <w:rsid w:val="00954C6C"/>
    <w:rsid w:val="0095674C"/>
    <w:rsid w:val="00956C69"/>
    <w:rsid w:val="00956E27"/>
    <w:rsid w:val="00957215"/>
    <w:rsid w:val="00960BED"/>
    <w:rsid w:val="0096119C"/>
    <w:rsid w:val="009627A1"/>
    <w:rsid w:val="00962E22"/>
    <w:rsid w:val="00963F64"/>
    <w:rsid w:val="00964565"/>
    <w:rsid w:val="00964CA5"/>
    <w:rsid w:val="00964CE8"/>
    <w:rsid w:val="00965520"/>
    <w:rsid w:val="00965B16"/>
    <w:rsid w:val="00965E11"/>
    <w:rsid w:val="00966420"/>
    <w:rsid w:val="00966BC9"/>
    <w:rsid w:val="00967954"/>
    <w:rsid w:val="0097019D"/>
    <w:rsid w:val="009702F7"/>
    <w:rsid w:val="009705A3"/>
    <w:rsid w:val="00971A62"/>
    <w:rsid w:val="00971BD9"/>
    <w:rsid w:val="00972CBF"/>
    <w:rsid w:val="00973358"/>
    <w:rsid w:val="00973537"/>
    <w:rsid w:val="009740C4"/>
    <w:rsid w:val="009742E1"/>
    <w:rsid w:val="00975AE1"/>
    <w:rsid w:val="00976142"/>
    <w:rsid w:val="009762B7"/>
    <w:rsid w:val="0097741A"/>
    <w:rsid w:val="009807FF"/>
    <w:rsid w:val="00983F6A"/>
    <w:rsid w:val="009843FA"/>
    <w:rsid w:val="009851B6"/>
    <w:rsid w:val="00985923"/>
    <w:rsid w:val="00985994"/>
    <w:rsid w:val="00986531"/>
    <w:rsid w:val="009871FF"/>
    <w:rsid w:val="00990DA5"/>
    <w:rsid w:val="00991C69"/>
    <w:rsid w:val="00992853"/>
    <w:rsid w:val="0099285A"/>
    <w:rsid w:val="00993AED"/>
    <w:rsid w:val="00994179"/>
    <w:rsid w:val="00997764"/>
    <w:rsid w:val="009A135E"/>
    <w:rsid w:val="009A256E"/>
    <w:rsid w:val="009A2DB1"/>
    <w:rsid w:val="009A35BF"/>
    <w:rsid w:val="009A472D"/>
    <w:rsid w:val="009A5518"/>
    <w:rsid w:val="009A55F6"/>
    <w:rsid w:val="009A5B17"/>
    <w:rsid w:val="009A69C0"/>
    <w:rsid w:val="009A7332"/>
    <w:rsid w:val="009A75A0"/>
    <w:rsid w:val="009A7A5C"/>
    <w:rsid w:val="009B0E63"/>
    <w:rsid w:val="009B21E5"/>
    <w:rsid w:val="009B29ED"/>
    <w:rsid w:val="009B3818"/>
    <w:rsid w:val="009B4E7C"/>
    <w:rsid w:val="009B4F5F"/>
    <w:rsid w:val="009B5529"/>
    <w:rsid w:val="009B6176"/>
    <w:rsid w:val="009B6654"/>
    <w:rsid w:val="009B6BA0"/>
    <w:rsid w:val="009B6FE2"/>
    <w:rsid w:val="009B73C5"/>
    <w:rsid w:val="009B7721"/>
    <w:rsid w:val="009C0887"/>
    <w:rsid w:val="009C1141"/>
    <w:rsid w:val="009C350F"/>
    <w:rsid w:val="009C4592"/>
    <w:rsid w:val="009C5A5A"/>
    <w:rsid w:val="009C5E2A"/>
    <w:rsid w:val="009D0513"/>
    <w:rsid w:val="009D1624"/>
    <w:rsid w:val="009D1AF8"/>
    <w:rsid w:val="009D1CBC"/>
    <w:rsid w:val="009D31A6"/>
    <w:rsid w:val="009D35BC"/>
    <w:rsid w:val="009D3CF4"/>
    <w:rsid w:val="009D468E"/>
    <w:rsid w:val="009D54E4"/>
    <w:rsid w:val="009D6B8F"/>
    <w:rsid w:val="009D7942"/>
    <w:rsid w:val="009E0602"/>
    <w:rsid w:val="009E060A"/>
    <w:rsid w:val="009E1613"/>
    <w:rsid w:val="009E19D3"/>
    <w:rsid w:val="009E21BE"/>
    <w:rsid w:val="009E22A0"/>
    <w:rsid w:val="009E29A5"/>
    <w:rsid w:val="009E321A"/>
    <w:rsid w:val="009E43F9"/>
    <w:rsid w:val="009E4697"/>
    <w:rsid w:val="009E480F"/>
    <w:rsid w:val="009E51BC"/>
    <w:rsid w:val="009E56B9"/>
    <w:rsid w:val="009E5747"/>
    <w:rsid w:val="009E6276"/>
    <w:rsid w:val="009E6914"/>
    <w:rsid w:val="009E6B25"/>
    <w:rsid w:val="009E6CC3"/>
    <w:rsid w:val="009F021F"/>
    <w:rsid w:val="009F17B3"/>
    <w:rsid w:val="009F29BA"/>
    <w:rsid w:val="009F2D5D"/>
    <w:rsid w:val="009F2FFC"/>
    <w:rsid w:val="009F38F5"/>
    <w:rsid w:val="009F3E46"/>
    <w:rsid w:val="009F4076"/>
    <w:rsid w:val="009F468A"/>
    <w:rsid w:val="009F476C"/>
    <w:rsid w:val="009F5DD9"/>
    <w:rsid w:val="009F6212"/>
    <w:rsid w:val="009F6FB2"/>
    <w:rsid w:val="009F7153"/>
    <w:rsid w:val="009F7D22"/>
    <w:rsid w:val="00A001CB"/>
    <w:rsid w:val="00A01077"/>
    <w:rsid w:val="00A02237"/>
    <w:rsid w:val="00A02FA5"/>
    <w:rsid w:val="00A02FE1"/>
    <w:rsid w:val="00A04097"/>
    <w:rsid w:val="00A042FF"/>
    <w:rsid w:val="00A0477D"/>
    <w:rsid w:val="00A04858"/>
    <w:rsid w:val="00A04FCC"/>
    <w:rsid w:val="00A05C88"/>
    <w:rsid w:val="00A06C20"/>
    <w:rsid w:val="00A06D01"/>
    <w:rsid w:val="00A07757"/>
    <w:rsid w:val="00A07794"/>
    <w:rsid w:val="00A110A7"/>
    <w:rsid w:val="00A11264"/>
    <w:rsid w:val="00A11D19"/>
    <w:rsid w:val="00A132B4"/>
    <w:rsid w:val="00A14846"/>
    <w:rsid w:val="00A15056"/>
    <w:rsid w:val="00A16DC2"/>
    <w:rsid w:val="00A173BD"/>
    <w:rsid w:val="00A17550"/>
    <w:rsid w:val="00A17E03"/>
    <w:rsid w:val="00A202E8"/>
    <w:rsid w:val="00A205C4"/>
    <w:rsid w:val="00A20DF5"/>
    <w:rsid w:val="00A215A5"/>
    <w:rsid w:val="00A21B19"/>
    <w:rsid w:val="00A21D99"/>
    <w:rsid w:val="00A220A0"/>
    <w:rsid w:val="00A227FD"/>
    <w:rsid w:val="00A23D62"/>
    <w:rsid w:val="00A2445B"/>
    <w:rsid w:val="00A258AE"/>
    <w:rsid w:val="00A26246"/>
    <w:rsid w:val="00A26A8F"/>
    <w:rsid w:val="00A30032"/>
    <w:rsid w:val="00A306CB"/>
    <w:rsid w:val="00A306E3"/>
    <w:rsid w:val="00A308C1"/>
    <w:rsid w:val="00A30B8E"/>
    <w:rsid w:val="00A3182C"/>
    <w:rsid w:val="00A32C88"/>
    <w:rsid w:val="00A32FFA"/>
    <w:rsid w:val="00A3317C"/>
    <w:rsid w:val="00A340B8"/>
    <w:rsid w:val="00A341CD"/>
    <w:rsid w:val="00A35D9A"/>
    <w:rsid w:val="00A3611F"/>
    <w:rsid w:val="00A372E8"/>
    <w:rsid w:val="00A372F1"/>
    <w:rsid w:val="00A3780F"/>
    <w:rsid w:val="00A37961"/>
    <w:rsid w:val="00A379A2"/>
    <w:rsid w:val="00A37A6A"/>
    <w:rsid w:val="00A40023"/>
    <w:rsid w:val="00A40D52"/>
    <w:rsid w:val="00A411DF"/>
    <w:rsid w:val="00A41974"/>
    <w:rsid w:val="00A4348B"/>
    <w:rsid w:val="00A434E4"/>
    <w:rsid w:val="00A443A8"/>
    <w:rsid w:val="00A44925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483"/>
    <w:rsid w:val="00A62C95"/>
    <w:rsid w:val="00A62D86"/>
    <w:rsid w:val="00A639C9"/>
    <w:rsid w:val="00A6433C"/>
    <w:rsid w:val="00A645D4"/>
    <w:rsid w:val="00A647CB"/>
    <w:rsid w:val="00A64EF5"/>
    <w:rsid w:val="00A658D1"/>
    <w:rsid w:val="00A66472"/>
    <w:rsid w:val="00A665FE"/>
    <w:rsid w:val="00A666FE"/>
    <w:rsid w:val="00A70575"/>
    <w:rsid w:val="00A7090A"/>
    <w:rsid w:val="00A70A61"/>
    <w:rsid w:val="00A71799"/>
    <w:rsid w:val="00A71C01"/>
    <w:rsid w:val="00A71E4F"/>
    <w:rsid w:val="00A7431D"/>
    <w:rsid w:val="00A74E3E"/>
    <w:rsid w:val="00A75CFB"/>
    <w:rsid w:val="00A75DB6"/>
    <w:rsid w:val="00A7615E"/>
    <w:rsid w:val="00A8025B"/>
    <w:rsid w:val="00A81D62"/>
    <w:rsid w:val="00A8322E"/>
    <w:rsid w:val="00A83594"/>
    <w:rsid w:val="00A83611"/>
    <w:rsid w:val="00A860CA"/>
    <w:rsid w:val="00A876D5"/>
    <w:rsid w:val="00A87A96"/>
    <w:rsid w:val="00A87B94"/>
    <w:rsid w:val="00A87CB9"/>
    <w:rsid w:val="00A912DA"/>
    <w:rsid w:val="00A93B16"/>
    <w:rsid w:val="00A93C2B"/>
    <w:rsid w:val="00A93E17"/>
    <w:rsid w:val="00A94D29"/>
    <w:rsid w:val="00A94E6E"/>
    <w:rsid w:val="00A95A15"/>
    <w:rsid w:val="00A96ADC"/>
    <w:rsid w:val="00A97573"/>
    <w:rsid w:val="00A97A1B"/>
    <w:rsid w:val="00A97F55"/>
    <w:rsid w:val="00AA00D6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012"/>
    <w:rsid w:val="00AA6148"/>
    <w:rsid w:val="00AA62C0"/>
    <w:rsid w:val="00AA6673"/>
    <w:rsid w:val="00AA6E5A"/>
    <w:rsid w:val="00AA71F9"/>
    <w:rsid w:val="00AA7FE4"/>
    <w:rsid w:val="00AB0B6C"/>
    <w:rsid w:val="00AB157D"/>
    <w:rsid w:val="00AB1A50"/>
    <w:rsid w:val="00AB1B19"/>
    <w:rsid w:val="00AB2C97"/>
    <w:rsid w:val="00AB389A"/>
    <w:rsid w:val="00AB4178"/>
    <w:rsid w:val="00AB4C4D"/>
    <w:rsid w:val="00AB54E7"/>
    <w:rsid w:val="00AB5672"/>
    <w:rsid w:val="00AB60A1"/>
    <w:rsid w:val="00AC04E6"/>
    <w:rsid w:val="00AC0CDB"/>
    <w:rsid w:val="00AC0E1C"/>
    <w:rsid w:val="00AC2AC2"/>
    <w:rsid w:val="00AC36EE"/>
    <w:rsid w:val="00AC4641"/>
    <w:rsid w:val="00AC4A66"/>
    <w:rsid w:val="00AC50FD"/>
    <w:rsid w:val="00AC5125"/>
    <w:rsid w:val="00AC5852"/>
    <w:rsid w:val="00AC5F06"/>
    <w:rsid w:val="00AC68FC"/>
    <w:rsid w:val="00AC6EE5"/>
    <w:rsid w:val="00AD09EC"/>
    <w:rsid w:val="00AD0C2D"/>
    <w:rsid w:val="00AD179B"/>
    <w:rsid w:val="00AD185B"/>
    <w:rsid w:val="00AD3147"/>
    <w:rsid w:val="00AD35A8"/>
    <w:rsid w:val="00AD35CA"/>
    <w:rsid w:val="00AD378F"/>
    <w:rsid w:val="00AD4B4F"/>
    <w:rsid w:val="00AD5577"/>
    <w:rsid w:val="00AD55CD"/>
    <w:rsid w:val="00AD66E8"/>
    <w:rsid w:val="00AD68B6"/>
    <w:rsid w:val="00AE1095"/>
    <w:rsid w:val="00AE115F"/>
    <w:rsid w:val="00AE335A"/>
    <w:rsid w:val="00AE3FB0"/>
    <w:rsid w:val="00AE4355"/>
    <w:rsid w:val="00AE4AD4"/>
    <w:rsid w:val="00AE5262"/>
    <w:rsid w:val="00AE52AE"/>
    <w:rsid w:val="00AE547A"/>
    <w:rsid w:val="00AE76E5"/>
    <w:rsid w:val="00AF02A6"/>
    <w:rsid w:val="00AF4A98"/>
    <w:rsid w:val="00AF4FDD"/>
    <w:rsid w:val="00AF5A3B"/>
    <w:rsid w:val="00AF5EC1"/>
    <w:rsid w:val="00AF726B"/>
    <w:rsid w:val="00AF75CD"/>
    <w:rsid w:val="00AF767B"/>
    <w:rsid w:val="00AF7B60"/>
    <w:rsid w:val="00B0013D"/>
    <w:rsid w:val="00B00258"/>
    <w:rsid w:val="00B012A5"/>
    <w:rsid w:val="00B01389"/>
    <w:rsid w:val="00B01E89"/>
    <w:rsid w:val="00B01F38"/>
    <w:rsid w:val="00B03CB5"/>
    <w:rsid w:val="00B04497"/>
    <w:rsid w:val="00B04F5D"/>
    <w:rsid w:val="00B06596"/>
    <w:rsid w:val="00B06DED"/>
    <w:rsid w:val="00B11D81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B14"/>
    <w:rsid w:val="00B17E9F"/>
    <w:rsid w:val="00B200A6"/>
    <w:rsid w:val="00B204CB"/>
    <w:rsid w:val="00B20698"/>
    <w:rsid w:val="00B207A9"/>
    <w:rsid w:val="00B2085D"/>
    <w:rsid w:val="00B2090E"/>
    <w:rsid w:val="00B20B55"/>
    <w:rsid w:val="00B20E07"/>
    <w:rsid w:val="00B21E2C"/>
    <w:rsid w:val="00B2211E"/>
    <w:rsid w:val="00B2364E"/>
    <w:rsid w:val="00B236B8"/>
    <w:rsid w:val="00B26444"/>
    <w:rsid w:val="00B265AF"/>
    <w:rsid w:val="00B26775"/>
    <w:rsid w:val="00B26C62"/>
    <w:rsid w:val="00B272F9"/>
    <w:rsid w:val="00B30661"/>
    <w:rsid w:val="00B312C2"/>
    <w:rsid w:val="00B31D28"/>
    <w:rsid w:val="00B34A5B"/>
    <w:rsid w:val="00B353CF"/>
    <w:rsid w:val="00B367C5"/>
    <w:rsid w:val="00B3690D"/>
    <w:rsid w:val="00B37042"/>
    <w:rsid w:val="00B37FD6"/>
    <w:rsid w:val="00B37FF9"/>
    <w:rsid w:val="00B4058B"/>
    <w:rsid w:val="00B41730"/>
    <w:rsid w:val="00B41A31"/>
    <w:rsid w:val="00B42000"/>
    <w:rsid w:val="00B4294D"/>
    <w:rsid w:val="00B45158"/>
    <w:rsid w:val="00B45B8C"/>
    <w:rsid w:val="00B46101"/>
    <w:rsid w:val="00B461B6"/>
    <w:rsid w:val="00B46D21"/>
    <w:rsid w:val="00B478A8"/>
    <w:rsid w:val="00B47A70"/>
    <w:rsid w:val="00B47FD9"/>
    <w:rsid w:val="00B51B36"/>
    <w:rsid w:val="00B521D8"/>
    <w:rsid w:val="00B524F8"/>
    <w:rsid w:val="00B534CD"/>
    <w:rsid w:val="00B53EB0"/>
    <w:rsid w:val="00B54C85"/>
    <w:rsid w:val="00B54E9D"/>
    <w:rsid w:val="00B55075"/>
    <w:rsid w:val="00B5564E"/>
    <w:rsid w:val="00B55E46"/>
    <w:rsid w:val="00B57AA5"/>
    <w:rsid w:val="00B57BB4"/>
    <w:rsid w:val="00B6002A"/>
    <w:rsid w:val="00B60453"/>
    <w:rsid w:val="00B60C26"/>
    <w:rsid w:val="00B60D00"/>
    <w:rsid w:val="00B60FDA"/>
    <w:rsid w:val="00B6111A"/>
    <w:rsid w:val="00B617FD"/>
    <w:rsid w:val="00B638F6"/>
    <w:rsid w:val="00B63946"/>
    <w:rsid w:val="00B64839"/>
    <w:rsid w:val="00B64E06"/>
    <w:rsid w:val="00B65119"/>
    <w:rsid w:val="00B65406"/>
    <w:rsid w:val="00B66092"/>
    <w:rsid w:val="00B6650E"/>
    <w:rsid w:val="00B70822"/>
    <w:rsid w:val="00B7111C"/>
    <w:rsid w:val="00B71384"/>
    <w:rsid w:val="00B71574"/>
    <w:rsid w:val="00B71ABF"/>
    <w:rsid w:val="00B7204E"/>
    <w:rsid w:val="00B722FE"/>
    <w:rsid w:val="00B72800"/>
    <w:rsid w:val="00B72D6A"/>
    <w:rsid w:val="00B74119"/>
    <w:rsid w:val="00B75A5C"/>
    <w:rsid w:val="00B76676"/>
    <w:rsid w:val="00B76A78"/>
    <w:rsid w:val="00B7791A"/>
    <w:rsid w:val="00B77992"/>
    <w:rsid w:val="00B805BD"/>
    <w:rsid w:val="00B81AF4"/>
    <w:rsid w:val="00B81B56"/>
    <w:rsid w:val="00B82080"/>
    <w:rsid w:val="00B82390"/>
    <w:rsid w:val="00B82E6C"/>
    <w:rsid w:val="00B839E5"/>
    <w:rsid w:val="00B84180"/>
    <w:rsid w:val="00B84893"/>
    <w:rsid w:val="00B85096"/>
    <w:rsid w:val="00B85814"/>
    <w:rsid w:val="00B85EC2"/>
    <w:rsid w:val="00B87515"/>
    <w:rsid w:val="00B87774"/>
    <w:rsid w:val="00B901E7"/>
    <w:rsid w:val="00B908BF"/>
    <w:rsid w:val="00B90F42"/>
    <w:rsid w:val="00B9428C"/>
    <w:rsid w:val="00B95A17"/>
    <w:rsid w:val="00B95A2E"/>
    <w:rsid w:val="00B973E1"/>
    <w:rsid w:val="00B9795D"/>
    <w:rsid w:val="00BA0D20"/>
    <w:rsid w:val="00BA139E"/>
    <w:rsid w:val="00BA17DE"/>
    <w:rsid w:val="00BA29B9"/>
    <w:rsid w:val="00BA317D"/>
    <w:rsid w:val="00BA3EF6"/>
    <w:rsid w:val="00BA4CD1"/>
    <w:rsid w:val="00BA5DD0"/>
    <w:rsid w:val="00BA6661"/>
    <w:rsid w:val="00BA71DF"/>
    <w:rsid w:val="00BA72D1"/>
    <w:rsid w:val="00BA7819"/>
    <w:rsid w:val="00BB07D3"/>
    <w:rsid w:val="00BB0BDD"/>
    <w:rsid w:val="00BB1C4A"/>
    <w:rsid w:val="00BB2D64"/>
    <w:rsid w:val="00BB3C3E"/>
    <w:rsid w:val="00BB3E1F"/>
    <w:rsid w:val="00BB41B6"/>
    <w:rsid w:val="00BB44CD"/>
    <w:rsid w:val="00BB6929"/>
    <w:rsid w:val="00BB79AC"/>
    <w:rsid w:val="00BC0C5D"/>
    <w:rsid w:val="00BC0D37"/>
    <w:rsid w:val="00BC0F81"/>
    <w:rsid w:val="00BC1277"/>
    <w:rsid w:val="00BC1603"/>
    <w:rsid w:val="00BC24E4"/>
    <w:rsid w:val="00BC32C4"/>
    <w:rsid w:val="00BC3833"/>
    <w:rsid w:val="00BC3861"/>
    <w:rsid w:val="00BC3B86"/>
    <w:rsid w:val="00BC3C18"/>
    <w:rsid w:val="00BC72C4"/>
    <w:rsid w:val="00BC7FBA"/>
    <w:rsid w:val="00BD0469"/>
    <w:rsid w:val="00BD0B69"/>
    <w:rsid w:val="00BD1048"/>
    <w:rsid w:val="00BD2D03"/>
    <w:rsid w:val="00BD3366"/>
    <w:rsid w:val="00BD3B26"/>
    <w:rsid w:val="00BD3B4B"/>
    <w:rsid w:val="00BD3E93"/>
    <w:rsid w:val="00BD5C64"/>
    <w:rsid w:val="00BD6B84"/>
    <w:rsid w:val="00BE15A5"/>
    <w:rsid w:val="00BE1825"/>
    <w:rsid w:val="00BE246D"/>
    <w:rsid w:val="00BE291F"/>
    <w:rsid w:val="00BE2CE2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466"/>
    <w:rsid w:val="00BF05F6"/>
    <w:rsid w:val="00BF0B12"/>
    <w:rsid w:val="00BF10E0"/>
    <w:rsid w:val="00BF15AE"/>
    <w:rsid w:val="00BF1FCC"/>
    <w:rsid w:val="00BF2400"/>
    <w:rsid w:val="00BF2B36"/>
    <w:rsid w:val="00BF2C2A"/>
    <w:rsid w:val="00BF475A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49AD"/>
    <w:rsid w:val="00C04AA1"/>
    <w:rsid w:val="00C0528B"/>
    <w:rsid w:val="00C052FF"/>
    <w:rsid w:val="00C05BDF"/>
    <w:rsid w:val="00C06420"/>
    <w:rsid w:val="00C06877"/>
    <w:rsid w:val="00C07AE4"/>
    <w:rsid w:val="00C10A7B"/>
    <w:rsid w:val="00C11AB6"/>
    <w:rsid w:val="00C11DDC"/>
    <w:rsid w:val="00C11F71"/>
    <w:rsid w:val="00C120D2"/>
    <w:rsid w:val="00C12555"/>
    <w:rsid w:val="00C12B81"/>
    <w:rsid w:val="00C12BF3"/>
    <w:rsid w:val="00C13400"/>
    <w:rsid w:val="00C135C5"/>
    <w:rsid w:val="00C137B7"/>
    <w:rsid w:val="00C13E9C"/>
    <w:rsid w:val="00C146DB"/>
    <w:rsid w:val="00C149D8"/>
    <w:rsid w:val="00C14B7A"/>
    <w:rsid w:val="00C15526"/>
    <w:rsid w:val="00C15BC6"/>
    <w:rsid w:val="00C16130"/>
    <w:rsid w:val="00C17125"/>
    <w:rsid w:val="00C1714F"/>
    <w:rsid w:val="00C20904"/>
    <w:rsid w:val="00C212C4"/>
    <w:rsid w:val="00C21647"/>
    <w:rsid w:val="00C2176C"/>
    <w:rsid w:val="00C22D0C"/>
    <w:rsid w:val="00C22D8D"/>
    <w:rsid w:val="00C24DAC"/>
    <w:rsid w:val="00C24E50"/>
    <w:rsid w:val="00C259CD"/>
    <w:rsid w:val="00C25BB7"/>
    <w:rsid w:val="00C26A84"/>
    <w:rsid w:val="00C26F80"/>
    <w:rsid w:val="00C2703E"/>
    <w:rsid w:val="00C2779B"/>
    <w:rsid w:val="00C3054C"/>
    <w:rsid w:val="00C31158"/>
    <w:rsid w:val="00C315FF"/>
    <w:rsid w:val="00C32028"/>
    <w:rsid w:val="00C32332"/>
    <w:rsid w:val="00C33D88"/>
    <w:rsid w:val="00C340FB"/>
    <w:rsid w:val="00C367F3"/>
    <w:rsid w:val="00C374E1"/>
    <w:rsid w:val="00C40BA1"/>
    <w:rsid w:val="00C40DE0"/>
    <w:rsid w:val="00C412E9"/>
    <w:rsid w:val="00C41924"/>
    <w:rsid w:val="00C42028"/>
    <w:rsid w:val="00C4408F"/>
    <w:rsid w:val="00C44CCB"/>
    <w:rsid w:val="00C45DEA"/>
    <w:rsid w:val="00C45F86"/>
    <w:rsid w:val="00C47339"/>
    <w:rsid w:val="00C47573"/>
    <w:rsid w:val="00C501B8"/>
    <w:rsid w:val="00C5154E"/>
    <w:rsid w:val="00C51620"/>
    <w:rsid w:val="00C518EF"/>
    <w:rsid w:val="00C5317A"/>
    <w:rsid w:val="00C53916"/>
    <w:rsid w:val="00C54BFD"/>
    <w:rsid w:val="00C5576F"/>
    <w:rsid w:val="00C561D9"/>
    <w:rsid w:val="00C56CC6"/>
    <w:rsid w:val="00C5784B"/>
    <w:rsid w:val="00C57C3B"/>
    <w:rsid w:val="00C607A1"/>
    <w:rsid w:val="00C60895"/>
    <w:rsid w:val="00C60EB5"/>
    <w:rsid w:val="00C62546"/>
    <w:rsid w:val="00C625A5"/>
    <w:rsid w:val="00C6283F"/>
    <w:rsid w:val="00C62D1F"/>
    <w:rsid w:val="00C6503A"/>
    <w:rsid w:val="00C663B3"/>
    <w:rsid w:val="00C664A0"/>
    <w:rsid w:val="00C668FC"/>
    <w:rsid w:val="00C66C9F"/>
    <w:rsid w:val="00C66DC8"/>
    <w:rsid w:val="00C66DEB"/>
    <w:rsid w:val="00C70257"/>
    <w:rsid w:val="00C709F9"/>
    <w:rsid w:val="00C713E6"/>
    <w:rsid w:val="00C71668"/>
    <w:rsid w:val="00C717B1"/>
    <w:rsid w:val="00C719FE"/>
    <w:rsid w:val="00C72BD4"/>
    <w:rsid w:val="00C74D17"/>
    <w:rsid w:val="00C754F9"/>
    <w:rsid w:val="00C75904"/>
    <w:rsid w:val="00C75AA0"/>
    <w:rsid w:val="00C762EE"/>
    <w:rsid w:val="00C8061E"/>
    <w:rsid w:val="00C809F6"/>
    <w:rsid w:val="00C80AAE"/>
    <w:rsid w:val="00C80B9D"/>
    <w:rsid w:val="00C80F77"/>
    <w:rsid w:val="00C81A06"/>
    <w:rsid w:val="00C81B5F"/>
    <w:rsid w:val="00C823DE"/>
    <w:rsid w:val="00C82865"/>
    <w:rsid w:val="00C82DA7"/>
    <w:rsid w:val="00C83190"/>
    <w:rsid w:val="00C83C07"/>
    <w:rsid w:val="00C85302"/>
    <w:rsid w:val="00C8578F"/>
    <w:rsid w:val="00C85C86"/>
    <w:rsid w:val="00C863FC"/>
    <w:rsid w:val="00C86511"/>
    <w:rsid w:val="00C86C95"/>
    <w:rsid w:val="00C873B1"/>
    <w:rsid w:val="00C90149"/>
    <w:rsid w:val="00C90ABC"/>
    <w:rsid w:val="00C90B3B"/>
    <w:rsid w:val="00C90C2A"/>
    <w:rsid w:val="00C920AC"/>
    <w:rsid w:val="00C9289D"/>
    <w:rsid w:val="00C928C0"/>
    <w:rsid w:val="00C936EB"/>
    <w:rsid w:val="00C93A4D"/>
    <w:rsid w:val="00C93B3E"/>
    <w:rsid w:val="00C94CF3"/>
    <w:rsid w:val="00C94EEA"/>
    <w:rsid w:val="00C955A5"/>
    <w:rsid w:val="00C955D5"/>
    <w:rsid w:val="00C95821"/>
    <w:rsid w:val="00C958ED"/>
    <w:rsid w:val="00C9717F"/>
    <w:rsid w:val="00CA02EE"/>
    <w:rsid w:val="00CA081E"/>
    <w:rsid w:val="00CA2446"/>
    <w:rsid w:val="00CA3DF2"/>
    <w:rsid w:val="00CA4182"/>
    <w:rsid w:val="00CA49D5"/>
    <w:rsid w:val="00CA53A1"/>
    <w:rsid w:val="00CA59AE"/>
    <w:rsid w:val="00CA5F32"/>
    <w:rsid w:val="00CA6285"/>
    <w:rsid w:val="00CA6C63"/>
    <w:rsid w:val="00CA7983"/>
    <w:rsid w:val="00CB0F0C"/>
    <w:rsid w:val="00CB1CF3"/>
    <w:rsid w:val="00CB1F90"/>
    <w:rsid w:val="00CB2465"/>
    <w:rsid w:val="00CB2507"/>
    <w:rsid w:val="00CB445C"/>
    <w:rsid w:val="00CB4862"/>
    <w:rsid w:val="00CB4CA9"/>
    <w:rsid w:val="00CB4F01"/>
    <w:rsid w:val="00CB5884"/>
    <w:rsid w:val="00CB5FA0"/>
    <w:rsid w:val="00CB6012"/>
    <w:rsid w:val="00CB6545"/>
    <w:rsid w:val="00CB6D4E"/>
    <w:rsid w:val="00CB7263"/>
    <w:rsid w:val="00CC0E88"/>
    <w:rsid w:val="00CC20F1"/>
    <w:rsid w:val="00CC312F"/>
    <w:rsid w:val="00CC3B51"/>
    <w:rsid w:val="00CC5E56"/>
    <w:rsid w:val="00CC744C"/>
    <w:rsid w:val="00CD057A"/>
    <w:rsid w:val="00CD0841"/>
    <w:rsid w:val="00CD0A19"/>
    <w:rsid w:val="00CD2375"/>
    <w:rsid w:val="00CD2726"/>
    <w:rsid w:val="00CD328E"/>
    <w:rsid w:val="00CD4A5C"/>
    <w:rsid w:val="00CD5115"/>
    <w:rsid w:val="00CD5149"/>
    <w:rsid w:val="00CD5444"/>
    <w:rsid w:val="00CD5893"/>
    <w:rsid w:val="00CD5DA4"/>
    <w:rsid w:val="00CD6288"/>
    <w:rsid w:val="00CD7AC4"/>
    <w:rsid w:val="00CE000E"/>
    <w:rsid w:val="00CE06B4"/>
    <w:rsid w:val="00CE1DB3"/>
    <w:rsid w:val="00CE21F0"/>
    <w:rsid w:val="00CE2A1C"/>
    <w:rsid w:val="00CE3873"/>
    <w:rsid w:val="00CE40D7"/>
    <w:rsid w:val="00CE54A8"/>
    <w:rsid w:val="00CE6796"/>
    <w:rsid w:val="00CE6F03"/>
    <w:rsid w:val="00CE74F2"/>
    <w:rsid w:val="00CF040A"/>
    <w:rsid w:val="00CF07F7"/>
    <w:rsid w:val="00CF1091"/>
    <w:rsid w:val="00CF2215"/>
    <w:rsid w:val="00CF23D3"/>
    <w:rsid w:val="00CF2445"/>
    <w:rsid w:val="00CF2AC6"/>
    <w:rsid w:val="00CF2EA9"/>
    <w:rsid w:val="00CF394D"/>
    <w:rsid w:val="00CF4E87"/>
    <w:rsid w:val="00CF58CA"/>
    <w:rsid w:val="00CF6675"/>
    <w:rsid w:val="00CF6806"/>
    <w:rsid w:val="00CF68B1"/>
    <w:rsid w:val="00CF6E30"/>
    <w:rsid w:val="00CF7A04"/>
    <w:rsid w:val="00D00E0D"/>
    <w:rsid w:val="00D01890"/>
    <w:rsid w:val="00D02613"/>
    <w:rsid w:val="00D03E50"/>
    <w:rsid w:val="00D043D2"/>
    <w:rsid w:val="00D04853"/>
    <w:rsid w:val="00D04A48"/>
    <w:rsid w:val="00D07163"/>
    <w:rsid w:val="00D105C3"/>
    <w:rsid w:val="00D10BD7"/>
    <w:rsid w:val="00D11ED7"/>
    <w:rsid w:val="00D1219B"/>
    <w:rsid w:val="00D122EF"/>
    <w:rsid w:val="00D12C99"/>
    <w:rsid w:val="00D130E6"/>
    <w:rsid w:val="00D13399"/>
    <w:rsid w:val="00D136B0"/>
    <w:rsid w:val="00D13D1A"/>
    <w:rsid w:val="00D1797A"/>
    <w:rsid w:val="00D205B0"/>
    <w:rsid w:val="00D220FA"/>
    <w:rsid w:val="00D22142"/>
    <w:rsid w:val="00D22BBA"/>
    <w:rsid w:val="00D22E1F"/>
    <w:rsid w:val="00D23E34"/>
    <w:rsid w:val="00D24906"/>
    <w:rsid w:val="00D267C4"/>
    <w:rsid w:val="00D273D5"/>
    <w:rsid w:val="00D276C1"/>
    <w:rsid w:val="00D3028A"/>
    <w:rsid w:val="00D314D6"/>
    <w:rsid w:val="00D32284"/>
    <w:rsid w:val="00D324D2"/>
    <w:rsid w:val="00D343D8"/>
    <w:rsid w:val="00D34D9C"/>
    <w:rsid w:val="00D35CE5"/>
    <w:rsid w:val="00D3698C"/>
    <w:rsid w:val="00D374A5"/>
    <w:rsid w:val="00D37761"/>
    <w:rsid w:val="00D40FB2"/>
    <w:rsid w:val="00D413E7"/>
    <w:rsid w:val="00D415AC"/>
    <w:rsid w:val="00D415D1"/>
    <w:rsid w:val="00D424FE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6CF4"/>
    <w:rsid w:val="00D47AB7"/>
    <w:rsid w:val="00D5060B"/>
    <w:rsid w:val="00D51C24"/>
    <w:rsid w:val="00D51E61"/>
    <w:rsid w:val="00D526F4"/>
    <w:rsid w:val="00D52B5A"/>
    <w:rsid w:val="00D532ED"/>
    <w:rsid w:val="00D53E78"/>
    <w:rsid w:val="00D53F99"/>
    <w:rsid w:val="00D53FFD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226F"/>
    <w:rsid w:val="00D62DE8"/>
    <w:rsid w:val="00D641CC"/>
    <w:rsid w:val="00D64887"/>
    <w:rsid w:val="00D6543D"/>
    <w:rsid w:val="00D65B84"/>
    <w:rsid w:val="00D67120"/>
    <w:rsid w:val="00D70D4E"/>
    <w:rsid w:val="00D71D1F"/>
    <w:rsid w:val="00D71D4D"/>
    <w:rsid w:val="00D723FC"/>
    <w:rsid w:val="00D7330A"/>
    <w:rsid w:val="00D7409B"/>
    <w:rsid w:val="00D743CE"/>
    <w:rsid w:val="00D74B0E"/>
    <w:rsid w:val="00D74CEF"/>
    <w:rsid w:val="00D7514E"/>
    <w:rsid w:val="00D75299"/>
    <w:rsid w:val="00D7530F"/>
    <w:rsid w:val="00D755E2"/>
    <w:rsid w:val="00D76308"/>
    <w:rsid w:val="00D774C9"/>
    <w:rsid w:val="00D80CA9"/>
    <w:rsid w:val="00D81448"/>
    <w:rsid w:val="00D830B7"/>
    <w:rsid w:val="00D832A3"/>
    <w:rsid w:val="00D834AC"/>
    <w:rsid w:val="00D834F3"/>
    <w:rsid w:val="00D835BE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B7"/>
    <w:rsid w:val="00D918EC"/>
    <w:rsid w:val="00D91AA6"/>
    <w:rsid w:val="00D91AD0"/>
    <w:rsid w:val="00D926B4"/>
    <w:rsid w:val="00D926D2"/>
    <w:rsid w:val="00D928BC"/>
    <w:rsid w:val="00D929BB"/>
    <w:rsid w:val="00D92F61"/>
    <w:rsid w:val="00D94364"/>
    <w:rsid w:val="00D95AC8"/>
    <w:rsid w:val="00D95CB6"/>
    <w:rsid w:val="00D95E15"/>
    <w:rsid w:val="00D966B9"/>
    <w:rsid w:val="00D97AE8"/>
    <w:rsid w:val="00DA12B1"/>
    <w:rsid w:val="00DA1914"/>
    <w:rsid w:val="00DA1A09"/>
    <w:rsid w:val="00DA1A6F"/>
    <w:rsid w:val="00DA1C26"/>
    <w:rsid w:val="00DA3AD8"/>
    <w:rsid w:val="00DA3F64"/>
    <w:rsid w:val="00DA4677"/>
    <w:rsid w:val="00DA55D1"/>
    <w:rsid w:val="00DA5DA8"/>
    <w:rsid w:val="00DA665C"/>
    <w:rsid w:val="00DA7F92"/>
    <w:rsid w:val="00DB0656"/>
    <w:rsid w:val="00DB14D0"/>
    <w:rsid w:val="00DB1868"/>
    <w:rsid w:val="00DB24C2"/>
    <w:rsid w:val="00DB2D76"/>
    <w:rsid w:val="00DB380F"/>
    <w:rsid w:val="00DB383E"/>
    <w:rsid w:val="00DB38F7"/>
    <w:rsid w:val="00DB4901"/>
    <w:rsid w:val="00DB4D13"/>
    <w:rsid w:val="00DB5313"/>
    <w:rsid w:val="00DB5B32"/>
    <w:rsid w:val="00DB6D39"/>
    <w:rsid w:val="00DB71AE"/>
    <w:rsid w:val="00DB7805"/>
    <w:rsid w:val="00DC00EB"/>
    <w:rsid w:val="00DC110D"/>
    <w:rsid w:val="00DC115E"/>
    <w:rsid w:val="00DC297E"/>
    <w:rsid w:val="00DC43B8"/>
    <w:rsid w:val="00DC7982"/>
    <w:rsid w:val="00DD0331"/>
    <w:rsid w:val="00DD09BE"/>
    <w:rsid w:val="00DD0F05"/>
    <w:rsid w:val="00DD1222"/>
    <w:rsid w:val="00DD1949"/>
    <w:rsid w:val="00DD1B50"/>
    <w:rsid w:val="00DD1D9C"/>
    <w:rsid w:val="00DD7F1C"/>
    <w:rsid w:val="00DE0407"/>
    <w:rsid w:val="00DE06B2"/>
    <w:rsid w:val="00DE0F42"/>
    <w:rsid w:val="00DE1825"/>
    <w:rsid w:val="00DE26C3"/>
    <w:rsid w:val="00DE3771"/>
    <w:rsid w:val="00DE45A0"/>
    <w:rsid w:val="00DE5B2A"/>
    <w:rsid w:val="00DE652B"/>
    <w:rsid w:val="00DE6BCD"/>
    <w:rsid w:val="00DF07E5"/>
    <w:rsid w:val="00DF08E6"/>
    <w:rsid w:val="00DF0F82"/>
    <w:rsid w:val="00DF1229"/>
    <w:rsid w:val="00DF12B6"/>
    <w:rsid w:val="00DF1508"/>
    <w:rsid w:val="00DF1EED"/>
    <w:rsid w:val="00DF2516"/>
    <w:rsid w:val="00DF2582"/>
    <w:rsid w:val="00DF3EBA"/>
    <w:rsid w:val="00DF614A"/>
    <w:rsid w:val="00DF65E6"/>
    <w:rsid w:val="00DF66E0"/>
    <w:rsid w:val="00E006D1"/>
    <w:rsid w:val="00E02627"/>
    <w:rsid w:val="00E02C44"/>
    <w:rsid w:val="00E031F3"/>
    <w:rsid w:val="00E03554"/>
    <w:rsid w:val="00E03D35"/>
    <w:rsid w:val="00E05F4E"/>
    <w:rsid w:val="00E05FB5"/>
    <w:rsid w:val="00E061B1"/>
    <w:rsid w:val="00E068E0"/>
    <w:rsid w:val="00E117CD"/>
    <w:rsid w:val="00E119D3"/>
    <w:rsid w:val="00E11A4E"/>
    <w:rsid w:val="00E13430"/>
    <w:rsid w:val="00E13663"/>
    <w:rsid w:val="00E13AB2"/>
    <w:rsid w:val="00E13AE5"/>
    <w:rsid w:val="00E13C1D"/>
    <w:rsid w:val="00E16A21"/>
    <w:rsid w:val="00E17BC7"/>
    <w:rsid w:val="00E202BB"/>
    <w:rsid w:val="00E229A9"/>
    <w:rsid w:val="00E22BA1"/>
    <w:rsid w:val="00E231A8"/>
    <w:rsid w:val="00E239C2"/>
    <w:rsid w:val="00E23FAF"/>
    <w:rsid w:val="00E241D9"/>
    <w:rsid w:val="00E2498B"/>
    <w:rsid w:val="00E250F6"/>
    <w:rsid w:val="00E25317"/>
    <w:rsid w:val="00E261CD"/>
    <w:rsid w:val="00E26406"/>
    <w:rsid w:val="00E265D7"/>
    <w:rsid w:val="00E26A6D"/>
    <w:rsid w:val="00E26B08"/>
    <w:rsid w:val="00E2768D"/>
    <w:rsid w:val="00E3351E"/>
    <w:rsid w:val="00E33990"/>
    <w:rsid w:val="00E33AE0"/>
    <w:rsid w:val="00E34C22"/>
    <w:rsid w:val="00E34F90"/>
    <w:rsid w:val="00E35ED3"/>
    <w:rsid w:val="00E35ED5"/>
    <w:rsid w:val="00E408F2"/>
    <w:rsid w:val="00E424F2"/>
    <w:rsid w:val="00E42FE9"/>
    <w:rsid w:val="00E430F2"/>
    <w:rsid w:val="00E4440C"/>
    <w:rsid w:val="00E453C8"/>
    <w:rsid w:val="00E46112"/>
    <w:rsid w:val="00E46E7F"/>
    <w:rsid w:val="00E4702B"/>
    <w:rsid w:val="00E472B2"/>
    <w:rsid w:val="00E475D0"/>
    <w:rsid w:val="00E50E47"/>
    <w:rsid w:val="00E5106B"/>
    <w:rsid w:val="00E524C8"/>
    <w:rsid w:val="00E5317F"/>
    <w:rsid w:val="00E543EF"/>
    <w:rsid w:val="00E54D56"/>
    <w:rsid w:val="00E57360"/>
    <w:rsid w:val="00E57914"/>
    <w:rsid w:val="00E6081D"/>
    <w:rsid w:val="00E60E67"/>
    <w:rsid w:val="00E60F02"/>
    <w:rsid w:val="00E6156D"/>
    <w:rsid w:val="00E618EB"/>
    <w:rsid w:val="00E61FD3"/>
    <w:rsid w:val="00E6213D"/>
    <w:rsid w:val="00E622B4"/>
    <w:rsid w:val="00E622BB"/>
    <w:rsid w:val="00E62C6E"/>
    <w:rsid w:val="00E64007"/>
    <w:rsid w:val="00E64950"/>
    <w:rsid w:val="00E668F5"/>
    <w:rsid w:val="00E66A87"/>
    <w:rsid w:val="00E66D69"/>
    <w:rsid w:val="00E6769F"/>
    <w:rsid w:val="00E67E16"/>
    <w:rsid w:val="00E70AEA"/>
    <w:rsid w:val="00E70CDF"/>
    <w:rsid w:val="00E70D6C"/>
    <w:rsid w:val="00E710EB"/>
    <w:rsid w:val="00E712A0"/>
    <w:rsid w:val="00E727ED"/>
    <w:rsid w:val="00E72809"/>
    <w:rsid w:val="00E72D7A"/>
    <w:rsid w:val="00E74313"/>
    <w:rsid w:val="00E75734"/>
    <w:rsid w:val="00E75996"/>
    <w:rsid w:val="00E76805"/>
    <w:rsid w:val="00E77B52"/>
    <w:rsid w:val="00E80EC7"/>
    <w:rsid w:val="00E8219C"/>
    <w:rsid w:val="00E83794"/>
    <w:rsid w:val="00E83DDC"/>
    <w:rsid w:val="00E8441A"/>
    <w:rsid w:val="00E84514"/>
    <w:rsid w:val="00E85502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114C"/>
    <w:rsid w:val="00EA1619"/>
    <w:rsid w:val="00EA28BA"/>
    <w:rsid w:val="00EA2D9F"/>
    <w:rsid w:val="00EA4F10"/>
    <w:rsid w:val="00EA530F"/>
    <w:rsid w:val="00EA5A33"/>
    <w:rsid w:val="00EA5B6A"/>
    <w:rsid w:val="00EA5DEE"/>
    <w:rsid w:val="00EA6329"/>
    <w:rsid w:val="00EA6DAC"/>
    <w:rsid w:val="00EA6EF9"/>
    <w:rsid w:val="00EA761C"/>
    <w:rsid w:val="00EA7DCA"/>
    <w:rsid w:val="00EB038A"/>
    <w:rsid w:val="00EB05AE"/>
    <w:rsid w:val="00EB1074"/>
    <w:rsid w:val="00EB159F"/>
    <w:rsid w:val="00EB194B"/>
    <w:rsid w:val="00EB1E1F"/>
    <w:rsid w:val="00EB20B3"/>
    <w:rsid w:val="00EB3A8D"/>
    <w:rsid w:val="00EB4B13"/>
    <w:rsid w:val="00EB4D46"/>
    <w:rsid w:val="00EB5FA1"/>
    <w:rsid w:val="00EB6A36"/>
    <w:rsid w:val="00EB6B45"/>
    <w:rsid w:val="00EB6D43"/>
    <w:rsid w:val="00EB7015"/>
    <w:rsid w:val="00EB7138"/>
    <w:rsid w:val="00EB7211"/>
    <w:rsid w:val="00EB78E0"/>
    <w:rsid w:val="00EC0C9B"/>
    <w:rsid w:val="00EC1450"/>
    <w:rsid w:val="00EC16D2"/>
    <w:rsid w:val="00EC1E08"/>
    <w:rsid w:val="00EC1F19"/>
    <w:rsid w:val="00EC2138"/>
    <w:rsid w:val="00EC29AE"/>
    <w:rsid w:val="00EC41DE"/>
    <w:rsid w:val="00EC43A9"/>
    <w:rsid w:val="00EC4633"/>
    <w:rsid w:val="00EC4A24"/>
    <w:rsid w:val="00EC5250"/>
    <w:rsid w:val="00EC5577"/>
    <w:rsid w:val="00EC5A95"/>
    <w:rsid w:val="00EC6145"/>
    <w:rsid w:val="00EC6B2E"/>
    <w:rsid w:val="00EC76F6"/>
    <w:rsid w:val="00EC7933"/>
    <w:rsid w:val="00EC7E8A"/>
    <w:rsid w:val="00ED03A2"/>
    <w:rsid w:val="00ED06CC"/>
    <w:rsid w:val="00ED1AF7"/>
    <w:rsid w:val="00ED1E94"/>
    <w:rsid w:val="00ED2B0D"/>
    <w:rsid w:val="00ED3610"/>
    <w:rsid w:val="00ED3BF3"/>
    <w:rsid w:val="00ED3FED"/>
    <w:rsid w:val="00ED438B"/>
    <w:rsid w:val="00ED4826"/>
    <w:rsid w:val="00ED4B9E"/>
    <w:rsid w:val="00ED636C"/>
    <w:rsid w:val="00ED69F7"/>
    <w:rsid w:val="00ED7503"/>
    <w:rsid w:val="00ED75CA"/>
    <w:rsid w:val="00EE10DD"/>
    <w:rsid w:val="00EE1194"/>
    <w:rsid w:val="00EE1544"/>
    <w:rsid w:val="00EE252E"/>
    <w:rsid w:val="00EE2841"/>
    <w:rsid w:val="00EE4106"/>
    <w:rsid w:val="00EE429B"/>
    <w:rsid w:val="00EE4E1B"/>
    <w:rsid w:val="00EE5996"/>
    <w:rsid w:val="00EE64AB"/>
    <w:rsid w:val="00EE67BA"/>
    <w:rsid w:val="00EE6A37"/>
    <w:rsid w:val="00EE755B"/>
    <w:rsid w:val="00EE7BF1"/>
    <w:rsid w:val="00EF02C4"/>
    <w:rsid w:val="00EF056C"/>
    <w:rsid w:val="00EF0618"/>
    <w:rsid w:val="00EF0D3B"/>
    <w:rsid w:val="00EF1919"/>
    <w:rsid w:val="00EF1D60"/>
    <w:rsid w:val="00EF2200"/>
    <w:rsid w:val="00EF2469"/>
    <w:rsid w:val="00EF2507"/>
    <w:rsid w:val="00EF30D1"/>
    <w:rsid w:val="00EF39B9"/>
    <w:rsid w:val="00EF3ABB"/>
    <w:rsid w:val="00EF4D60"/>
    <w:rsid w:val="00EF54A6"/>
    <w:rsid w:val="00F00769"/>
    <w:rsid w:val="00F01102"/>
    <w:rsid w:val="00F01280"/>
    <w:rsid w:val="00F012E1"/>
    <w:rsid w:val="00F0139F"/>
    <w:rsid w:val="00F016E4"/>
    <w:rsid w:val="00F01D75"/>
    <w:rsid w:val="00F02280"/>
    <w:rsid w:val="00F02488"/>
    <w:rsid w:val="00F03CBB"/>
    <w:rsid w:val="00F03DCF"/>
    <w:rsid w:val="00F03EF2"/>
    <w:rsid w:val="00F052AF"/>
    <w:rsid w:val="00F058EF"/>
    <w:rsid w:val="00F063C6"/>
    <w:rsid w:val="00F07067"/>
    <w:rsid w:val="00F07591"/>
    <w:rsid w:val="00F07915"/>
    <w:rsid w:val="00F07E08"/>
    <w:rsid w:val="00F10A6B"/>
    <w:rsid w:val="00F1131E"/>
    <w:rsid w:val="00F14D97"/>
    <w:rsid w:val="00F14EA3"/>
    <w:rsid w:val="00F15232"/>
    <w:rsid w:val="00F15395"/>
    <w:rsid w:val="00F20186"/>
    <w:rsid w:val="00F20704"/>
    <w:rsid w:val="00F2104B"/>
    <w:rsid w:val="00F210C5"/>
    <w:rsid w:val="00F213F1"/>
    <w:rsid w:val="00F21E03"/>
    <w:rsid w:val="00F21E07"/>
    <w:rsid w:val="00F221CE"/>
    <w:rsid w:val="00F22F2B"/>
    <w:rsid w:val="00F24374"/>
    <w:rsid w:val="00F24972"/>
    <w:rsid w:val="00F24ADA"/>
    <w:rsid w:val="00F25E74"/>
    <w:rsid w:val="00F267B7"/>
    <w:rsid w:val="00F26A50"/>
    <w:rsid w:val="00F2727A"/>
    <w:rsid w:val="00F27FED"/>
    <w:rsid w:val="00F318DC"/>
    <w:rsid w:val="00F31CCD"/>
    <w:rsid w:val="00F31E12"/>
    <w:rsid w:val="00F32F00"/>
    <w:rsid w:val="00F332C3"/>
    <w:rsid w:val="00F33DAB"/>
    <w:rsid w:val="00F3443B"/>
    <w:rsid w:val="00F3476C"/>
    <w:rsid w:val="00F35C3A"/>
    <w:rsid w:val="00F361DA"/>
    <w:rsid w:val="00F3681A"/>
    <w:rsid w:val="00F36A2D"/>
    <w:rsid w:val="00F41273"/>
    <w:rsid w:val="00F412C8"/>
    <w:rsid w:val="00F4165C"/>
    <w:rsid w:val="00F41ACE"/>
    <w:rsid w:val="00F41F80"/>
    <w:rsid w:val="00F42B77"/>
    <w:rsid w:val="00F42F9A"/>
    <w:rsid w:val="00F43E91"/>
    <w:rsid w:val="00F450FC"/>
    <w:rsid w:val="00F45F4F"/>
    <w:rsid w:val="00F460DA"/>
    <w:rsid w:val="00F46E30"/>
    <w:rsid w:val="00F47671"/>
    <w:rsid w:val="00F5046F"/>
    <w:rsid w:val="00F50A6E"/>
    <w:rsid w:val="00F50F82"/>
    <w:rsid w:val="00F52411"/>
    <w:rsid w:val="00F529AC"/>
    <w:rsid w:val="00F535B7"/>
    <w:rsid w:val="00F540BF"/>
    <w:rsid w:val="00F5414D"/>
    <w:rsid w:val="00F541B4"/>
    <w:rsid w:val="00F5589C"/>
    <w:rsid w:val="00F56C1A"/>
    <w:rsid w:val="00F57075"/>
    <w:rsid w:val="00F57780"/>
    <w:rsid w:val="00F60140"/>
    <w:rsid w:val="00F60A8C"/>
    <w:rsid w:val="00F617BA"/>
    <w:rsid w:val="00F6296C"/>
    <w:rsid w:val="00F65256"/>
    <w:rsid w:val="00F655EB"/>
    <w:rsid w:val="00F659BE"/>
    <w:rsid w:val="00F67196"/>
    <w:rsid w:val="00F67973"/>
    <w:rsid w:val="00F723C7"/>
    <w:rsid w:val="00F72D48"/>
    <w:rsid w:val="00F74ED3"/>
    <w:rsid w:val="00F75124"/>
    <w:rsid w:val="00F75D2E"/>
    <w:rsid w:val="00F767C2"/>
    <w:rsid w:val="00F8047B"/>
    <w:rsid w:val="00F806FA"/>
    <w:rsid w:val="00F80912"/>
    <w:rsid w:val="00F809C0"/>
    <w:rsid w:val="00F80E58"/>
    <w:rsid w:val="00F816FD"/>
    <w:rsid w:val="00F82701"/>
    <w:rsid w:val="00F82F51"/>
    <w:rsid w:val="00F8347B"/>
    <w:rsid w:val="00F83AC8"/>
    <w:rsid w:val="00F84F64"/>
    <w:rsid w:val="00F85A66"/>
    <w:rsid w:val="00F86AE1"/>
    <w:rsid w:val="00F86C98"/>
    <w:rsid w:val="00F8777C"/>
    <w:rsid w:val="00F87EBD"/>
    <w:rsid w:val="00F90E0F"/>
    <w:rsid w:val="00F90E3E"/>
    <w:rsid w:val="00F90EA1"/>
    <w:rsid w:val="00F92825"/>
    <w:rsid w:val="00F93263"/>
    <w:rsid w:val="00F9417B"/>
    <w:rsid w:val="00F94955"/>
    <w:rsid w:val="00F9640E"/>
    <w:rsid w:val="00F9734A"/>
    <w:rsid w:val="00F975E2"/>
    <w:rsid w:val="00F976E1"/>
    <w:rsid w:val="00FA0038"/>
    <w:rsid w:val="00FA08ED"/>
    <w:rsid w:val="00FA0AD6"/>
    <w:rsid w:val="00FA0B33"/>
    <w:rsid w:val="00FA1AD3"/>
    <w:rsid w:val="00FA1FC8"/>
    <w:rsid w:val="00FA2959"/>
    <w:rsid w:val="00FA3042"/>
    <w:rsid w:val="00FA3E29"/>
    <w:rsid w:val="00FA4ED0"/>
    <w:rsid w:val="00FA51F9"/>
    <w:rsid w:val="00FA5B5F"/>
    <w:rsid w:val="00FA6668"/>
    <w:rsid w:val="00FA6AB5"/>
    <w:rsid w:val="00FA78CD"/>
    <w:rsid w:val="00FB0443"/>
    <w:rsid w:val="00FB0594"/>
    <w:rsid w:val="00FB0BD4"/>
    <w:rsid w:val="00FB1189"/>
    <w:rsid w:val="00FB2B58"/>
    <w:rsid w:val="00FB4CFA"/>
    <w:rsid w:val="00FB5519"/>
    <w:rsid w:val="00FB5B7E"/>
    <w:rsid w:val="00FB5BE2"/>
    <w:rsid w:val="00FB5E50"/>
    <w:rsid w:val="00FB6064"/>
    <w:rsid w:val="00FB6495"/>
    <w:rsid w:val="00FB7B25"/>
    <w:rsid w:val="00FB7EA7"/>
    <w:rsid w:val="00FC04F5"/>
    <w:rsid w:val="00FC1341"/>
    <w:rsid w:val="00FC20D8"/>
    <w:rsid w:val="00FC25AB"/>
    <w:rsid w:val="00FC36ED"/>
    <w:rsid w:val="00FC3C1A"/>
    <w:rsid w:val="00FC43DE"/>
    <w:rsid w:val="00FC56F3"/>
    <w:rsid w:val="00FC5E78"/>
    <w:rsid w:val="00FC5EFE"/>
    <w:rsid w:val="00FC669E"/>
    <w:rsid w:val="00FC67D1"/>
    <w:rsid w:val="00FD0921"/>
    <w:rsid w:val="00FD12F8"/>
    <w:rsid w:val="00FD1D0A"/>
    <w:rsid w:val="00FD2E95"/>
    <w:rsid w:val="00FD3157"/>
    <w:rsid w:val="00FD3952"/>
    <w:rsid w:val="00FD5871"/>
    <w:rsid w:val="00FD75B4"/>
    <w:rsid w:val="00FD7F92"/>
    <w:rsid w:val="00FE0722"/>
    <w:rsid w:val="00FE0A70"/>
    <w:rsid w:val="00FE12F8"/>
    <w:rsid w:val="00FE2BF3"/>
    <w:rsid w:val="00FE312A"/>
    <w:rsid w:val="00FE33BA"/>
    <w:rsid w:val="00FE3733"/>
    <w:rsid w:val="00FE4574"/>
    <w:rsid w:val="00FE4940"/>
    <w:rsid w:val="00FE6292"/>
    <w:rsid w:val="00FE76A4"/>
    <w:rsid w:val="00FE78CE"/>
    <w:rsid w:val="00FF001B"/>
    <w:rsid w:val="00FF0042"/>
    <w:rsid w:val="00FF0493"/>
    <w:rsid w:val="00FF0D65"/>
    <w:rsid w:val="00FF10B3"/>
    <w:rsid w:val="00FF1FEC"/>
    <w:rsid w:val="00FF22C1"/>
    <w:rsid w:val="00FF2A63"/>
    <w:rsid w:val="00FF3185"/>
    <w:rsid w:val="00FF3357"/>
    <w:rsid w:val="00FF44BE"/>
    <w:rsid w:val="00FF48B5"/>
    <w:rsid w:val="00FF5BF2"/>
    <w:rsid w:val="00FF6241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304820"/>
  <w15:docId w15:val="{4A3C209B-2945-4E71-9D00-9716EFA5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jc w:val="center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FBD"/>
    <w:rPr>
      <w:rFonts w:ascii="Times New Roman" w:hAnsi="Times New Roman"/>
      <w:sz w:val="24"/>
      <w:szCs w:val="24"/>
      <w:lang w:val="uk-UA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</w:pPr>
    <w:rPr>
      <w:rFonts w:ascii="Times New Roman" w:hAnsi="Times New Roman"/>
      <w:spacing w:val="-4"/>
      <w:kern w:val="28"/>
      <w:sz w:val="28"/>
      <w:szCs w:val="24"/>
    </w:rPr>
  </w:style>
  <w:style w:type="paragraph" w:styleId="Title">
    <w:name w:val="Title"/>
    <w:basedOn w:val="Normal"/>
    <w:link w:val="TitleChar"/>
    <w:qFormat/>
    <w:locked/>
    <w:rsid w:val="00E4702B"/>
    <w:rPr>
      <w:rFonts w:eastAsia="Times New Roman"/>
      <w:b/>
      <w:sz w:val="28"/>
      <w:szCs w:val="20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styleId="FollowedHyperlink">
    <w:name w:val="FollowedHyperlink"/>
    <w:basedOn w:val="DefaultParagraphFont"/>
    <w:uiPriority w:val="99"/>
    <w:rsid w:val="00270EC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444\OOP\&#1051;&#1072;&#1073;&#1086;&#1088;&#1072;&#1090;&#1086;&#1088;&#1085;&#1072;%202%20&#1043;&#1086;&#1085;&#1095;&#1072;&#1088;&#1086;&#1074;%20&#1050;&#1041;-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B7B967-7C6D-4DDE-9848-960A665D1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 2 Гончаров КБ-2.dotx</Template>
  <TotalTime>0</TotalTime>
  <Pages>3</Pages>
  <Words>71</Words>
  <Characters>408</Characters>
  <Application>Microsoft Office Word</Application>
  <DocSecurity>0</DocSecurity>
  <Lines>3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llo on</dc:creator>
  <cp:keywords/>
  <dc:description/>
  <cp:lastModifiedBy>llo on</cp:lastModifiedBy>
  <cp:revision>2</cp:revision>
  <cp:lastPrinted>2022-10-15T15:54:00Z</cp:lastPrinted>
  <dcterms:created xsi:type="dcterms:W3CDTF">2022-12-24T01:49:00Z</dcterms:created>
  <dcterms:modified xsi:type="dcterms:W3CDTF">2022-12-24T01:49:00Z</dcterms:modified>
</cp:coreProperties>
</file>