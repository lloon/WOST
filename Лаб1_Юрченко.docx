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A9A" w14:textId="77777777" w:rsidR="00A37961" w:rsidRPr="000767C0" w:rsidRDefault="00A37961" w:rsidP="002D76FC">
      <w:pPr>
        <w:spacing w:line="360" w:lineRule="auto"/>
        <w:rPr>
          <w:b/>
          <w:bCs/>
          <w:sz w:val="28"/>
          <w:szCs w:val="28"/>
        </w:rPr>
      </w:pPr>
      <w:r w:rsidRPr="000767C0">
        <w:rPr>
          <w:b/>
          <w:bCs/>
          <w:sz w:val="28"/>
          <w:szCs w:val="28"/>
        </w:rPr>
        <w:t xml:space="preserve">ЛАБОРАТОРНА РОБОТА №1 </w:t>
      </w:r>
    </w:p>
    <w:p w14:paraId="5029E67D" w14:textId="3F7B4649" w:rsidR="0088578D" w:rsidRPr="000767C0" w:rsidRDefault="00A37961" w:rsidP="002D76FC">
      <w:pPr>
        <w:spacing w:line="360" w:lineRule="auto"/>
        <w:rPr>
          <w:b/>
          <w:bCs/>
          <w:sz w:val="28"/>
          <w:szCs w:val="28"/>
        </w:rPr>
      </w:pPr>
      <w:r w:rsidRPr="000767C0">
        <w:rPr>
          <w:b/>
          <w:bCs/>
          <w:sz w:val="28"/>
          <w:szCs w:val="28"/>
        </w:rPr>
        <w:t>ВСТАНОВЛЕННЯ DOCKER ТА ОЗНАЙОМЛЕННЯ З БАЗОВИМИ КОМАНДАМИ</w:t>
      </w:r>
    </w:p>
    <w:p w14:paraId="386DB297" w14:textId="77777777" w:rsidR="001259A3" w:rsidRPr="000767C0" w:rsidRDefault="001259A3" w:rsidP="001259A3">
      <w:pPr>
        <w:spacing w:line="360" w:lineRule="auto"/>
        <w:ind w:firstLine="709"/>
        <w:jc w:val="both"/>
        <w:rPr>
          <w:sz w:val="28"/>
          <w:szCs w:val="28"/>
        </w:rPr>
      </w:pPr>
    </w:p>
    <w:p w14:paraId="51CF36AB" w14:textId="77777777" w:rsidR="00A37961" w:rsidRPr="000767C0" w:rsidRDefault="00A37961" w:rsidP="00520774">
      <w:pPr>
        <w:spacing w:line="360" w:lineRule="auto"/>
        <w:rPr>
          <w:b/>
          <w:bCs/>
          <w:sz w:val="28"/>
          <w:szCs w:val="28"/>
        </w:rPr>
      </w:pPr>
      <w:r w:rsidRPr="000767C0">
        <w:rPr>
          <w:b/>
          <w:bCs/>
          <w:sz w:val="28"/>
          <w:szCs w:val="28"/>
        </w:rPr>
        <w:t xml:space="preserve">Хід роботи: </w:t>
      </w:r>
    </w:p>
    <w:p w14:paraId="30CA91DB" w14:textId="77777777" w:rsidR="00A37961" w:rsidRPr="000767C0" w:rsidRDefault="00A37961" w:rsidP="000767C0">
      <w:pPr>
        <w:spacing w:line="360" w:lineRule="auto"/>
        <w:ind w:firstLine="851"/>
        <w:jc w:val="both"/>
        <w:rPr>
          <w:sz w:val="28"/>
          <w:szCs w:val="28"/>
        </w:rPr>
      </w:pPr>
      <w:r w:rsidRPr="000767C0">
        <w:rPr>
          <w:b/>
          <w:bCs/>
          <w:sz w:val="28"/>
          <w:szCs w:val="28"/>
        </w:rPr>
        <w:t>Завдання №1.1</w:t>
      </w:r>
      <w:r w:rsidRPr="000767C0">
        <w:rPr>
          <w:sz w:val="28"/>
          <w:szCs w:val="28"/>
        </w:rPr>
        <w:t xml:space="preserve"> Завантажте та запустіть образ </w:t>
      </w:r>
      <w:proofErr w:type="spellStart"/>
      <w:r w:rsidRPr="000767C0">
        <w:rPr>
          <w:sz w:val="28"/>
          <w:szCs w:val="28"/>
        </w:rPr>
        <w:t>hello-world</w:t>
      </w:r>
      <w:proofErr w:type="spellEnd"/>
      <w:r w:rsidRPr="000767C0">
        <w:rPr>
          <w:sz w:val="28"/>
          <w:szCs w:val="28"/>
        </w:rPr>
        <w:t xml:space="preserve"> (однією командою)</w:t>
      </w:r>
    </w:p>
    <w:p w14:paraId="058145EC" w14:textId="4BB5B739" w:rsidR="00520774" w:rsidRPr="000767C0" w:rsidRDefault="00A37961" w:rsidP="00A37961">
      <w:pPr>
        <w:spacing w:line="360" w:lineRule="auto"/>
        <w:rPr>
          <w:bCs/>
          <w:iCs/>
          <w:sz w:val="28"/>
          <w:szCs w:val="28"/>
        </w:rPr>
      </w:pPr>
      <w:r w:rsidRPr="000767C0">
        <w:rPr>
          <w:noProof/>
          <w:sz w:val="28"/>
          <w:szCs w:val="28"/>
        </w:rPr>
        <w:drawing>
          <wp:inline distT="0" distB="0" distL="0" distR="0" wp14:anchorId="1542ECF6" wp14:editId="652D503C">
            <wp:extent cx="5070985" cy="392316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5435" cy="393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D0A" w14:textId="528AEAA6" w:rsidR="00CA5F32" w:rsidRPr="000767C0" w:rsidRDefault="00A37961" w:rsidP="00A37961">
      <w:pPr>
        <w:spacing w:line="360" w:lineRule="auto"/>
        <w:rPr>
          <w:sz w:val="28"/>
          <w:szCs w:val="28"/>
        </w:rPr>
      </w:pPr>
      <w:r w:rsidRPr="000767C0">
        <w:rPr>
          <w:sz w:val="28"/>
          <w:szCs w:val="28"/>
        </w:rPr>
        <w:t xml:space="preserve">Рис. 1.1. Завантаження та запуск образу </w:t>
      </w:r>
      <w:proofErr w:type="spellStart"/>
      <w:r w:rsidRPr="000767C0">
        <w:rPr>
          <w:sz w:val="28"/>
          <w:szCs w:val="28"/>
        </w:rPr>
        <w:t>hello-world</w:t>
      </w:r>
      <w:proofErr w:type="spellEnd"/>
    </w:p>
    <w:p w14:paraId="3658B780" w14:textId="1BFC617E" w:rsidR="00A37961" w:rsidRPr="000767C0" w:rsidRDefault="00A37961" w:rsidP="00A37961">
      <w:pPr>
        <w:spacing w:line="360" w:lineRule="auto"/>
        <w:rPr>
          <w:sz w:val="28"/>
          <w:szCs w:val="28"/>
        </w:rPr>
      </w:pPr>
      <w:r w:rsidRPr="000767C0">
        <w:rPr>
          <w:noProof/>
          <w:sz w:val="28"/>
          <w:szCs w:val="28"/>
        </w:rPr>
        <w:drawing>
          <wp:inline distT="0" distB="0" distL="0" distR="0" wp14:anchorId="3C34CF54" wp14:editId="510297F7">
            <wp:extent cx="6120765" cy="9791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1B4" w14:textId="26496503" w:rsidR="00A37961" w:rsidRPr="000767C0" w:rsidRDefault="00A37961" w:rsidP="00A37961">
      <w:pPr>
        <w:spacing w:line="360" w:lineRule="auto"/>
        <w:rPr>
          <w:bCs/>
          <w:iCs/>
          <w:sz w:val="28"/>
          <w:szCs w:val="28"/>
        </w:rPr>
      </w:pPr>
      <w:r w:rsidRPr="000767C0">
        <w:rPr>
          <w:sz w:val="28"/>
          <w:szCs w:val="28"/>
        </w:rPr>
        <w:t>Рис. 1.2. Виконання команд</w:t>
      </w:r>
    </w:p>
    <w:p w14:paraId="513F606E" w14:textId="73A5C5D0" w:rsidR="00A37961" w:rsidRPr="000767C0" w:rsidRDefault="00A37961" w:rsidP="000767C0">
      <w:pPr>
        <w:spacing w:line="360" w:lineRule="auto"/>
        <w:ind w:firstLine="851"/>
        <w:jc w:val="both"/>
        <w:rPr>
          <w:sz w:val="28"/>
          <w:szCs w:val="28"/>
        </w:rPr>
      </w:pPr>
      <w:r w:rsidRPr="000767C0">
        <w:rPr>
          <w:b/>
          <w:bCs/>
          <w:sz w:val="28"/>
          <w:szCs w:val="28"/>
        </w:rPr>
        <w:t>Завдання №1.2</w:t>
      </w:r>
      <w:r w:rsidRPr="000767C0">
        <w:rPr>
          <w:sz w:val="28"/>
          <w:szCs w:val="28"/>
        </w:rPr>
        <w:t xml:space="preserve"> Завантажте і запустіть образ веб-сервера </w:t>
      </w:r>
      <w:proofErr w:type="spellStart"/>
      <w:r w:rsidRPr="000767C0">
        <w:rPr>
          <w:sz w:val="28"/>
          <w:szCs w:val="28"/>
        </w:rPr>
        <w:t>nginx</w:t>
      </w:r>
      <w:proofErr w:type="spellEnd"/>
      <w:r w:rsidRPr="000767C0">
        <w:rPr>
          <w:sz w:val="28"/>
          <w:szCs w:val="28"/>
        </w:rPr>
        <w:t xml:space="preserve"> на порту 1234. Протестуйте роботу контейнера в браузері (127.0.0.1:1234)</w:t>
      </w:r>
    </w:p>
    <w:p w14:paraId="794D87AE" w14:textId="08115F33" w:rsidR="00A37961" w:rsidRPr="000767C0" w:rsidRDefault="00A37961">
      <w:pPr>
        <w:rPr>
          <w:sz w:val="28"/>
          <w:szCs w:val="28"/>
        </w:rPr>
      </w:pPr>
      <w:r w:rsidRPr="000767C0">
        <w:rPr>
          <w:noProof/>
          <w:sz w:val="28"/>
          <w:szCs w:val="28"/>
        </w:rPr>
        <w:lastRenderedPageBreak/>
        <w:drawing>
          <wp:inline distT="0" distB="0" distL="0" distR="0" wp14:anchorId="1D7DD7C9" wp14:editId="7FCC0396">
            <wp:extent cx="6120765" cy="255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8540" w14:textId="710A2A41" w:rsidR="00A37961" w:rsidRPr="000767C0" w:rsidRDefault="00A37961">
      <w:pPr>
        <w:rPr>
          <w:sz w:val="28"/>
          <w:szCs w:val="28"/>
        </w:rPr>
      </w:pPr>
      <w:r w:rsidRPr="000767C0">
        <w:rPr>
          <w:sz w:val="28"/>
          <w:szCs w:val="28"/>
        </w:rPr>
        <w:t>Рис. 1.3. Перевірка роботи</w:t>
      </w:r>
    </w:p>
    <w:p w14:paraId="2E03E30B" w14:textId="6D30E399" w:rsidR="00A37961" w:rsidRPr="000767C0" w:rsidRDefault="000767C0">
      <w:pPr>
        <w:rPr>
          <w:sz w:val="28"/>
          <w:szCs w:val="28"/>
        </w:rPr>
      </w:pPr>
      <w:r w:rsidRPr="000767C0">
        <w:rPr>
          <w:noProof/>
          <w:sz w:val="28"/>
          <w:szCs w:val="28"/>
        </w:rPr>
        <w:drawing>
          <wp:inline distT="0" distB="0" distL="0" distR="0" wp14:anchorId="667186FC" wp14:editId="2C5453C8">
            <wp:extent cx="3790476" cy="676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49BD" w14:textId="44F35B52" w:rsidR="000767C0" w:rsidRDefault="000767C0">
      <w:pPr>
        <w:rPr>
          <w:sz w:val="28"/>
          <w:szCs w:val="28"/>
        </w:rPr>
      </w:pPr>
      <w:r w:rsidRPr="000767C0">
        <w:rPr>
          <w:sz w:val="28"/>
          <w:szCs w:val="28"/>
        </w:rPr>
        <w:t>Рис. 1.5. Зупинка та видалення образу</w:t>
      </w:r>
    </w:p>
    <w:p w14:paraId="585C45BB" w14:textId="77777777" w:rsidR="000767C0" w:rsidRDefault="000767C0" w:rsidP="000767C0">
      <w:pPr>
        <w:jc w:val="both"/>
        <w:rPr>
          <w:b/>
          <w:bCs/>
          <w:sz w:val="28"/>
          <w:szCs w:val="28"/>
        </w:rPr>
      </w:pPr>
    </w:p>
    <w:p w14:paraId="470322D1" w14:textId="768E31F5" w:rsidR="000767C0" w:rsidRPr="000767C0" w:rsidRDefault="000767C0" w:rsidP="000767C0">
      <w:pPr>
        <w:ind w:firstLine="851"/>
        <w:jc w:val="both"/>
        <w:rPr>
          <w:sz w:val="28"/>
          <w:szCs w:val="28"/>
        </w:rPr>
      </w:pPr>
      <w:r w:rsidRPr="000767C0"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навчився встановлювати </w:t>
      </w:r>
      <w:r>
        <w:rPr>
          <w:sz w:val="28"/>
          <w:szCs w:val="28"/>
          <w:lang w:val="en-US"/>
        </w:rPr>
        <w:t>Docker</w:t>
      </w:r>
      <w:r>
        <w:rPr>
          <w:sz w:val="28"/>
          <w:szCs w:val="28"/>
        </w:rPr>
        <w:t xml:space="preserve"> та ознайомився з його базовими командами </w:t>
      </w:r>
    </w:p>
    <w:p w14:paraId="39A2A7C9" w14:textId="7ADEF254" w:rsidR="00A37961" w:rsidRPr="000767C0" w:rsidRDefault="00A37961" w:rsidP="007A67BD">
      <w:pPr>
        <w:jc w:val="both"/>
        <w:rPr>
          <w:sz w:val="28"/>
          <w:szCs w:val="28"/>
        </w:rPr>
      </w:pPr>
    </w:p>
    <w:sectPr w:rsidR="00A37961" w:rsidRPr="000767C0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C1D2" w14:textId="77777777" w:rsidR="00AD68B6" w:rsidRDefault="00AD68B6" w:rsidP="00B06596">
      <w:r>
        <w:separator/>
      </w:r>
    </w:p>
  </w:endnote>
  <w:endnote w:type="continuationSeparator" w:id="0">
    <w:p w14:paraId="0D65271B" w14:textId="77777777" w:rsidR="00AD68B6" w:rsidRDefault="00AD68B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E097" w14:textId="77777777" w:rsidR="00AD68B6" w:rsidRDefault="00AD68B6" w:rsidP="00B06596">
      <w:r>
        <w:separator/>
      </w:r>
    </w:p>
  </w:footnote>
  <w:footnote w:type="continuationSeparator" w:id="0">
    <w:p w14:paraId="7004914C" w14:textId="77777777" w:rsidR="00AD68B6" w:rsidRDefault="00AD68B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14A" w14:textId="77777777" w:rsidR="00086C1F" w:rsidRPr="00C5317A" w:rsidRDefault="00086C1F">
    <w:pPr>
      <w:pStyle w:val="a3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A7A6B1" wp14:editId="18B2C43F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C45A" w14:textId="6C549373" w:rsidR="00086C1F" w:rsidRPr="00331968" w:rsidRDefault="00A3796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Юрченко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D3D23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E9103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14ADC5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55B3FE5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F3285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31FBC0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93A9A7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E0284A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4C897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C41EC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0B5B3" w14:textId="77777777" w:rsidR="00086C1F" w:rsidRPr="001278B1" w:rsidRDefault="00086C1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8162D" w14:textId="77777777" w:rsidR="00086C1F" w:rsidRPr="00E05FB5" w:rsidRDefault="00086C1F" w:rsidP="00E05FB5">
                                <w:r w:rsidRPr="00FA0AD6">
                                  <w:fldChar w:fldCharType="begin"/>
                                </w:r>
                                <w:r w:rsidRPr="00FA0AD6">
                                  <w:instrText xml:space="preserve"> PAGE   \* MERGEFORMAT </w:instrText>
                                </w:r>
                                <w:r w:rsidRPr="00FA0AD6">
                                  <w:fldChar w:fldCharType="separate"/>
                                </w:r>
                                <w:r w:rsidR="000E4C0C">
                                  <w:rPr>
                                    <w:noProof/>
                                  </w:rPr>
                                  <w:t>1</w:t>
                                </w:r>
                                <w:r w:rsidR="000E4C0C">
                                  <w:rPr>
                                    <w:noProof/>
                                  </w:rPr>
                                  <w:t>3</w:t>
                                </w:r>
                                <w:r w:rsidRPr="00FA0AD6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69"/>
                              <a:ext cx="5808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D6EB1" w14:textId="6D699ABA" w:rsidR="00086C1F" w:rsidRPr="00527047" w:rsidRDefault="00086C1F" w:rsidP="005D44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Державний університет «Житомирська політехніка»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4630C" w14:textId="602B3538" w:rsidR="00432D1B" w:rsidRPr="00C5317A" w:rsidRDefault="00956C69" w:rsidP="00432D1B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ru-RU"/>
                                </w:rPr>
                                <w:t xml:space="preserve">  </w:t>
                              </w:r>
                              <w:r w:rsidR="007A67BD"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  <w:p w14:paraId="40AB6ECD" w14:textId="77777777" w:rsidR="00086C1F" w:rsidRPr="00BB2D64" w:rsidRDefault="00086C1F" w:rsidP="001D6C5A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A7A6B1" id="Group 1" o:spid="_x0000_s1026" style="position:absolute;left:0;text-align:left;margin-left:-14.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EB5C45A" w14:textId="6C549373" w:rsidR="00086C1F" w:rsidRPr="00331968" w:rsidRDefault="00A3796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Юрченко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2D3D23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0E9103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514ADC5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55B3FE5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F3285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31FBC0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93A9A7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E0284A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F4C897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9C41EC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20B5B3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7768162D" w14:textId="77777777" w:rsidR="00086C1F" w:rsidRPr="00E05FB5" w:rsidRDefault="00086C1F" w:rsidP="00E05FB5">
                          <w:r w:rsidRPr="00FA0AD6">
                            <w:fldChar w:fldCharType="begin"/>
                          </w:r>
                          <w:r w:rsidRPr="00FA0AD6">
                            <w:instrText xml:space="preserve"> PAGE   \* MERGEFORMAT </w:instrText>
                          </w:r>
                          <w:r w:rsidRPr="00FA0AD6">
                            <w:fldChar w:fldCharType="separate"/>
                          </w:r>
                          <w:r w:rsidR="000E4C0C">
                            <w:rPr>
                              <w:noProof/>
                            </w:rPr>
                            <w:t>1</w:t>
                          </w:r>
                          <w:r w:rsidR="000E4C0C">
                            <w:rPr>
                              <w:noProof/>
                            </w:rPr>
                            <w:t>3</w:t>
                          </w:r>
                          <w:r w:rsidRPr="00FA0AD6"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69;width:58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D6EB1" w14:textId="6D699ABA" w:rsidR="00086C1F" w:rsidRPr="00527047" w:rsidRDefault="00086C1F" w:rsidP="005D44B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Державний університет «Житомирська політехніка»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.12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" filled="f" stroked="f" strokeweight=".25pt">
                  <v:textbox inset="0,1pt,0,1pt">
                    <w:txbxContent>
                      <w:p w14:paraId="4814630C" w14:textId="602B3538" w:rsidR="00432D1B" w:rsidRPr="00C5317A" w:rsidRDefault="00956C69" w:rsidP="00432D1B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ru-RU"/>
                          </w:rPr>
                          <w:t xml:space="preserve">  </w:t>
                        </w:r>
                        <w:r w:rsidR="007A67BD"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  <w:p w14:paraId="40AB6ECD" w14:textId="77777777" w:rsidR="00086C1F" w:rsidRPr="00BB2D64" w:rsidRDefault="00086C1F" w:rsidP="001D6C5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6892" w14:textId="77777777" w:rsidR="00086C1F" w:rsidRDefault="00086C1F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F66C0" wp14:editId="58B5A0A0">
              <wp:simplePos x="0" y="0"/>
              <wp:positionH relativeFrom="column">
                <wp:posOffset>-227570</wp:posOffset>
              </wp:positionH>
              <wp:positionV relativeFrom="paragraph">
                <wp:posOffset>-243181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92F7E" w14:textId="77777777" w:rsidR="00086C1F" w:rsidRPr="00C93D82" w:rsidRDefault="00086C1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F084" w14:textId="77777777" w:rsidR="00086C1F" w:rsidRPr="004D3F22" w:rsidRDefault="00086C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189E7" w14:textId="77777777" w:rsidR="00086C1F" w:rsidRPr="004D3F22" w:rsidRDefault="00086C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498D" w14:textId="77777777" w:rsidR="00086C1F" w:rsidRPr="004D3F22" w:rsidRDefault="00086C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F5BC" w14:textId="77777777" w:rsidR="00086C1F" w:rsidRPr="004D3F22" w:rsidRDefault="00086C1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200D5" w14:textId="77777777" w:rsidR="00086C1F" w:rsidRPr="00C93D82" w:rsidRDefault="00086C1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7A67" w14:textId="77777777" w:rsidR="00086C1F" w:rsidRPr="00CF5643" w:rsidRDefault="00086C1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236"/>
                          <a:ext cx="6377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2EBA5" w14:textId="1042EF41" w:rsidR="00086C1F" w:rsidRPr="00527047" w:rsidRDefault="00086C1F"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Державний університет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.12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Лр</w:t>
                            </w:r>
                            <w:r w:rsidR="007A67BD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5D492" w14:textId="77777777" w:rsidR="00086C1F" w:rsidRPr="00C93D82" w:rsidRDefault="00086C1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AAD79" w14:textId="7DAE8275" w:rsidR="00086C1F" w:rsidRPr="00D37761" w:rsidRDefault="00E84514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Юрченко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47109" w14:textId="77777777" w:rsidR="00086C1F" w:rsidRPr="00E716F4" w:rsidRDefault="00086C1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04B47" w14:textId="139CF3BD" w:rsidR="00086C1F" w:rsidRPr="00C5317A" w:rsidRDefault="00E84514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7DEB9" w14:textId="77777777" w:rsidR="00086C1F" w:rsidRPr="00C93D82" w:rsidRDefault="00086C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7F84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F328" w14:textId="77777777" w:rsidR="00086C1F" w:rsidRPr="00C93D82" w:rsidRDefault="00086C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1731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AE916" w14:textId="77777777" w:rsidR="00086C1F" w:rsidRPr="001439B3" w:rsidRDefault="00086C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9C5A" w14:textId="77777777" w:rsidR="00086C1F" w:rsidRPr="005D44B3" w:rsidRDefault="00086C1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19A6" w14:textId="77777777" w:rsidR="00086C1F" w:rsidRDefault="00086C1F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A02D4B0" w14:textId="77777777" w:rsidR="00086C1F" w:rsidRDefault="00086C1F" w:rsidP="009A5518">
                            <w:pPr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9A6468C" w14:textId="22AD0752" w:rsidR="00086C1F" w:rsidRPr="00527047" w:rsidRDefault="00086C1F"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 №</w:t>
                            </w:r>
                            <w:r w:rsidR="00E84514">
                              <w:rPr>
                                <w:sz w:val="28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E5E55" w14:textId="77777777" w:rsidR="00086C1F" w:rsidRPr="00C93D82" w:rsidRDefault="00086C1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A3D56" w14:textId="77777777" w:rsidR="00086C1F" w:rsidRPr="00C93D82" w:rsidRDefault="00086C1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F92C1" w14:textId="0154ADB3" w:rsidR="00086C1F" w:rsidRPr="004B691D" w:rsidRDefault="002D263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8CED" w14:textId="586FDCC9" w:rsidR="00086C1F" w:rsidRPr="00824AE5" w:rsidRDefault="00086C1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м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-2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66C0" id="Group 25" o:spid="_x0000_s1050" style="position:absolute;left:0;text-align:left;margin-left:-17.9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B092F7E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E2DF084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5D0189E7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66FE498D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523F5BC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79F200D5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C787A67" w14:textId="77777777" w:rsidR="00086C1F" w:rsidRPr="00CF5643" w:rsidRDefault="00086C1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236;width:6377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3B2EBA5" w14:textId="1042EF41" w:rsidR="00086C1F" w:rsidRPr="00527047" w:rsidRDefault="00086C1F"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Державний університет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.12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Лр</w:t>
                      </w:r>
                      <w:r w:rsidR="007A67BD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4525D492" w14:textId="77777777" w:rsidR="00086C1F" w:rsidRPr="00C93D82" w:rsidRDefault="00086C1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2CAAD79" w14:textId="7DAE8275" w:rsidR="00086C1F" w:rsidRPr="00D37761" w:rsidRDefault="00E8451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Юрченко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70F47109" w14:textId="77777777" w:rsidR="00086C1F" w:rsidRPr="00E716F4" w:rsidRDefault="00086C1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6104B47" w14:textId="139CF3BD" w:rsidR="00086C1F" w:rsidRPr="00C5317A" w:rsidRDefault="00E84514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2957DEB9" w14:textId="77777777" w:rsidR="00086C1F" w:rsidRPr="00C93D82" w:rsidRDefault="00086C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1A47F84" w14:textId="77777777" w:rsidR="00086C1F" w:rsidRPr="00E00BAC" w:rsidRDefault="00086C1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403FF328" w14:textId="77777777" w:rsidR="00086C1F" w:rsidRPr="00C93D82" w:rsidRDefault="00086C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4E21731" w14:textId="77777777" w:rsidR="00086C1F" w:rsidRPr="00E00BAC" w:rsidRDefault="00086C1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14:paraId="06CAE916" w14:textId="77777777" w:rsidR="00086C1F" w:rsidRPr="001439B3" w:rsidRDefault="00086C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A8B9C5A" w14:textId="77777777" w:rsidR="00086C1F" w:rsidRPr="005D44B3" w:rsidRDefault="00086C1F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9B619A6" w14:textId="77777777" w:rsidR="00086C1F" w:rsidRDefault="00086C1F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A02D4B0" w14:textId="77777777" w:rsidR="00086C1F" w:rsidRDefault="00086C1F" w:rsidP="009A5518">
                      <w:pPr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9A6468C" w14:textId="22AD0752" w:rsidR="00086C1F" w:rsidRPr="00527047" w:rsidRDefault="00086C1F">
                      <w:r>
                        <w:rPr>
                          <w:sz w:val="28"/>
                          <w:szCs w:val="30"/>
                        </w:rPr>
                        <w:t>лабораторної роботи №</w:t>
                      </w:r>
                      <w:r w:rsidR="00E84514">
                        <w:rPr>
                          <w:sz w:val="28"/>
                          <w:szCs w:val="30"/>
                        </w:rPr>
                        <w:t>1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<v:textbox inset="0,0,0,0">
                  <w:txbxContent>
                    <w:p w14:paraId="159E5E55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3FCA3D56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C1F92C1" w14:textId="0154ADB3" w:rsidR="00086C1F" w:rsidRPr="004B691D" w:rsidRDefault="002D263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95B8CED" w14:textId="586FDCC9" w:rsidR="00086C1F" w:rsidRPr="00824AE5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84514">
                        <w:rPr>
                          <w:sz w:val="32"/>
                          <w:szCs w:val="32"/>
                        </w:rPr>
                        <w:t>ІПЗ</w:t>
                      </w:r>
                      <w:r w:rsidR="00206BFD">
                        <w:rPr>
                          <w:sz w:val="32"/>
                          <w:szCs w:val="32"/>
                        </w:rPr>
                        <w:t>м</w:t>
                      </w:r>
                      <w:r>
                        <w:rPr>
                          <w:sz w:val="32"/>
                          <w:szCs w:val="32"/>
                        </w:rPr>
                        <w:t>-2</w:t>
                      </w:r>
                      <w:r w:rsidR="00E84514">
                        <w:rPr>
                          <w:sz w:val="32"/>
                          <w:szCs w:val="32"/>
                        </w:rPr>
                        <w:t>1</w:t>
                      </w:r>
                      <w:r w:rsidR="00206BFD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6927D5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64565A4"/>
    <w:multiLevelType w:val="hybridMultilevel"/>
    <w:tmpl w:val="DAE412A4"/>
    <w:lvl w:ilvl="0" w:tplc="F1E69F9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7617BF0"/>
    <w:multiLevelType w:val="hybridMultilevel"/>
    <w:tmpl w:val="888E1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16A5E"/>
    <w:multiLevelType w:val="hybridMultilevel"/>
    <w:tmpl w:val="6D52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6429"/>
    <w:multiLevelType w:val="hybridMultilevel"/>
    <w:tmpl w:val="C758F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313B2"/>
    <w:multiLevelType w:val="hybridMultilevel"/>
    <w:tmpl w:val="98B8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E2585"/>
    <w:multiLevelType w:val="hybridMultilevel"/>
    <w:tmpl w:val="4D94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65F78"/>
    <w:multiLevelType w:val="hybridMultilevel"/>
    <w:tmpl w:val="84EE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B73FEF"/>
    <w:multiLevelType w:val="hybridMultilevel"/>
    <w:tmpl w:val="FF505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425E7A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25F0"/>
    <w:multiLevelType w:val="hybridMultilevel"/>
    <w:tmpl w:val="641618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62AF2"/>
    <w:multiLevelType w:val="hybridMultilevel"/>
    <w:tmpl w:val="AF90D79A"/>
    <w:lvl w:ilvl="0" w:tplc="00D2C276">
      <w:start w:val="195"/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72A50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052E7"/>
    <w:multiLevelType w:val="hybridMultilevel"/>
    <w:tmpl w:val="3B9C1E9C"/>
    <w:lvl w:ilvl="0" w:tplc="68DA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14702821">
    <w:abstractNumId w:val="22"/>
  </w:num>
  <w:num w:numId="2" w16cid:durableId="1852135601">
    <w:abstractNumId w:val="19"/>
  </w:num>
  <w:num w:numId="3" w16cid:durableId="1380788294">
    <w:abstractNumId w:val="5"/>
  </w:num>
  <w:num w:numId="4" w16cid:durableId="392898278">
    <w:abstractNumId w:val="20"/>
  </w:num>
  <w:num w:numId="5" w16cid:durableId="1330865018">
    <w:abstractNumId w:val="1"/>
  </w:num>
  <w:num w:numId="6" w16cid:durableId="758990912">
    <w:abstractNumId w:val="8"/>
  </w:num>
  <w:num w:numId="7" w16cid:durableId="644044864">
    <w:abstractNumId w:val="32"/>
  </w:num>
  <w:num w:numId="8" w16cid:durableId="1635139556">
    <w:abstractNumId w:val="2"/>
  </w:num>
  <w:num w:numId="9" w16cid:durableId="1876917451">
    <w:abstractNumId w:val="33"/>
  </w:num>
  <w:num w:numId="10" w16cid:durableId="1378626028">
    <w:abstractNumId w:val="30"/>
  </w:num>
  <w:num w:numId="11" w16cid:durableId="1027949553">
    <w:abstractNumId w:val="45"/>
  </w:num>
  <w:num w:numId="12" w16cid:durableId="1137068160">
    <w:abstractNumId w:val="23"/>
  </w:num>
  <w:num w:numId="13" w16cid:durableId="936984511">
    <w:abstractNumId w:val="16"/>
  </w:num>
  <w:num w:numId="14" w16cid:durableId="255410839">
    <w:abstractNumId w:val="15"/>
  </w:num>
  <w:num w:numId="15" w16cid:durableId="2131901684">
    <w:abstractNumId w:val="35"/>
  </w:num>
  <w:num w:numId="16" w16cid:durableId="542132514">
    <w:abstractNumId w:val="28"/>
  </w:num>
  <w:num w:numId="17" w16cid:durableId="1164973450">
    <w:abstractNumId w:val="3"/>
  </w:num>
  <w:num w:numId="18" w16cid:durableId="1953634489">
    <w:abstractNumId w:val="12"/>
  </w:num>
  <w:num w:numId="19" w16cid:durableId="696928647">
    <w:abstractNumId w:val="21"/>
  </w:num>
  <w:num w:numId="20" w16cid:durableId="327252176">
    <w:abstractNumId w:val="7"/>
  </w:num>
  <w:num w:numId="21" w16cid:durableId="2002007487">
    <w:abstractNumId w:val="42"/>
  </w:num>
  <w:num w:numId="22" w16cid:durableId="679165321">
    <w:abstractNumId w:val="0"/>
  </w:num>
  <w:num w:numId="23" w16cid:durableId="1278683822">
    <w:abstractNumId w:val="40"/>
  </w:num>
  <w:num w:numId="24" w16cid:durableId="843013831">
    <w:abstractNumId w:val="44"/>
  </w:num>
  <w:num w:numId="25" w16cid:durableId="1771583030">
    <w:abstractNumId w:val="24"/>
  </w:num>
  <w:num w:numId="26" w16cid:durableId="565148786">
    <w:abstractNumId w:val="34"/>
  </w:num>
  <w:num w:numId="27" w16cid:durableId="418715599">
    <w:abstractNumId w:val="11"/>
  </w:num>
  <w:num w:numId="28" w16cid:durableId="1157260495">
    <w:abstractNumId w:val="43"/>
  </w:num>
  <w:num w:numId="29" w16cid:durableId="1020395953">
    <w:abstractNumId w:val="17"/>
  </w:num>
  <w:num w:numId="30" w16cid:durableId="829172791">
    <w:abstractNumId w:val="47"/>
  </w:num>
  <w:num w:numId="31" w16cid:durableId="728460062">
    <w:abstractNumId w:val="38"/>
  </w:num>
  <w:num w:numId="32" w16cid:durableId="1743062095">
    <w:abstractNumId w:val="25"/>
  </w:num>
  <w:num w:numId="33" w16cid:durableId="1912353786">
    <w:abstractNumId w:val="4"/>
  </w:num>
  <w:num w:numId="34" w16cid:durableId="1882741578">
    <w:abstractNumId w:val="13"/>
  </w:num>
  <w:num w:numId="35" w16cid:durableId="1679843908">
    <w:abstractNumId w:val="10"/>
  </w:num>
  <w:num w:numId="36" w16cid:durableId="627399636">
    <w:abstractNumId w:val="6"/>
  </w:num>
  <w:num w:numId="37" w16cid:durableId="704411021">
    <w:abstractNumId w:val="41"/>
  </w:num>
  <w:num w:numId="38" w16cid:durableId="1703703876">
    <w:abstractNumId w:val="36"/>
  </w:num>
  <w:num w:numId="39" w16cid:durableId="123692832">
    <w:abstractNumId w:val="14"/>
  </w:num>
  <w:num w:numId="40" w16cid:durableId="1547907999">
    <w:abstractNumId w:val="29"/>
  </w:num>
  <w:num w:numId="41" w16cid:durableId="494733603">
    <w:abstractNumId w:val="9"/>
  </w:num>
  <w:num w:numId="42" w16cid:durableId="1328048265">
    <w:abstractNumId w:val="27"/>
  </w:num>
  <w:num w:numId="43" w16cid:durableId="1152451224">
    <w:abstractNumId w:val="37"/>
  </w:num>
  <w:num w:numId="44" w16cid:durableId="1310552561">
    <w:abstractNumId w:val="39"/>
  </w:num>
  <w:num w:numId="45" w16cid:durableId="480074413">
    <w:abstractNumId w:val="18"/>
  </w:num>
  <w:num w:numId="46" w16cid:durableId="631132827">
    <w:abstractNumId w:val="46"/>
  </w:num>
  <w:num w:numId="47" w16cid:durableId="1498568394">
    <w:abstractNumId w:val="26"/>
  </w:num>
  <w:num w:numId="48" w16cid:durableId="31642146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B8"/>
    <w:rsid w:val="00000271"/>
    <w:rsid w:val="0000038E"/>
    <w:rsid w:val="00000E19"/>
    <w:rsid w:val="00001008"/>
    <w:rsid w:val="00001464"/>
    <w:rsid w:val="00001B93"/>
    <w:rsid w:val="00002F3F"/>
    <w:rsid w:val="00004765"/>
    <w:rsid w:val="00005F0F"/>
    <w:rsid w:val="000062BA"/>
    <w:rsid w:val="000066AA"/>
    <w:rsid w:val="0000715D"/>
    <w:rsid w:val="00007C6B"/>
    <w:rsid w:val="00010FB8"/>
    <w:rsid w:val="00011808"/>
    <w:rsid w:val="00012790"/>
    <w:rsid w:val="00012B12"/>
    <w:rsid w:val="00012D71"/>
    <w:rsid w:val="00013035"/>
    <w:rsid w:val="00013138"/>
    <w:rsid w:val="00013B32"/>
    <w:rsid w:val="00013DF6"/>
    <w:rsid w:val="000140D6"/>
    <w:rsid w:val="00014799"/>
    <w:rsid w:val="00014987"/>
    <w:rsid w:val="00015BC8"/>
    <w:rsid w:val="00016D71"/>
    <w:rsid w:val="000205D8"/>
    <w:rsid w:val="00023AFA"/>
    <w:rsid w:val="000246CB"/>
    <w:rsid w:val="0002555F"/>
    <w:rsid w:val="000259D0"/>
    <w:rsid w:val="00025C01"/>
    <w:rsid w:val="00026124"/>
    <w:rsid w:val="000261CC"/>
    <w:rsid w:val="00026FF1"/>
    <w:rsid w:val="000271C7"/>
    <w:rsid w:val="0002774B"/>
    <w:rsid w:val="00030FBC"/>
    <w:rsid w:val="00031003"/>
    <w:rsid w:val="00031721"/>
    <w:rsid w:val="00031A03"/>
    <w:rsid w:val="0003388B"/>
    <w:rsid w:val="00034171"/>
    <w:rsid w:val="00034278"/>
    <w:rsid w:val="000348BD"/>
    <w:rsid w:val="00034D07"/>
    <w:rsid w:val="0003519B"/>
    <w:rsid w:val="00035528"/>
    <w:rsid w:val="00036033"/>
    <w:rsid w:val="00036112"/>
    <w:rsid w:val="00036B3F"/>
    <w:rsid w:val="00036CF7"/>
    <w:rsid w:val="00036CF8"/>
    <w:rsid w:val="000377FD"/>
    <w:rsid w:val="00037A6A"/>
    <w:rsid w:val="00037D63"/>
    <w:rsid w:val="00037F91"/>
    <w:rsid w:val="00041195"/>
    <w:rsid w:val="00041503"/>
    <w:rsid w:val="00041C1B"/>
    <w:rsid w:val="00042EEE"/>
    <w:rsid w:val="0004324C"/>
    <w:rsid w:val="00043517"/>
    <w:rsid w:val="000435DF"/>
    <w:rsid w:val="00043785"/>
    <w:rsid w:val="0004455F"/>
    <w:rsid w:val="00044DF6"/>
    <w:rsid w:val="00044F9D"/>
    <w:rsid w:val="000458AB"/>
    <w:rsid w:val="00045B7B"/>
    <w:rsid w:val="00045B99"/>
    <w:rsid w:val="00045DAE"/>
    <w:rsid w:val="000461CF"/>
    <w:rsid w:val="0004672F"/>
    <w:rsid w:val="00046DC8"/>
    <w:rsid w:val="00047972"/>
    <w:rsid w:val="00047D89"/>
    <w:rsid w:val="000508C9"/>
    <w:rsid w:val="00050ED0"/>
    <w:rsid w:val="00050EDA"/>
    <w:rsid w:val="00051304"/>
    <w:rsid w:val="0005258A"/>
    <w:rsid w:val="0005278C"/>
    <w:rsid w:val="00052F7B"/>
    <w:rsid w:val="00053949"/>
    <w:rsid w:val="00054158"/>
    <w:rsid w:val="00054658"/>
    <w:rsid w:val="00054FB7"/>
    <w:rsid w:val="000565E7"/>
    <w:rsid w:val="00056879"/>
    <w:rsid w:val="000601FD"/>
    <w:rsid w:val="00060C31"/>
    <w:rsid w:val="00060D19"/>
    <w:rsid w:val="0006261F"/>
    <w:rsid w:val="00062D31"/>
    <w:rsid w:val="00062EC5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F6"/>
    <w:rsid w:val="00071E14"/>
    <w:rsid w:val="00072F96"/>
    <w:rsid w:val="000732DB"/>
    <w:rsid w:val="00074380"/>
    <w:rsid w:val="00074D9F"/>
    <w:rsid w:val="0007564A"/>
    <w:rsid w:val="000765C2"/>
    <w:rsid w:val="000767C0"/>
    <w:rsid w:val="00076A52"/>
    <w:rsid w:val="000775CE"/>
    <w:rsid w:val="00077DFA"/>
    <w:rsid w:val="00080098"/>
    <w:rsid w:val="00080839"/>
    <w:rsid w:val="00080999"/>
    <w:rsid w:val="000809F5"/>
    <w:rsid w:val="00082A19"/>
    <w:rsid w:val="00082E0F"/>
    <w:rsid w:val="000837BF"/>
    <w:rsid w:val="00084153"/>
    <w:rsid w:val="00084C7C"/>
    <w:rsid w:val="0008558F"/>
    <w:rsid w:val="00085DAD"/>
    <w:rsid w:val="000866DC"/>
    <w:rsid w:val="00086C1F"/>
    <w:rsid w:val="0009059F"/>
    <w:rsid w:val="000911D0"/>
    <w:rsid w:val="000913B9"/>
    <w:rsid w:val="00091E81"/>
    <w:rsid w:val="00092DE9"/>
    <w:rsid w:val="00094041"/>
    <w:rsid w:val="00094941"/>
    <w:rsid w:val="00095490"/>
    <w:rsid w:val="00096A45"/>
    <w:rsid w:val="0009712E"/>
    <w:rsid w:val="000A0A0B"/>
    <w:rsid w:val="000A1A09"/>
    <w:rsid w:val="000A3C82"/>
    <w:rsid w:val="000A4B4F"/>
    <w:rsid w:val="000A4DC4"/>
    <w:rsid w:val="000A53DF"/>
    <w:rsid w:val="000A5D7E"/>
    <w:rsid w:val="000A6D07"/>
    <w:rsid w:val="000A6E4B"/>
    <w:rsid w:val="000A7497"/>
    <w:rsid w:val="000A7FDC"/>
    <w:rsid w:val="000B1829"/>
    <w:rsid w:val="000B233C"/>
    <w:rsid w:val="000B2482"/>
    <w:rsid w:val="000B39E3"/>
    <w:rsid w:val="000B4123"/>
    <w:rsid w:val="000B46E0"/>
    <w:rsid w:val="000B4727"/>
    <w:rsid w:val="000B4E69"/>
    <w:rsid w:val="000B5513"/>
    <w:rsid w:val="000B5E56"/>
    <w:rsid w:val="000B61DA"/>
    <w:rsid w:val="000B623F"/>
    <w:rsid w:val="000B629C"/>
    <w:rsid w:val="000B7245"/>
    <w:rsid w:val="000B73BC"/>
    <w:rsid w:val="000B78B5"/>
    <w:rsid w:val="000C01CD"/>
    <w:rsid w:val="000C11AE"/>
    <w:rsid w:val="000C2338"/>
    <w:rsid w:val="000C2E30"/>
    <w:rsid w:val="000C48E9"/>
    <w:rsid w:val="000C490B"/>
    <w:rsid w:val="000C593B"/>
    <w:rsid w:val="000C7A7A"/>
    <w:rsid w:val="000D0140"/>
    <w:rsid w:val="000D0546"/>
    <w:rsid w:val="000D202B"/>
    <w:rsid w:val="000D2786"/>
    <w:rsid w:val="000D2A66"/>
    <w:rsid w:val="000D3016"/>
    <w:rsid w:val="000D4158"/>
    <w:rsid w:val="000D505F"/>
    <w:rsid w:val="000D60E0"/>
    <w:rsid w:val="000D6154"/>
    <w:rsid w:val="000E0BD7"/>
    <w:rsid w:val="000E12BB"/>
    <w:rsid w:val="000E14ED"/>
    <w:rsid w:val="000E29D4"/>
    <w:rsid w:val="000E3C84"/>
    <w:rsid w:val="000E3CDA"/>
    <w:rsid w:val="000E3E46"/>
    <w:rsid w:val="000E4188"/>
    <w:rsid w:val="000E4C0C"/>
    <w:rsid w:val="000E4EF7"/>
    <w:rsid w:val="000E6735"/>
    <w:rsid w:val="000E6BE2"/>
    <w:rsid w:val="000E6D89"/>
    <w:rsid w:val="000E73AB"/>
    <w:rsid w:val="000E73EE"/>
    <w:rsid w:val="000E776D"/>
    <w:rsid w:val="000E7AE0"/>
    <w:rsid w:val="000F059A"/>
    <w:rsid w:val="000F0A41"/>
    <w:rsid w:val="000F0C50"/>
    <w:rsid w:val="000F1E8D"/>
    <w:rsid w:val="000F3150"/>
    <w:rsid w:val="000F3811"/>
    <w:rsid w:val="000F3C02"/>
    <w:rsid w:val="000F3FB0"/>
    <w:rsid w:val="000F53EA"/>
    <w:rsid w:val="000F6257"/>
    <w:rsid w:val="000F7BBB"/>
    <w:rsid w:val="00100AF4"/>
    <w:rsid w:val="00101E88"/>
    <w:rsid w:val="0010225A"/>
    <w:rsid w:val="0010260F"/>
    <w:rsid w:val="00102BAE"/>
    <w:rsid w:val="001032DB"/>
    <w:rsid w:val="001040C4"/>
    <w:rsid w:val="00104E66"/>
    <w:rsid w:val="0010536A"/>
    <w:rsid w:val="00105590"/>
    <w:rsid w:val="00110385"/>
    <w:rsid w:val="00110517"/>
    <w:rsid w:val="00110D35"/>
    <w:rsid w:val="00110EC5"/>
    <w:rsid w:val="00111A0A"/>
    <w:rsid w:val="00111E07"/>
    <w:rsid w:val="00111E49"/>
    <w:rsid w:val="00112FE1"/>
    <w:rsid w:val="0011363C"/>
    <w:rsid w:val="001138FD"/>
    <w:rsid w:val="00113CEB"/>
    <w:rsid w:val="001178A5"/>
    <w:rsid w:val="0012212C"/>
    <w:rsid w:val="001223E9"/>
    <w:rsid w:val="00122A67"/>
    <w:rsid w:val="00123382"/>
    <w:rsid w:val="00123B7D"/>
    <w:rsid w:val="0012452E"/>
    <w:rsid w:val="00124BB6"/>
    <w:rsid w:val="001251FD"/>
    <w:rsid w:val="001259A3"/>
    <w:rsid w:val="001278B1"/>
    <w:rsid w:val="00127903"/>
    <w:rsid w:val="00127932"/>
    <w:rsid w:val="001307F9"/>
    <w:rsid w:val="00130F46"/>
    <w:rsid w:val="001322BF"/>
    <w:rsid w:val="00132ACA"/>
    <w:rsid w:val="00132ADB"/>
    <w:rsid w:val="001333C7"/>
    <w:rsid w:val="00133B3A"/>
    <w:rsid w:val="00134ED2"/>
    <w:rsid w:val="00136B70"/>
    <w:rsid w:val="00136F7C"/>
    <w:rsid w:val="00137F08"/>
    <w:rsid w:val="001408B7"/>
    <w:rsid w:val="00140A8F"/>
    <w:rsid w:val="0014101E"/>
    <w:rsid w:val="001416B3"/>
    <w:rsid w:val="00142629"/>
    <w:rsid w:val="001428FE"/>
    <w:rsid w:val="00143928"/>
    <w:rsid w:val="001439B3"/>
    <w:rsid w:val="00144BA8"/>
    <w:rsid w:val="00145240"/>
    <w:rsid w:val="001464B5"/>
    <w:rsid w:val="001466AC"/>
    <w:rsid w:val="001476B8"/>
    <w:rsid w:val="0015026B"/>
    <w:rsid w:val="001508F0"/>
    <w:rsid w:val="00151459"/>
    <w:rsid w:val="001517B8"/>
    <w:rsid w:val="00152652"/>
    <w:rsid w:val="00153ABD"/>
    <w:rsid w:val="0015491F"/>
    <w:rsid w:val="00154F3D"/>
    <w:rsid w:val="001552D2"/>
    <w:rsid w:val="00155619"/>
    <w:rsid w:val="00155A79"/>
    <w:rsid w:val="001561B3"/>
    <w:rsid w:val="00156C67"/>
    <w:rsid w:val="00157AE3"/>
    <w:rsid w:val="00160B19"/>
    <w:rsid w:val="001617B5"/>
    <w:rsid w:val="00163249"/>
    <w:rsid w:val="00163E05"/>
    <w:rsid w:val="00164DE5"/>
    <w:rsid w:val="001657B1"/>
    <w:rsid w:val="00166880"/>
    <w:rsid w:val="00170709"/>
    <w:rsid w:val="00170A2C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14C"/>
    <w:rsid w:val="0018185B"/>
    <w:rsid w:val="00181F5B"/>
    <w:rsid w:val="001822AC"/>
    <w:rsid w:val="00182AA7"/>
    <w:rsid w:val="00183194"/>
    <w:rsid w:val="00184093"/>
    <w:rsid w:val="00184125"/>
    <w:rsid w:val="001849D0"/>
    <w:rsid w:val="00184D9E"/>
    <w:rsid w:val="0018544B"/>
    <w:rsid w:val="00185590"/>
    <w:rsid w:val="00185FE1"/>
    <w:rsid w:val="00186339"/>
    <w:rsid w:val="0018662B"/>
    <w:rsid w:val="00187292"/>
    <w:rsid w:val="00187801"/>
    <w:rsid w:val="00190255"/>
    <w:rsid w:val="00192D8A"/>
    <w:rsid w:val="0019340D"/>
    <w:rsid w:val="00193462"/>
    <w:rsid w:val="00193C93"/>
    <w:rsid w:val="00193F23"/>
    <w:rsid w:val="00194D19"/>
    <w:rsid w:val="0019508A"/>
    <w:rsid w:val="00195B8A"/>
    <w:rsid w:val="00195E44"/>
    <w:rsid w:val="00195FF0"/>
    <w:rsid w:val="00196774"/>
    <w:rsid w:val="00196FDD"/>
    <w:rsid w:val="001970B3"/>
    <w:rsid w:val="0019724F"/>
    <w:rsid w:val="00197762"/>
    <w:rsid w:val="0019788A"/>
    <w:rsid w:val="001A0C53"/>
    <w:rsid w:val="001A23BB"/>
    <w:rsid w:val="001A2859"/>
    <w:rsid w:val="001A2F32"/>
    <w:rsid w:val="001A31E6"/>
    <w:rsid w:val="001A5CF5"/>
    <w:rsid w:val="001A64AA"/>
    <w:rsid w:val="001A6A12"/>
    <w:rsid w:val="001A6E05"/>
    <w:rsid w:val="001A6FB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D8"/>
    <w:rsid w:val="001B5419"/>
    <w:rsid w:val="001B5513"/>
    <w:rsid w:val="001B59DF"/>
    <w:rsid w:val="001B5A53"/>
    <w:rsid w:val="001B6BA2"/>
    <w:rsid w:val="001B7368"/>
    <w:rsid w:val="001B7954"/>
    <w:rsid w:val="001B7ADA"/>
    <w:rsid w:val="001C0B63"/>
    <w:rsid w:val="001C1709"/>
    <w:rsid w:val="001C1AEE"/>
    <w:rsid w:val="001C2145"/>
    <w:rsid w:val="001C2AC5"/>
    <w:rsid w:val="001C2CFD"/>
    <w:rsid w:val="001C39FB"/>
    <w:rsid w:val="001C48C5"/>
    <w:rsid w:val="001C4ED6"/>
    <w:rsid w:val="001C4F5A"/>
    <w:rsid w:val="001C5344"/>
    <w:rsid w:val="001C535C"/>
    <w:rsid w:val="001C57AD"/>
    <w:rsid w:val="001C587B"/>
    <w:rsid w:val="001C5FF9"/>
    <w:rsid w:val="001C699D"/>
    <w:rsid w:val="001C6EE1"/>
    <w:rsid w:val="001D00D5"/>
    <w:rsid w:val="001D026D"/>
    <w:rsid w:val="001D0708"/>
    <w:rsid w:val="001D0B16"/>
    <w:rsid w:val="001D0CB6"/>
    <w:rsid w:val="001D0FAE"/>
    <w:rsid w:val="001D1381"/>
    <w:rsid w:val="001D1A49"/>
    <w:rsid w:val="001D2029"/>
    <w:rsid w:val="001D23AF"/>
    <w:rsid w:val="001D2DDD"/>
    <w:rsid w:val="001D2E45"/>
    <w:rsid w:val="001D2F24"/>
    <w:rsid w:val="001D308D"/>
    <w:rsid w:val="001D4440"/>
    <w:rsid w:val="001D4ED9"/>
    <w:rsid w:val="001D53E0"/>
    <w:rsid w:val="001D5AC7"/>
    <w:rsid w:val="001D5CB8"/>
    <w:rsid w:val="001D66E6"/>
    <w:rsid w:val="001D6C5A"/>
    <w:rsid w:val="001D6F79"/>
    <w:rsid w:val="001E112B"/>
    <w:rsid w:val="001E3199"/>
    <w:rsid w:val="001E3A1B"/>
    <w:rsid w:val="001E3E0F"/>
    <w:rsid w:val="001E67B0"/>
    <w:rsid w:val="001E7063"/>
    <w:rsid w:val="001E749A"/>
    <w:rsid w:val="001E7622"/>
    <w:rsid w:val="001E774B"/>
    <w:rsid w:val="001F0907"/>
    <w:rsid w:val="001F1356"/>
    <w:rsid w:val="001F23BB"/>
    <w:rsid w:val="001F3299"/>
    <w:rsid w:val="001F35CB"/>
    <w:rsid w:val="001F4522"/>
    <w:rsid w:val="001F5D6E"/>
    <w:rsid w:val="001F6345"/>
    <w:rsid w:val="001F63A7"/>
    <w:rsid w:val="001F755A"/>
    <w:rsid w:val="00200F4E"/>
    <w:rsid w:val="0020238E"/>
    <w:rsid w:val="00202410"/>
    <w:rsid w:val="002024AC"/>
    <w:rsid w:val="00202609"/>
    <w:rsid w:val="0020349D"/>
    <w:rsid w:val="00204328"/>
    <w:rsid w:val="002047DC"/>
    <w:rsid w:val="002069C1"/>
    <w:rsid w:val="00206BFD"/>
    <w:rsid w:val="0020757D"/>
    <w:rsid w:val="00207F3C"/>
    <w:rsid w:val="00210351"/>
    <w:rsid w:val="00210C63"/>
    <w:rsid w:val="00211769"/>
    <w:rsid w:val="00211872"/>
    <w:rsid w:val="00211FC2"/>
    <w:rsid w:val="00212386"/>
    <w:rsid w:val="00212541"/>
    <w:rsid w:val="00212CBC"/>
    <w:rsid w:val="002130F1"/>
    <w:rsid w:val="00213524"/>
    <w:rsid w:val="0021408B"/>
    <w:rsid w:val="002146BE"/>
    <w:rsid w:val="002149A2"/>
    <w:rsid w:val="00215658"/>
    <w:rsid w:val="00217517"/>
    <w:rsid w:val="00217D5C"/>
    <w:rsid w:val="002209CF"/>
    <w:rsid w:val="00220C7F"/>
    <w:rsid w:val="002216DA"/>
    <w:rsid w:val="00222B5D"/>
    <w:rsid w:val="00222DF6"/>
    <w:rsid w:val="00222ED4"/>
    <w:rsid w:val="002231B2"/>
    <w:rsid w:val="00223678"/>
    <w:rsid w:val="00223948"/>
    <w:rsid w:val="002242B6"/>
    <w:rsid w:val="00224735"/>
    <w:rsid w:val="002247C3"/>
    <w:rsid w:val="00225604"/>
    <w:rsid w:val="00233C39"/>
    <w:rsid w:val="00234472"/>
    <w:rsid w:val="00234C16"/>
    <w:rsid w:val="00235471"/>
    <w:rsid w:val="002355B4"/>
    <w:rsid w:val="00235C8A"/>
    <w:rsid w:val="00236B78"/>
    <w:rsid w:val="00236CFC"/>
    <w:rsid w:val="00237135"/>
    <w:rsid w:val="00237F39"/>
    <w:rsid w:val="00241865"/>
    <w:rsid w:val="00241B62"/>
    <w:rsid w:val="00242349"/>
    <w:rsid w:val="00242A7F"/>
    <w:rsid w:val="00243B22"/>
    <w:rsid w:val="0024444E"/>
    <w:rsid w:val="002446BE"/>
    <w:rsid w:val="00244CFF"/>
    <w:rsid w:val="002474AB"/>
    <w:rsid w:val="00247ECF"/>
    <w:rsid w:val="00250190"/>
    <w:rsid w:val="00250345"/>
    <w:rsid w:val="00250E5E"/>
    <w:rsid w:val="002510A7"/>
    <w:rsid w:val="00251AF8"/>
    <w:rsid w:val="00252EBC"/>
    <w:rsid w:val="002530C7"/>
    <w:rsid w:val="00254897"/>
    <w:rsid w:val="002550D9"/>
    <w:rsid w:val="00255C97"/>
    <w:rsid w:val="00256420"/>
    <w:rsid w:val="00256673"/>
    <w:rsid w:val="002568D2"/>
    <w:rsid w:val="00256B8F"/>
    <w:rsid w:val="00257A79"/>
    <w:rsid w:val="00257CF2"/>
    <w:rsid w:val="00257F6F"/>
    <w:rsid w:val="00260154"/>
    <w:rsid w:val="00260EDA"/>
    <w:rsid w:val="00261EE8"/>
    <w:rsid w:val="0026218F"/>
    <w:rsid w:val="002635A3"/>
    <w:rsid w:val="002638C8"/>
    <w:rsid w:val="00264B80"/>
    <w:rsid w:val="00264CF8"/>
    <w:rsid w:val="00266426"/>
    <w:rsid w:val="00266D2A"/>
    <w:rsid w:val="0026738E"/>
    <w:rsid w:val="00270ECD"/>
    <w:rsid w:val="00271460"/>
    <w:rsid w:val="002714DF"/>
    <w:rsid w:val="0027351F"/>
    <w:rsid w:val="00275464"/>
    <w:rsid w:val="002764F2"/>
    <w:rsid w:val="002775C0"/>
    <w:rsid w:val="002808C7"/>
    <w:rsid w:val="00281D53"/>
    <w:rsid w:val="002820E4"/>
    <w:rsid w:val="00282556"/>
    <w:rsid w:val="00282A5F"/>
    <w:rsid w:val="00282FB2"/>
    <w:rsid w:val="002833D6"/>
    <w:rsid w:val="00283741"/>
    <w:rsid w:val="00283D57"/>
    <w:rsid w:val="002842BB"/>
    <w:rsid w:val="00285909"/>
    <w:rsid w:val="00285B4C"/>
    <w:rsid w:val="00286F85"/>
    <w:rsid w:val="002874AC"/>
    <w:rsid w:val="00287946"/>
    <w:rsid w:val="00287C48"/>
    <w:rsid w:val="0029026D"/>
    <w:rsid w:val="0029027B"/>
    <w:rsid w:val="00291A20"/>
    <w:rsid w:val="00291A5D"/>
    <w:rsid w:val="002926D1"/>
    <w:rsid w:val="0029298A"/>
    <w:rsid w:val="002954B4"/>
    <w:rsid w:val="00296433"/>
    <w:rsid w:val="00297C82"/>
    <w:rsid w:val="00297E40"/>
    <w:rsid w:val="00297F20"/>
    <w:rsid w:val="002A1733"/>
    <w:rsid w:val="002A20A0"/>
    <w:rsid w:val="002A266A"/>
    <w:rsid w:val="002A2E69"/>
    <w:rsid w:val="002A34BA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497"/>
    <w:rsid w:val="002B05CF"/>
    <w:rsid w:val="002B075C"/>
    <w:rsid w:val="002B0F95"/>
    <w:rsid w:val="002B2158"/>
    <w:rsid w:val="002B276B"/>
    <w:rsid w:val="002B28F4"/>
    <w:rsid w:val="002B3766"/>
    <w:rsid w:val="002B39D8"/>
    <w:rsid w:val="002B3F83"/>
    <w:rsid w:val="002B55B5"/>
    <w:rsid w:val="002B59BD"/>
    <w:rsid w:val="002B6934"/>
    <w:rsid w:val="002B6E67"/>
    <w:rsid w:val="002B7859"/>
    <w:rsid w:val="002B79E1"/>
    <w:rsid w:val="002C00DC"/>
    <w:rsid w:val="002C076C"/>
    <w:rsid w:val="002C08D5"/>
    <w:rsid w:val="002C1757"/>
    <w:rsid w:val="002C1A86"/>
    <w:rsid w:val="002C269A"/>
    <w:rsid w:val="002C2EA6"/>
    <w:rsid w:val="002C4CAF"/>
    <w:rsid w:val="002C601D"/>
    <w:rsid w:val="002C65E8"/>
    <w:rsid w:val="002C6820"/>
    <w:rsid w:val="002C6AA2"/>
    <w:rsid w:val="002C6E27"/>
    <w:rsid w:val="002C7F51"/>
    <w:rsid w:val="002D07FA"/>
    <w:rsid w:val="002D09B1"/>
    <w:rsid w:val="002D09CB"/>
    <w:rsid w:val="002D0FFA"/>
    <w:rsid w:val="002D207B"/>
    <w:rsid w:val="002D2601"/>
    <w:rsid w:val="002D263E"/>
    <w:rsid w:val="002D2B67"/>
    <w:rsid w:val="002D3CF9"/>
    <w:rsid w:val="002D3EC1"/>
    <w:rsid w:val="002D5151"/>
    <w:rsid w:val="002D5A90"/>
    <w:rsid w:val="002D76FC"/>
    <w:rsid w:val="002D7C9A"/>
    <w:rsid w:val="002E1193"/>
    <w:rsid w:val="002E14D9"/>
    <w:rsid w:val="002E155B"/>
    <w:rsid w:val="002E1F7A"/>
    <w:rsid w:val="002E374D"/>
    <w:rsid w:val="002E5402"/>
    <w:rsid w:val="002E6F59"/>
    <w:rsid w:val="002E6FC6"/>
    <w:rsid w:val="002E71B1"/>
    <w:rsid w:val="002F1056"/>
    <w:rsid w:val="002F1D42"/>
    <w:rsid w:val="002F2E8D"/>
    <w:rsid w:val="002F2EC5"/>
    <w:rsid w:val="002F3462"/>
    <w:rsid w:val="002F4B71"/>
    <w:rsid w:val="002F60D1"/>
    <w:rsid w:val="002F732C"/>
    <w:rsid w:val="002F795D"/>
    <w:rsid w:val="0030172F"/>
    <w:rsid w:val="0030188F"/>
    <w:rsid w:val="00302739"/>
    <w:rsid w:val="00304211"/>
    <w:rsid w:val="0031213E"/>
    <w:rsid w:val="00312B9F"/>
    <w:rsid w:val="00312F9E"/>
    <w:rsid w:val="00313FD8"/>
    <w:rsid w:val="00314125"/>
    <w:rsid w:val="003150FD"/>
    <w:rsid w:val="0031518F"/>
    <w:rsid w:val="003151C9"/>
    <w:rsid w:val="003158B4"/>
    <w:rsid w:val="00315BDA"/>
    <w:rsid w:val="00316237"/>
    <w:rsid w:val="00316E38"/>
    <w:rsid w:val="00317A81"/>
    <w:rsid w:val="00320041"/>
    <w:rsid w:val="00320E3B"/>
    <w:rsid w:val="003218FC"/>
    <w:rsid w:val="00321C0F"/>
    <w:rsid w:val="0032218D"/>
    <w:rsid w:val="00322B7B"/>
    <w:rsid w:val="003232A7"/>
    <w:rsid w:val="00323CBB"/>
    <w:rsid w:val="00323FF8"/>
    <w:rsid w:val="00324BE6"/>
    <w:rsid w:val="00325216"/>
    <w:rsid w:val="00325EC2"/>
    <w:rsid w:val="00326BA5"/>
    <w:rsid w:val="00327744"/>
    <w:rsid w:val="0033081D"/>
    <w:rsid w:val="00330ABA"/>
    <w:rsid w:val="0033163A"/>
    <w:rsid w:val="00331968"/>
    <w:rsid w:val="003319BB"/>
    <w:rsid w:val="00333AF0"/>
    <w:rsid w:val="003340B2"/>
    <w:rsid w:val="00334585"/>
    <w:rsid w:val="00335110"/>
    <w:rsid w:val="0033667F"/>
    <w:rsid w:val="00336F80"/>
    <w:rsid w:val="003370CB"/>
    <w:rsid w:val="00337B37"/>
    <w:rsid w:val="00340211"/>
    <w:rsid w:val="00340CEA"/>
    <w:rsid w:val="00341ACD"/>
    <w:rsid w:val="00341F61"/>
    <w:rsid w:val="00342A74"/>
    <w:rsid w:val="00343136"/>
    <w:rsid w:val="0034324F"/>
    <w:rsid w:val="0034389E"/>
    <w:rsid w:val="00344983"/>
    <w:rsid w:val="003451E9"/>
    <w:rsid w:val="0034624C"/>
    <w:rsid w:val="00347ADA"/>
    <w:rsid w:val="00347CBD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D22"/>
    <w:rsid w:val="003563C9"/>
    <w:rsid w:val="00360237"/>
    <w:rsid w:val="00360657"/>
    <w:rsid w:val="0036247E"/>
    <w:rsid w:val="00363A76"/>
    <w:rsid w:val="00363CA4"/>
    <w:rsid w:val="00365D9D"/>
    <w:rsid w:val="00366881"/>
    <w:rsid w:val="0036723E"/>
    <w:rsid w:val="00367C9B"/>
    <w:rsid w:val="00367E92"/>
    <w:rsid w:val="0037052A"/>
    <w:rsid w:val="00371070"/>
    <w:rsid w:val="003710E8"/>
    <w:rsid w:val="0037130D"/>
    <w:rsid w:val="00371369"/>
    <w:rsid w:val="00372AA1"/>
    <w:rsid w:val="00373453"/>
    <w:rsid w:val="003737D3"/>
    <w:rsid w:val="00373B76"/>
    <w:rsid w:val="003740F3"/>
    <w:rsid w:val="00374721"/>
    <w:rsid w:val="003752F5"/>
    <w:rsid w:val="003755C9"/>
    <w:rsid w:val="00375A5E"/>
    <w:rsid w:val="00376563"/>
    <w:rsid w:val="003765FA"/>
    <w:rsid w:val="00376B9B"/>
    <w:rsid w:val="00376E5E"/>
    <w:rsid w:val="00380178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63C"/>
    <w:rsid w:val="003861B5"/>
    <w:rsid w:val="003872DE"/>
    <w:rsid w:val="00387F44"/>
    <w:rsid w:val="0039143B"/>
    <w:rsid w:val="0039182B"/>
    <w:rsid w:val="003920AA"/>
    <w:rsid w:val="003920EC"/>
    <w:rsid w:val="003925AD"/>
    <w:rsid w:val="0039326D"/>
    <w:rsid w:val="00393CB5"/>
    <w:rsid w:val="00394948"/>
    <w:rsid w:val="0039565A"/>
    <w:rsid w:val="00395688"/>
    <w:rsid w:val="00395944"/>
    <w:rsid w:val="00395CDB"/>
    <w:rsid w:val="0039737A"/>
    <w:rsid w:val="003A03A5"/>
    <w:rsid w:val="003A0702"/>
    <w:rsid w:val="003A1900"/>
    <w:rsid w:val="003A3ECA"/>
    <w:rsid w:val="003A442E"/>
    <w:rsid w:val="003A5511"/>
    <w:rsid w:val="003A6088"/>
    <w:rsid w:val="003A60E0"/>
    <w:rsid w:val="003A6254"/>
    <w:rsid w:val="003A6D2F"/>
    <w:rsid w:val="003A6DED"/>
    <w:rsid w:val="003B0D03"/>
    <w:rsid w:val="003B0FEB"/>
    <w:rsid w:val="003B13B8"/>
    <w:rsid w:val="003B2916"/>
    <w:rsid w:val="003B2955"/>
    <w:rsid w:val="003B3E8F"/>
    <w:rsid w:val="003B4928"/>
    <w:rsid w:val="003B60DD"/>
    <w:rsid w:val="003C009A"/>
    <w:rsid w:val="003C0E3E"/>
    <w:rsid w:val="003C2303"/>
    <w:rsid w:val="003C2DE0"/>
    <w:rsid w:val="003C3546"/>
    <w:rsid w:val="003C3E6E"/>
    <w:rsid w:val="003C407E"/>
    <w:rsid w:val="003C507C"/>
    <w:rsid w:val="003C5A97"/>
    <w:rsid w:val="003C68A6"/>
    <w:rsid w:val="003C7E99"/>
    <w:rsid w:val="003D0BAD"/>
    <w:rsid w:val="003D0F8B"/>
    <w:rsid w:val="003D15C3"/>
    <w:rsid w:val="003D219D"/>
    <w:rsid w:val="003D2BEE"/>
    <w:rsid w:val="003D34DB"/>
    <w:rsid w:val="003D3537"/>
    <w:rsid w:val="003D369A"/>
    <w:rsid w:val="003D3F51"/>
    <w:rsid w:val="003D418B"/>
    <w:rsid w:val="003D5053"/>
    <w:rsid w:val="003D527B"/>
    <w:rsid w:val="003D64D0"/>
    <w:rsid w:val="003D672D"/>
    <w:rsid w:val="003D6815"/>
    <w:rsid w:val="003D705B"/>
    <w:rsid w:val="003D731F"/>
    <w:rsid w:val="003D7AFA"/>
    <w:rsid w:val="003E11D3"/>
    <w:rsid w:val="003E1475"/>
    <w:rsid w:val="003E1705"/>
    <w:rsid w:val="003E2907"/>
    <w:rsid w:val="003E3587"/>
    <w:rsid w:val="003E374E"/>
    <w:rsid w:val="003E4450"/>
    <w:rsid w:val="003E49DF"/>
    <w:rsid w:val="003E4AFA"/>
    <w:rsid w:val="003E523C"/>
    <w:rsid w:val="003E5462"/>
    <w:rsid w:val="003E675A"/>
    <w:rsid w:val="003E6F79"/>
    <w:rsid w:val="003E7414"/>
    <w:rsid w:val="003F1C53"/>
    <w:rsid w:val="003F2753"/>
    <w:rsid w:val="003F2A01"/>
    <w:rsid w:val="003F2BF1"/>
    <w:rsid w:val="003F2C4F"/>
    <w:rsid w:val="003F2D27"/>
    <w:rsid w:val="003F49E5"/>
    <w:rsid w:val="003F4C50"/>
    <w:rsid w:val="003F4D3B"/>
    <w:rsid w:val="003F5AAD"/>
    <w:rsid w:val="003F632B"/>
    <w:rsid w:val="003F63F2"/>
    <w:rsid w:val="003F6929"/>
    <w:rsid w:val="003F6B24"/>
    <w:rsid w:val="003F7331"/>
    <w:rsid w:val="003F75AB"/>
    <w:rsid w:val="003F7DF0"/>
    <w:rsid w:val="003F7F5E"/>
    <w:rsid w:val="00400100"/>
    <w:rsid w:val="0040085C"/>
    <w:rsid w:val="00402417"/>
    <w:rsid w:val="0040241F"/>
    <w:rsid w:val="00402523"/>
    <w:rsid w:val="00402DC0"/>
    <w:rsid w:val="00403587"/>
    <w:rsid w:val="0040483F"/>
    <w:rsid w:val="00406267"/>
    <w:rsid w:val="004062C2"/>
    <w:rsid w:val="004064EF"/>
    <w:rsid w:val="0040659D"/>
    <w:rsid w:val="00406660"/>
    <w:rsid w:val="00407DFC"/>
    <w:rsid w:val="00410D4A"/>
    <w:rsid w:val="00411291"/>
    <w:rsid w:val="00411FB8"/>
    <w:rsid w:val="0041268F"/>
    <w:rsid w:val="0041276A"/>
    <w:rsid w:val="00412833"/>
    <w:rsid w:val="00415BE6"/>
    <w:rsid w:val="00415DBB"/>
    <w:rsid w:val="00415DBE"/>
    <w:rsid w:val="004167D5"/>
    <w:rsid w:val="00416980"/>
    <w:rsid w:val="00417C51"/>
    <w:rsid w:val="00417DBE"/>
    <w:rsid w:val="004207C0"/>
    <w:rsid w:val="004208A3"/>
    <w:rsid w:val="0042092E"/>
    <w:rsid w:val="00420DD1"/>
    <w:rsid w:val="0042151B"/>
    <w:rsid w:val="00422F6A"/>
    <w:rsid w:val="00423462"/>
    <w:rsid w:val="00423E1F"/>
    <w:rsid w:val="0042487D"/>
    <w:rsid w:val="00424B0F"/>
    <w:rsid w:val="00424D7A"/>
    <w:rsid w:val="004263D4"/>
    <w:rsid w:val="00426660"/>
    <w:rsid w:val="00426B44"/>
    <w:rsid w:val="004273BB"/>
    <w:rsid w:val="004273E6"/>
    <w:rsid w:val="0042746B"/>
    <w:rsid w:val="004275AA"/>
    <w:rsid w:val="00430342"/>
    <w:rsid w:val="00430757"/>
    <w:rsid w:val="00432610"/>
    <w:rsid w:val="00432D1B"/>
    <w:rsid w:val="004336BE"/>
    <w:rsid w:val="00433790"/>
    <w:rsid w:val="00434FA1"/>
    <w:rsid w:val="00434FAF"/>
    <w:rsid w:val="004364D9"/>
    <w:rsid w:val="00436B72"/>
    <w:rsid w:val="00437829"/>
    <w:rsid w:val="00437A34"/>
    <w:rsid w:val="00440144"/>
    <w:rsid w:val="00440DE4"/>
    <w:rsid w:val="00441405"/>
    <w:rsid w:val="00441F23"/>
    <w:rsid w:val="00442B0C"/>
    <w:rsid w:val="004431F3"/>
    <w:rsid w:val="00445F54"/>
    <w:rsid w:val="004460D8"/>
    <w:rsid w:val="004467FB"/>
    <w:rsid w:val="00447A29"/>
    <w:rsid w:val="00447EF8"/>
    <w:rsid w:val="00450568"/>
    <w:rsid w:val="00450A15"/>
    <w:rsid w:val="00451201"/>
    <w:rsid w:val="004514DE"/>
    <w:rsid w:val="0045407E"/>
    <w:rsid w:val="00456F0E"/>
    <w:rsid w:val="00460232"/>
    <w:rsid w:val="0046054C"/>
    <w:rsid w:val="0046098D"/>
    <w:rsid w:val="004615E3"/>
    <w:rsid w:val="004621F5"/>
    <w:rsid w:val="0046252A"/>
    <w:rsid w:val="00462AF1"/>
    <w:rsid w:val="00462EEA"/>
    <w:rsid w:val="00463283"/>
    <w:rsid w:val="00463429"/>
    <w:rsid w:val="00465252"/>
    <w:rsid w:val="0046561B"/>
    <w:rsid w:val="004656F2"/>
    <w:rsid w:val="0046593D"/>
    <w:rsid w:val="00470820"/>
    <w:rsid w:val="00471729"/>
    <w:rsid w:val="00472451"/>
    <w:rsid w:val="00472776"/>
    <w:rsid w:val="00475981"/>
    <w:rsid w:val="004759F5"/>
    <w:rsid w:val="00476CEB"/>
    <w:rsid w:val="0048036D"/>
    <w:rsid w:val="004807EB"/>
    <w:rsid w:val="004811DE"/>
    <w:rsid w:val="00481EF0"/>
    <w:rsid w:val="00482098"/>
    <w:rsid w:val="00483C85"/>
    <w:rsid w:val="00484B03"/>
    <w:rsid w:val="0048629F"/>
    <w:rsid w:val="00486F15"/>
    <w:rsid w:val="004904AF"/>
    <w:rsid w:val="00490807"/>
    <w:rsid w:val="0049082E"/>
    <w:rsid w:val="0049094F"/>
    <w:rsid w:val="00490A26"/>
    <w:rsid w:val="0049122E"/>
    <w:rsid w:val="00491781"/>
    <w:rsid w:val="00491C72"/>
    <w:rsid w:val="00491DAF"/>
    <w:rsid w:val="004921CA"/>
    <w:rsid w:val="004959C4"/>
    <w:rsid w:val="0049612B"/>
    <w:rsid w:val="00497929"/>
    <w:rsid w:val="004A0439"/>
    <w:rsid w:val="004A0C34"/>
    <w:rsid w:val="004A12ED"/>
    <w:rsid w:val="004A2149"/>
    <w:rsid w:val="004A294D"/>
    <w:rsid w:val="004A2A4C"/>
    <w:rsid w:val="004A2F4D"/>
    <w:rsid w:val="004A3111"/>
    <w:rsid w:val="004A32CF"/>
    <w:rsid w:val="004A3B8F"/>
    <w:rsid w:val="004A48C3"/>
    <w:rsid w:val="004A4A8C"/>
    <w:rsid w:val="004A5D66"/>
    <w:rsid w:val="004A6C1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54C"/>
    <w:rsid w:val="004B67D0"/>
    <w:rsid w:val="004B691D"/>
    <w:rsid w:val="004B7144"/>
    <w:rsid w:val="004B72E3"/>
    <w:rsid w:val="004B742C"/>
    <w:rsid w:val="004B76E0"/>
    <w:rsid w:val="004C0C96"/>
    <w:rsid w:val="004C149B"/>
    <w:rsid w:val="004C1A89"/>
    <w:rsid w:val="004C27F1"/>
    <w:rsid w:val="004C42EF"/>
    <w:rsid w:val="004C4638"/>
    <w:rsid w:val="004C6147"/>
    <w:rsid w:val="004C68F6"/>
    <w:rsid w:val="004C6B89"/>
    <w:rsid w:val="004C794C"/>
    <w:rsid w:val="004D2AB2"/>
    <w:rsid w:val="004D2AB4"/>
    <w:rsid w:val="004D3F22"/>
    <w:rsid w:val="004D4C32"/>
    <w:rsid w:val="004D5B32"/>
    <w:rsid w:val="004E089E"/>
    <w:rsid w:val="004E09E9"/>
    <w:rsid w:val="004E09F3"/>
    <w:rsid w:val="004E26C1"/>
    <w:rsid w:val="004E29B2"/>
    <w:rsid w:val="004E2A1C"/>
    <w:rsid w:val="004E3E50"/>
    <w:rsid w:val="004E4AE0"/>
    <w:rsid w:val="004E573B"/>
    <w:rsid w:val="004E60DA"/>
    <w:rsid w:val="004E70CE"/>
    <w:rsid w:val="004E78C4"/>
    <w:rsid w:val="004F0502"/>
    <w:rsid w:val="004F0F99"/>
    <w:rsid w:val="004F1D9C"/>
    <w:rsid w:val="004F2679"/>
    <w:rsid w:val="004F2A69"/>
    <w:rsid w:val="004F2DF4"/>
    <w:rsid w:val="004F3245"/>
    <w:rsid w:val="004F3A79"/>
    <w:rsid w:val="004F3E7E"/>
    <w:rsid w:val="004F43DA"/>
    <w:rsid w:val="004F4BC1"/>
    <w:rsid w:val="004F4FE9"/>
    <w:rsid w:val="004F511B"/>
    <w:rsid w:val="004F5F73"/>
    <w:rsid w:val="004F5FAD"/>
    <w:rsid w:val="004F61E2"/>
    <w:rsid w:val="004F6677"/>
    <w:rsid w:val="004F7A6C"/>
    <w:rsid w:val="00501653"/>
    <w:rsid w:val="00501C0E"/>
    <w:rsid w:val="005020B5"/>
    <w:rsid w:val="00502A88"/>
    <w:rsid w:val="00502D37"/>
    <w:rsid w:val="0050347F"/>
    <w:rsid w:val="005039D5"/>
    <w:rsid w:val="00503B74"/>
    <w:rsid w:val="00504A89"/>
    <w:rsid w:val="00504F2E"/>
    <w:rsid w:val="00505267"/>
    <w:rsid w:val="0050586A"/>
    <w:rsid w:val="00506511"/>
    <w:rsid w:val="00506D00"/>
    <w:rsid w:val="005101F0"/>
    <w:rsid w:val="0051037A"/>
    <w:rsid w:val="005106CA"/>
    <w:rsid w:val="0051094E"/>
    <w:rsid w:val="00510E10"/>
    <w:rsid w:val="005115F9"/>
    <w:rsid w:val="005117D1"/>
    <w:rsid w:val="00511927"/>
    <w:rsid w:val="00512476"/>
    <w:rsid w:val="00512A6E"/>
    <w:rsid w:val="0051305E"/>
    <w:rsid w:val="00513EFB"/>
    <w:rsid w:val="005149C9"/>
    <w:rsid w:val="00517B4B"/>
    <w:rsid w:val="00517C3C"/>
    <w:rsid w:val="00517D02"/>
    <w:rsid w:val="00520774"/>
    <w:rsid w:val="00521761"/>
    <w:rsid w:val="00522943"/>
    <w:rsid w:val="00522D4A"/>
    <w:rsid w:val="00523279"/>
    <w:rsid w:val="00524015"/>
    <w:rsid w:val="00524165"/>
    <w:rsid w:val="00527047"/>
    <w:rsid w:val="00530186"/>
    <w:rsid w:val="0053047C"/>
    <w:rsid w:val="00530E1B"/>
    <w:rsid w:val="00531CE6"/>
    <w:rsid w:val="00531DCD"/>
    <w:rsid w:val="00532775"/>
    <w:rsid w:val="005327E6"/>
    <w:rsid w:val="00532C3B"/>
    <w:rsid w:val="00532EA0"/>
    <w:rsid w:val="005343B4"/>
    <w:rsid w:val="00534D34"/>
    <w:rsid w:val="00535CE4"/>
    <w:rsid w:val="005375BD"/>
    <w:rsid w:val="00540E1E"/>
    <w:rsid w:val="005413E7"/>
    <w:rsid w:val="00542034"/>
    <w:rsid w:val="00542162"/>
    <w:rsid w:val="00543612"/>
    <w:rsid w:val="00544C6E"/>
    <w:rsid w:val="00544EF6"/>
    <w:rsid w:val="005462FC"/>
    <w:rsid w:val="0054654C"/>
    <w:rsid w:val="005501EC"/>
    <w:rsid w:val="00550278"/>
    <w:rsid w:val="00550E14"/>
    <w:rsid w:val="005516B6"/>
    <w:rsid w:val="00552ADA"/>
    <w:rsid w:val="00552DF5"/>
    <w:rsid w:val="005539CD"/>
    <w:rsid w:val="0055426E"/>
    <w:rsid w:val="005549DE"/>
    <w:rsid w:val="00554DB0"/>
    <w:rsid w:val="005553E1"/>
    <w:rsid w:val="00555401"/>
    <w:rsid w:val="00555D2D"/>
    <w:rsid w:val="005560B3"/>
    <w:rsid w:val="0056129C"/>
    <w:rsid w:val="00561395"/>
    <w:rsid w:val="00563CF4"/>
    <w:rsid w:val="0056449A"/>
    <w:rsid w:val="005644C5"/>
    <w:rsid w:val="00565D7E"/>
    <w:rsid w:val="005665A4"/>
    <w:rsid w:val="00572F7A"/>
    <w:rsid w:val="00573415"/>
    <w:rsid w:val="00573A78"/>
    <w:rsid w:val="005741D6"/>
    <w:rsid w:val="005752AA"/>
    <w:rsid w:val="0057652C"/>
    <w:rsid w:val="00576D90"/>
    <w:rsid w:val="00576EB2"/>
    <w:rsid w:val="00577CEB"/>
    <w:rsid w:val="0058004E"/>
    <w:rsid w:val="0058027A"/>
    <w:rsid w:val="00580369"/>
    <w:rsid w:val="00580896"/>
    <w:rsid w:val="00580E5E"/>
    <w:rsid w:val="0058337A"/>
    <w:rsid w:val="00583AFF"/>
    <w:rsid w:val="00584EBC"/>
    <w:rsid w:val="0058525E"/>
    <w:rsid w:val="00587805"/>
    <w:rsid w:val="00587F0B"/>
    <w:rsid w:val="00591228"/>
    <w:rsid w:val="00591B6C"/>
    <w:rsid w:val="00593F4B"/>
    <w:rsid w:val="00595640"/>
    <w:rsid w:val="00595CA0"/>
    <w:rsid w:val="005962F5"/>
    <w:rsid w:val="005968F8"/>
    <w:rsid w:val="00596ED6"/>
    <w:rsid w:val="00597864"/>
    <w:rsid w:val="00597979"/>
    <w:rsid w:val="005A0DC9"/>
    <w:rsid w:val="005A169F"/>
    <w:rsid w:val="005A1879"/>
    <w:rsid w:val="005A1C36"/>
    <w:rsid w:val="005A2AE0"/>
    <w:rsid w:val="005A32C7"/>
    <w:rsid w:val="005A4742"/>
    <w:rsid w:val="005A4AA2"/>
    <w:rsid w:val="005A5186"/>
    <w:rsid w:val="005A5510"/>
    <w:rsid w:val="005A65F9"/>
    <w:rsid w:val="005A67E2"/>
    <w:rsid w:val="005A6851"/>
    <w:rsid w:val="005A755B"/>
    <w:rsid w:val="005A7714"/>
    <w:rsid w:val="005B0742"/>
    <w:rsid w:val="005B24AE"/>
    <w:rsid w:val="005B2957"/>
    <w:rsid w:val="005B3095"/>
    <w:rsid w:val="005B36EF"/>
    <w:rsid w:val="005B3F67"/>
    <w:rsid w:val="005B4E01"/>
    <w:rsid w:val="005B4F84"/>
    <w:rsid w:val="005B60EE"/>
    <w:rsid w:val="005B77C4"/>
    <w:rsid w:val="005B7BFF"/>
    <w:rsid w:val="005C0515"/>
    <w:rsid w:val="005C125D"/>
    <w:rsid w:val="005C170F"/>
    <w:rsid w:val="005C1B2A"/>
    <w:rsid w:val="005C2829"/>
    <w:rsid w:val="005C2C42"/>
    <w:rsid w:val="005C2E9A"/>
    <w:rsid w:val="005C3514"/>
    <w:rsid w:val="005C3940"/>
    <w:rsid w:val="005C3EFB"/>
    <w:rsid w:val="005C5799"/>
    <w:rsid w:val="005C5808"/>
    <w:rsid w:val="005C5813"/>
    <w:rsid w:val="005C5F6A"/>
    <w:rsid w:val="005C6E34"/>
    <w:rsid w:val="005D0405"/>
    <w:rsid w:val="005D093C"/>
    <w:rsid w:val="005D0E7A"/>
    <w:rsid w:val="005D108D"/>
    <w:rsid w:val="005D16CB"/>
    <w:rsid w:val="005D1DE8"/>
    <w:rsid w:val="005D20B6"/>
    <w:rsid w:val="005D2367"/>
    <w:rsid w:val="005D31D7"/>
    <w:rsid w:val="005D3892"/>
    <w:rsid w:val="005D44B3"/>
    <w:rsid w:val="005D4693"/>
    <w:rsid w:val="005D48DC"/>
    <w:rsid w:val="005D4F0D"/>
    <w:rsid w:val="005D5B1A"/>
    <w:rsid w:val="005D5B78"/>
    <w:rsid w:val="005D68C7"/>
    <w:rsid w:val="005D6B9C"/>
    <w:rsid w:val="005D6C69"/>
    <w:rsid w:val="005D7035"/>
    <w:rsid w:val="005D737E"/>
    <w:rsid w:val="005D7F63"/>
    <w:rsid w:val="005E02D3"/>
    <w:rsid w:val="005E1141"/>
    <w:rsid w:val="005E1854"/>
    <w:rsid w:val="005E2069"/>
    <w:rsid w:val="005E20BF"/>
    <w:rsid w:val="005E37F7"/>
    <w:rsid w:val="005E3B27"/>
    <w:rsid w:val="005E3CE7"/>
    <w:rsid w:val="005E4684"/>
    <w:rsid w:val="005E4D0F"/>
    <w:rsid w:val="005E5A1E"/>
    <w:rsid w:val="005E5E2B"/>
    <w:rsid w:val="005E6E0A"/>
    <w:rsid w:val="005E6E2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2C"/>
    <w:rsid w:val="005F667D"/>
    <w:rsid w:val="005F66E3"/>
    <w:rsid w:val="005F7617"/>
    <w:rsid w:val="006006D1"/>
    <w:rsid w:val="0060089C"/>
    <w:rsid w:val="00601323"/>
    <w:rsid w:val="006017FA"/>
    <w:rsid w:val="0060254C"/>
    <w:rsid w:val="006033D9"/>
    <w:rsid w:val="0060380A"/>
    <w:rsid w:val="006059DB"/>
    <w:rsid w:val="00605B58"/>
    <w:rsid w:val="00606396"/>
    <w:rsid w:val="00606BDF"/>
    <w:rsid w:val="0060709C"/>
    <w:rsid w:val="0060734C"/>
    <w:rsid w:val="00607F0E"/>
    <w:rsid w:val="006100A1"/>
    <w:rsid w:val="00611078"/>
    <w:rsid w:val="006117CE"/>
    <w:rsid w:val="00611DC9"/>
    <w:rsid w:val="0061200F"/>
    <w:rsid w:val="00612A03"/>
    <w:rsid w:val="00613264"/>
    <w:rsid w:val="006135B0"/>
    <w:rsid w:val="00613EEF"/>
    <w:rsid w:val="006143AB"/>
    <w:rsid w:val="00615366"/>
    <w:rsid w:val="006154A2"/>
    <w:rsid w:val="00615A4D"/>
    <w:rsid w:val="00615F98"/>
    <w:rsid w:val="0061696D"/>
    <w:rsid w:val="006171D1"/>
    <w:rsid w:val="006206C3"/>
    <w:rsid w:val="006215AE"/>
    <w:rsid w:val="006219E8"/>
    <w:rsid w:val="00623ACF"/>
    <w:rsid w:val="0062481A"/>
    <w:rsid w:val="00624D22"/>
    <w:rsid w:val="00626A33"/>
    <w:rsid w:val="00631133"/>
    <w:rsid w:val="00631F92"/>
    <w:rsid w:val="00632980"/>
    <w:rsid w:val="006339D3"/>
    <w:rsid w:val="00634139"/>
    <w:rsid w:val="006351D9"/>
    <w:rsid w:val="00636E19"/>
    <w:rsid w:val="00636E2E"/>
    <w:rsid w:val="00637944"/>
    <w:rsid w:val="0064027A"/>
    <w:rsid w:val="00641094"/>
    <w:rsid w:val="0064144B"/>
    <w:rsid w:val="00641A65"/>
    <w:rsid w:val="0064246E"/>
    <w:rsid w:val="00642734"/>
    <w:rsid w:val="00642869"/>
    <w:rsid w:val="006457F3"/>
    <w:rsid w:val="00645A70"/>
    <w:rsid w:val="00645B68"/>
    <w:rsid w:val="006460A6"/>
    <w:rsid w:val="00646926"/>
    <w:rsid w:val="00646EC2"/>
    <w:rsid w:val="006475CC"/>
    <w:rsid w:val="00647CF3"/>
    <w:rsid w:val="006501E1"/>
    <w:rsid w:val="006519CD"/>
    <w:rsid w:val="00652016"/>
    <w:rsid w:val="00652020"/>
    <w:rsid w:val="006521DD"/>
    <w:rsid w:val="0065254C"/>
    <w:rsid w:val="00652B72"/>
    <w:rsid w:val="00652D06"/>
    <w:rsid w:val="006538E5"/>
    <w:rsid w:val="00653DF6"/>
    <w:rsid w:val="0065411F"/>
    <w:rsid w:val="0065491A"/>
    <w:rsid w:val="00655E7F"/>
    <w:rsid w:val="0065615B"/>
    <w:rsid w:val="00661EB7"/>
    <w:rsid w:val="00663289"/>
    <w:rsid w:val="00664BAF"/>
    <w:rsid w:val="00664DE1"/>
    <w:rsid w:val="0066533A"/>
    <w:rsid w:val="006657F4"/>
    <w:rsid w:val="00666C31"/>
    <w:rsid w:val="00667288"/>
    <w:rsid w:val="0066787C"/>
    <w:rsid w:val="006704FC"/>
    <w:rsid w:val="00670CFE"/>
    <w:rsid w:val="0067117C"/>
    <w:rsid w:val="006715E9"/>
    <w:rsid w:val="00672A1C"/>
    <w:rsid w:val="0067360A"/>
    <w:rsid w:val="00674306"/>
    <w:rsid w:val="00676909"/>
    <w:rsid w:val="00676C36"/>
    <w:rsid w:val="00676E98"/>
    <w:rsid w:val="006818E2"/>
    <w:rsid w:val="006830B9"/>
    <w:rsid w:val="00683E4F"/>
    <w:rsid w:val="00685539"/>
    <w:rsid w:val="00685C41"/>
    <w:rsid w:val="00687435"/>
    <w:rsid w:val="00687D2C"/>
    <w:rsid w:val="00690217"/>
    <w:rsid w:val="0069041D"/>
    <w:rsid w:val="006906DA"/>
    <w:rsid w:val="00690BCB"/>
    <w:rsid w:val="00690E68"/>
    <w:rsid w:val="006922A5"/>
    <w:rsid w:val="00692900"/>
    <w:rsid w:val="00692AED"/>
    <w:rsid w:val="006932C0"/>
    <w:rsid w:val="00693E67"/>
    <w:rsid w:val="006943B6"/>
    <w:rsid w:val="006947E0"/>
    <w:rsid w:val="006953D1"/>
    <w:rsid w:val="00695EFF"/>
    <w:rsid w:val="00695FF4"/>
    <w:rsid w:val="006962DF"/>
    <w:rsid w:val="006974B9"/>
    <w:rsid w:val="0069772C"/>
    <w:rsid w:val="006A0BC7"/>
    <w:rsid w:val="006A1314"/>
    <w:rsid w:val="006A1584"/>
    <w:rsid w:val="006A21F1"/>
    <w:rsid w:val="006A2361"/>
    <w:rsid w:val="006A2943"/>
    <w:rsid w:val="006A332B"/>
    <w:rsid w:val="006A33E4"/>
    <w:rsid w:val="006A43F0"/>
    <w:rsid w:val="006A4F04"/>
    <w:rsid w:val="006A64FE"/>
    <w:rsid w:val="006A7287"/>
    <w:rsid w:val="006B00A1"/>
    <w:rsid w:val="006B0D02"/>
    <w:rsid w:val="006B0EB1"/>
    <w:rsid w:val="006B13F6"/>
    <w:rsid w:val="006B1401"/>
    <w:rsid w:val="006B190F"/>
    <w:rsid w:val="006B2D0C"/>
    <w:rsid w:val="006B2D0E"/>
    <w:rsid w:val="006B3100"/>
    <w:rsid w:val="006B4934"/>
    <w:rsid w:val="006B4D5A"/>
    <w:rsid w:val="006B4F4B"/>
    <w:rsid w:val="006B52DF"/>
    <w:rsid w:val="006C0673"/>
    <w:rsid w:val="006C0AF2"/>
    <w:rsid w:val="006C2FA7"/>
    <w:rsid w:val="006C35A7"/>
    <w:rsid w:val="006C38B9"/>
    <w:rsid w:val="006C4410"/>
    <w:rsid w:val="006C46DD"/>
    <w:rsid w:val="006C558D"/>
    <w:rsid w:val="006C7508"/>
    <w:rsid w:val="006D0364"/>
    <w:rsid w:val="006D0547"/>
    <w:rsid w:val="006D0CDA"/>
    <w:rsid w:val="006D0D9A"/>
    <w:rsid w:val="006D1BF8"/>
    <w:rsid w:val="006D2AB9"/>
    <w:rsid w:val="006D4A23"/>
    <w:rsid w:val="006D5CB6"/>
    <w:rsid w:val="006D619C"/>
    <w:rsid w:val="006D6B02"/>
    <w:rsid w:val="006D6CF8"/>
    <w:rsid w:val="006E0A68"/>
    <w:rsid w:val="006E2DBD"/>
    <w:rsid w:val="006E4895"/>
    <w:rsid w:val="006E54C8"/>
    <w:rsid w:val="006E5529"/>
    <w:rsid w:val="006E7551"/>
    <w:rsid w:val="006F0080"/>
    <w:rsid w:val="006F0D1D"/>
    <w:rsid w:val="006F1CDF"/>
    <w:rsid w:val="006F22C1"/>
    <w:rsid w:val="006F2883"/>
    <w:rsid w:val="006F34E1"/>
    <w:rsid w:val="006F39BB"/>
    <w:rsid w:val="006F419B"/>
    <w:rsid w:val="006F4E75"/>
    <w:rsid w:val="006F57F1"/>
    <w:rsid w:val="006F5ADD"/>
    <w:rsid w:val="006F6805"/>
    <w:rsid w:val="006F6918"/>
    <w:rsid w:val="006F6E47"/>
    <w:rsid w:val="006F7976"/>
    <w:rsid w:val="00700132"/>
    <w:rsid w:val="00700A85"/>
    <w:rsid w:val="0070130D"/>
    <w:rsid w:val="007018FA"/>
    <w:rsid w:val="00703161"/>
    <w:rsid w:val="00703799"/>
    <w:rsid w:val="007038C9"/>
    <w:rsid w:val="00703D2F"/>
    <w:rsid w:val="00704397"/>
    <w:rsid w:val="0070461E"/>
    <w:rsid w:val="00705B10"/>
    <w:rsid w:val="00705C3B"/>
    <w:rsid w:val="007065EB"/>
    <w:rsid w:val="00706FF1"/>
    <w:rsid w:val="0071062F"/>
    <w:rsid w:val="007106EB"/>
    <w:rsid w:val="00710CE0"/>
    <w:rsid w:val="0071103B"/>
    <w:rsid w:val="00711061"/>
    <w:rsid w:val="007128F9"/>
    <w:rsid w:val="007133C1"/>
    <w:rsid w:val="007139C2"/>
    <w:rsid w:val="00713A9C"/>
    <w:rsid w:val="0071519D"/>
    <w:rsid w:val="0071683C"/>
    <w:rsid w:val="00716988"/>
    <w:rsid w:val="00720141"/>
    <w:rsid w:val="0072044C"/>
    <w:rsid w:val="00720995"/>
    <w:rsid w:val="00722C31"/>
    <w:rsid w:val="00722D18"/>
    <w:rsid w:val="00723D80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A0A"/>
    <w:rsid w:val="00736B5E"/>
    <w:rsid w:val="00737024"/>
    <w:rsid w:val="00737502"/>
    <w:rsid w:val="00737984"/>
    <w:rsid w:val="007407DF"/>
    <w:rsid w:val="00740812"/>
    <w:rsid w:val="00740846"/>
    <w:rsid w:val="00740E2E"/>
    <w:rsid w:val="00741580"/>
    <w:rsid w:val="0074198A"/>
    <w:rsid w:val="007426F7"/>
    <w:rsid w:val="00742A2C"/>
    <w:rsid w:val="00743981"/>
    <w:rsid w:val="00743C1E"/>
    <w:rsid w:val="00743E3D"/>
    <w:rsid w:val="007443A0"/>
    <w:rsid w:val="00745270"/>
    <w:rsid w:val="00745534"/>
    <w:rsid w:val="007463F2"/>
    <w:rsid w:val="007469AF"/>
    <w:rsid w:val="00747362"/>
    <w:rsid w:val="00747629"/>
    <w:rsid w:val="00747681"/>
    <w:rsid w:val="00750419"/>
    <w:rsid w:val="007516D9"/>
    <w:rsid w:val="00751B01"/>
    <w:rsid w:val="00751D43"/>
    <w:rsid w:val="0075269F"/>
    <w:rsid w:val="00752ADF"/>
    <w:rsid w:val="00752EFA"/>
    <w:rsid w:val="00753CD4"/>
    <w:rsid w:val="0075456F"/>
    <w:rsid w:val="00754BDA"/>
    <w:rsid w:val="00755AB8"/>
    <w:rsid w:val="007570C3"/>
    <w:rsid w:val="00757435"/>
    <w:rsid w:val="00760787"/>
    <w:rsid w:val="00761315"/>
    <w:rsid w:val="0076137E"/>
    <w:rsid w:val="00762696"/>
    <w:rsid w:val="00762D73"/>
    <w:rsid w:val="00764E93"/>
    <w:rsid w:val="00765DFB"/>
    <w:rsid w:val="00765FA5"/>
    <w:rsid w:val="00766187"/>
    <w:rsid w:val="0076647E"/>
    <w:rsid w:val="007666A6"/>
    <w:rsid w:val="007671D6"/>
    <w:rsid w:val="00767463"/>
    <w:rsid w:val="00767DCA"/>
    <w:rsid w:val="0077132A"/>
    <w:rsid w:val="00771C2B"/>
    <w:rsid w:val="007720F3"/>
    <w:rsid w:val="00772267"/>
    <w:rsid w:val="007728F5"/>
    <w:rsid w:val="00774513"/>
    <w:rsid w:val="00774E80"/>
    <w:rsid w:val="00774EBF"/>
    <w:rsid w:val="00774F16"/>
    <w:rsid w:val="00775808"/>
    <w:rsid w:val="00775A77"/>
    <w:rsid w:val="00775F33"/>
    <w:rsid w:val="00776F11"/>
    <w:rsid w:val="007770AD"/>
    <w:rsid w:val="00777284"/>
    <w:rsid w:val="007775E4"/>
    <w:rsid w:val="00780AE1"/>
    <w:rsid w:val="0078161E"/>
    <w:rsid w:val="00781B7B"/>
    <w:rsid w:val="007826F7"/>
    <w:rsid w:val="0078334A"/>
    <w:rsid w:val="00785C95"/>
    <w:rsid w:val="00786F4E"/>
    <w:rsid w:val="00790BF3"/>
    <w:rsid w:val="00791079"/>
    <w:rsid w:val="00791608"/>
    <w:rsid w:val="00791C5C"/>
    <w:rsid w:val="00793842"/>
    <w:rsid w:val="00793CD3"/>
    <w:rsid w:val="0079433C"/>
    <w:rsid w:val="00794DC9"/>
    <w:rsid w:val="00795E01"/>
    <w:rsid w:val="00795F8D"/>
    <w:rsid w:val="00797B9B"/>
    <w:rsid w:val="007A0A3F"/>
    <w:rsid w:val="007A0D5F"/>
    <w:rsid w:val="007A15F3"/>
    <w:rsid w:val="007A1713"/>
    <w:rsid w:val="007A25E5"/>
    <w:rsid w:val="007A2E3F"/>
    <w:rsid w:val="007A3448"/>
    <w:rsid w:val="007A4251"/>
    <w:rsid w:val="007A4C07"/>
    <w:rsid w:val="007A5A9A"/>
    <w:rsid w:val="007A6441"/>
    <w:rsid w:val="007A67BD"/>
    <w:rsid w:val="007A7231"/>
    <w:rsid w:val="007A740F"/>
    <w:rsid w:val="007A7E9F"/>
    <w:rsid w:val="007B191E"/>
    <w:rsid w:val="007B22F8"/>
    <w:rsid w:val="007B2FA4"/>
    <w:rsid w:val="007B45AC"/>
    <w:rsid w:val="007B5817"/>
    <w:rsid w:val="007B5F49"/>
    <w:rsid w:val="007B6232"/>
    <w:rsid w:val="007B6CFA"/>
    <w:rsid w:val="007C06EA"/>
    <w:rsid w:val="007C0F06"/>
    <w:rsid w:val="007C0FE7"/>
    <w:rsid w:val="007C19DB"/>
    <w:rsid w:val="007C37E5"/>
    <w:rsid w:val="007C3E99"/>
    <w:rsid w:val="007C4B8B"/>
    <w:rsid w:val="007C4E88"/>
    <w:rsid w:val="007C6596"/>
    <w:rsid w:val="007C6983"/>
    <w:rsid w:val="007C7800"/>
    <w:rsid w:val="007C7CDE"/>
    <w:rsid w:val="007D0E76"/>
    <w:rsid w:val="007D1C06"/>
    <w:rsid w:val="007D23FD"/>
    <w:rsid w:val="007D3B2C"/>
    <w:rsid w:val="007D4508"/>
    <w:rsid w:val="007D5370"/>
    <w:rsid w:val="007D6838"/>
    <w:rsid w:val="007E025C"/>
    <w:rsid w:val="007E0727"/>
    <w:rsid w:val="007E08F1"/>
    <w:rsid w:val="007E0A75"/>
    <w:rsid w:val="007E1266"/>
    <w:rsid w:val="007E1499"/>
    <w:rsid w:val="007E2153"/>
    <w:rsid w:val="007E2B37"/>
    <w:rsid w:val="007E460B"/>
    <w:rsid w:val="007E4CA3"/>
    <w:rsid w:val="007E5A6A"/>
    <w:rsid w:val="007E5CE5"/>
    <w:rsid w:val="007E61FE"/>
    <w:rsid w:val="007E75CE"/>
    <w:rsid w:val="007F0267"/>
    <w:rsid w:val="007F0667"/>
    <w:rsid w:val="007F08E3"/>
    <w:rsid w:val="007F0C5F"/>
    <w:rsid w:val="007F1060"/>
    <w:rsid w:val="007F1205"/>
    <w:rsid w:val="007F21C9"/>
    <w:rsid w:val="007F3928"/>
    <w:rsid w:val="007F3CDE"/>
    <w:rsid w:val="007F3F1E"/>
    <w:rsid w:val="007F4D9B"/>
    <w:rsid w:val="007F53EB"/>
    <w:rsid w:val="007F56C5"/>
    <w:rsid w:val="007F6274"/>
    <w:rsid w:val="007F6AE3"/>
    <w:rsid w:val="007F6B48"/>
    <w:rsid w:val="007F6FC1"/>
    <w:rsid w:val="008005F0"/>
    <w:rsid w:val="00800857"/>
    <w:rsid w:val="00800916"/>
    <w:rsid w:val="00800B1A"/>
    <w:rsid w:val="0080137E"/>
    <w:rsid w:val="0080180F"/>
    <w:rsid w:val="00801AC2"/>
    <w:rsid w:val="008021D1"/>
    <w:rsid w:val="00802868"/>
    <w:rsid w:val="008029C8"/>
    <w:rsid w:val="00802E9D"/>
    <w:rsid w:val="0080383C"/>
    <w:rsid w:val="008039E5"/>
    <w:rsid w:val="00806597"/>
    <w:rsid w:val="008071DB"/>
    <w:rsid w:val="0081084A"/>
    <w:rsid w:val="008108F2"/>
    <w:rsid w:val="00810937"/>
    <w:rsid w:val="008109F2"/>
    <w:rsid w:val="00810AD4"/>
    <w:rsid w:val="00810D8E"/>
    <w:rsid w:val="00810FE5"/>
    <w:rsid w:val="0081127B"/>
    <w:rsid w:val="00812EFA"/>
    <w:rsid w:val="008135A5"/>
    <w:rsid w:val="00815187"/>
    <w:rsid w:val="00815803"/>
    <w:rsid w:val="00815821"/>
    <w:rsid w:val="00816114"/>
    <w:rsid w:val="008161A2"/>
    <w:rsid w:val="00816280"/>
    <w:rsid w:val="008172D8"/>
    <w:rsid w:val="00817366"/>
    <w:rsid w:val="00820062"/>
    <w:rsid w:val="00820C56"/>
    <w:rsid w:val="00822E4F"/>
    <w:rsid w:val="00823C31"/>
    <w:rsid w:val="00823CB1"/>
    <w:rsid w:val="00824AE5"/>
    <w:rsid w:val="00824E53"/>
    <w:rsid w:val="0082596C"/>
    <w:rsid w:val="008262A7"/>
    <w:rsid w:val="00826D6D"/>
    <w:rsid w:val="008275EE"/>
    <w:rsid w:val="00830316"/>
    <w:rsid w:val="00830DD8"/>
    <w:rsid w:val="008312D1"/>
    <w:rsid w:val="00831C4C"/>
    <w:rsid w:val="008325CD"/>
    <w:rsid w:val="00832768"/>
    <w:rsid w:val="00832925"/>
    <w:rsid w:val="008335CA"/>
    <w:rsid w:val="00833D5E"/>
    <w:rsid w:val="00833FA9"/>
    <w:rsid w:val="00834229"/>
    <w:rsid w:val="00834C9C"/>
    <w:rsid w:val="00835058"/>
    <w:rsid w:val="008350C8"/>
    <w:rsid w:val="00835279"/>
    <w:rsid w:val="00836A16"/>
    <w:rsid w:val="008401FD"/>
    <w:rsid w:val="008402F2"/>
    <w:rsid w:val="00841286"/>
    <w:rsid w:val="00841719"/>
    <w:rsid w:val="00841D07"/>
    <w:rsid w:val="008422C7"/>
    <w:rsid w:val="00844160"/>
    <w:rsid w:val="00844320"/>
    <w:rsid w:val="0084485F"/>
    <w:rsid w:val="00844D7A"/>
    <w:rsid w:val="008451A3"/>
    <w:rsid w:val="00845B09"/>
    <w:rsid w:val="00846D40"/>
    <w:rsid w:val="00851894"/>
    <w:rsid w:val="0085227C"/>
    <w:rsid w:val="00852540"/>
    <w:rsid w:val="0085307A"/>
    <w:rsid w:val="00853575"/>
    <w:rsid w:val="0085394D"/>
    <w:rsid w:val="00853CD5"/>
    <w:rsid w:val="00856ECE"/>
    <w:rsid w:val="00856F82"/>
    <w:rsid w:val="00856FF3"/>
    <w:rsid w:val="00860044"/>
    <w:rsid w:val="008623ED"/>
    <w:rsid w:val="008624C1"/>
    <w:rsid w:val="00863369"/>
    <w:rsid w:val="00863D46"/>
    <w:rsid w:val="00865E7E"/>
    <w:rsid w:val="00865ED6"/>
    <w:rsid w:val="00867F15"/>
    <w:rsid w:val="008706D4"/>
    <w:rsid w:val="008711D0"/>
    <w:rsid w:val="0087282C"/>
    <w:rsid w:val="00874617"/>
    <w:rsid w:val="00874CFE"/>
    <w:rsid w:val="008756EB"/>
    <w:rsid w:val="008757E6"/>
    <w:rsid w:val="00876A11"/>
    <w:rsid w:val="00876A3A"/>
    <w:rsid w:val="00876F2E"/>
    <w:rsid w:val="0087743A"/>
    <w:rsid w:val="00877888"/>
    <w:rsid w:val="00877C64"/>
    <w:rsid w:val="008810ED"/>
    <w:rsid w:val="0088125C"/>
    <w:rsid w:val="00881540"/>
    <w:rsid w:val="00881B37"/>
    <w:rsid w:val="00882382"/>
    <w:rsid w:val="0088396B"/>
    <w:rsid w:val="00883EEE"/>
    <w:rsid w:val="00885420"/>
    <w:rsid w:val="00885500"/>
    <w:rsid w:val="0088578D"/>
    <w:rsid w:val="0088599A"/>
    <w:rsid w:val="00886520"/>
    <w:rsid w:val="00886683"/>
    <w:rsid w:val="00887E45"/>
    <w:rsid w:val="008905B8"/>
    <w:rsid w:val="00890622"/>
    <w:rsid w:val="00890A99"/>
    <w:rsid w:val="00890CE6"/>
    <w:rsid w:val="00891625"/>
    <w:rsid w:val="00891631"/>
    <w:rsid w:val="008918CE"/>
    <w:rsid w:val="0089238C"/>
    <w:rsid w:val="008928AD"/>
    <w:rsid w:val="008936B2"/>
    <w:rsid w:val="00893C85"/>
    <w:rsid w:val="00894442"/>
    <w:rsid w:val="00894F84"/>
    <w:rsid w:val="00895690"/>
    <w:rsid w:val="00897121"/>
    <w:rsid w:val="008977BD"/>
    <w:rsid w:val="008979B7"/>
    <w:rsid w:val="008A2A1C"/>
    <w:rsid w:val="008A33AF"/>
    <w:rsid w:val="008A680F"/>
    <w:rsid w:val="008A7974"/>
    <w:rsid w:val="008B08D1"/>
    <w:rsid w:val="008B12D7"/>
    <w:rsid w:val="008B2CD3"/>
    <w:rsid w:val="008B2E35"/>
    <w:rsid w:val="008B35B3"/>
    <w:rsid w:val="008B368A"/>
    <w:rsid w:val="008B400B"/>
    <w:rsid w:val="008B4B25"/>
    <w:rsid w:val="008B5242"/>
    <w:rsid w:val="008B5C78"/>
    <w:rsid w:val="008B6463"/>
    <w:rsid w:val="008B653B"/>
    <w:rsid w:val="008B70F9"/>
    <w:rsid w:val="008B73D3"/>
    <w:rsid w:val="008C024A"/>
    <w:rsid w:val="008C0D5F"/>
    <w:rsid w:val="008C1323"/>
    <w:rsid w:val="008C33B8"/>
    <w:rsid w:val="008C45B9"/>
    <w:rsid w:val="008C5E6C"/>
    <w:rsid w:val="008C6A30"/>
    <w:rsid w:val="008C738F"/>
    <w:rsid w:val="008C768C"/>
    <w:rsid w:val="008C7D7F"/>
    <w:rsid w:val="008D0A44"/>
    <w:rsid w:val="008D1F4D"/>
    <w:rsid w:val="008D21B0"/>
    <w:rsid w:val="008D336C"/>
    <w:rsid w:val="008D3539"/>
    <w:rsid w:val="008D3A40"/>
    <w:rsid w:val="008D42ED"/>
    <w:rsid w:val="008D479A"/>
    <w:rsid w:val="008D4932"/>
    <w:rsid w:val="008D5FFC"/>
    <w:rsid w:val="008D66BB"/>
    <w:rsid w:val="008D6C0C"/>
    <w:rsid w:val="008D71E9"/>
    <w:rsid w:val="008D7785"/>
    <w:rsid w:val="008D7C6A"/>
    <w:rsid w:val="008E0480"/>
    <w:rsid w:val="008E071C"/>
    <w:rsid w:val="008E11C8"/>
    <w:rsid w:val="008E35E3"/>
    <w:rsid w:val="008E3B17"/>
    <w:rsid w:val="008E41FE"/>
    <w:rsid w:val="008E5092"/>
    <w:rsid w:val="008E5851"/>
    <w:rsid w:val="008E650A"/>
    <w:rsid w:val="008E67D4"/>
    <w:rsid w:val="008E7266"/>
    <w:rsid w:val="008E7D81"/>
    <w:rsid w:val="008E7FA5"/>
    <w:rsid w:val="008F08A8"/>
    <w:rsid w:val="008F0CF7"/>
    <w:rsid w:val="008F25AD"/>
    <w:rsid w:val="008F2B95"/>
    <w:rsid w:val="008F3173"/>
    <w:rsid w:val="008F3B2C"/>
    <w:rsid w:val="008F3E32"/>
    <w:rsid w:val="008F45FA"/>
    <w:rsid w:val="008F5AA1"/>
    <w:rsid w:val="008F6145"/>
    <w:rsid w:val="008F66E5"/>
    <w:rsid w:val="008F6D71"/>
    <w:rsid w:val="008F6F6C"/>
    <w:rsid w:val="009004F9"/>
    <w:rsid w:val="00900AC7"/>
    <w:rsid w:val="00900C11"/>
    <w:rsid w:val="0090182E"/>
    <w:rsid w:val="009018C3"/>
    <w:rsid w:val="009020E2"/>
    <w:rsid w:val="00902641"/>
    <w:rsid w:val="009028F9"/>
    <w:rsid w:val="00903A79"/>
    <w:rsid w:val="00903F1B"/>
    <w:rsid w:val="0090439C"/>
    <w:rsid w:val="00904A54"/>
    <w:rsid w:val="00904E65"/>
    <w:rsid w:val="00904EE6"/>
    <w:rsid w:val="009051F0"/>
    <w:rsid w:val="0090560C"/>
    <w:rsid w:val="009058C7"/>
    <w:rsid w:val="00905A5E"/>
    <w:rsid w:val="0090685F"/>
    <w:rsid w:val="00907C57"/>
    <w:rsid w:val="00907CBF"/>
    <w:rsid w:val="00910063"/>
    <w:rsid w:val="009104BD"/>
    <w:rsid w:val="009106D1"/>
    <w:rsid w:val="009111EB"/>
    <w:rsid w:val="00911CA4"/>
    <w:rsid w:val="00913301"/>
    <w:rsid w:val="00913367"/>
    <w:rsid w:val="00913CC6"/>
    <w:rsid w:val="00914CF4"/>
    <w:rsid w:val="009152C5"/>
    <w:rsid w:val="00915619"/>
    <w:rsid w:val="00915ABC"/>
    <w:rsid w:val="009165AD"/>
    <w:rsid w:val="00917066"/>
    <w:rsid w:val="0091711B"/>
    <w:rsid w:val="00917523"/>
    <w:rsid w:val="00917655"/>
    <w:rsid w:val="009209E4"/>
    <w:rsid w:val="00920AC0"/>
    <w:rsid w:val="009231E1"/>
    <w:rsid w:val="00926C4B"/>
    <w:rsid w:val="00926DB6"/>
    <w:rsid w:val="00927491"/>
    <w:rsid w:val="00930956"/>
    <w:rsid w:val="00930A37"/>
    <w:rsid w:val="00930F89"/>
    <w:rsid w:val="0093116F"/>
    <w:rsid w:val="00931ADA"/>
    <w:rsid w:val="00931FA1"/>
    <w:rsid w:val="00932577"/>
    <w:rsid w:val="00932FDB"/>
    <w:rsid w:val="0093314E"/>
    <w:rsid w:val="00933E77"/>
    <w:rsid w:val="00933FC0"/>
    <w:rsid w:val="00934519"/>
    <w:rsid w:val="00935486"/>
    <w:rsid w:val="00935529"/>
    <w:rsid w:val="0093609E"/>
    <w:rsid w:val="00937B09"/>
    <w:rsid w:val="0094001B"/>
    <w:rsid w:val="0094025E"/>
    <w:rsid w:val="00940600"/>
    <w:rsid w:val="00940AE6"/>
    <w:rsid w:val="0094379E"/>
    <w:rsid w:val="00943D35"/>
    <w:rsid w:val="00945743"/>
    <w:rsid w:val="009466BA"/>
    <w:rsid w:val="009471B7"/>
    <w:rsid w:val="00947256"/>
    <w:rsid w:val="00952606"/>
    <w:rsid w:val="00952D69"/>
    <w:rsid w:val="00952DF5"/>
    <w:rsid w:val="00953269"/>
    <w:rsid w:val="00954491"/>
    <w:rsid w:val="009547C5"/>
    <w:rsid w:val="00954C6C"/>
    <w:rsid w:val="0095674C"/>
    <w:rsid w:val="00956C69"/>
    <w:rsid w:val="00956E27"/>
    <w:rsid w:val="00957215"/>
    <w:rsid w:val="00960BED"/>
    <w:rsid w:val="0096119C"/>
    <w:rsid w:val="009627A1"/>
    <w:rsid w:val="00962E22"/>
    <w:rsid w:val="00963F64"/>
    <w:rsid w:val="00964565"/>
    <w:rsid w:val="00964CA5"/>
    <w:rsid w:val="00964CE8"/>
    <w:rsid w:val="00965520"/>
    <w:rsid w:val="00965B16"/>
    <w:rsid w:val="00965E11"/>
    <w:rsid w:val="00966420"/>
    <w:rsid w:val="00966BC9"/>
    <w:rsid w:val="00967954"/>
    <w:rsid w:val="0097019D"/>
    <w:rsid w:val="009702F7"/>
    <w:rsid w:val="009705A3"/>
    <w:rsid w:val="00971A62"/>
    <w:rsid w:val="00971BD9"/>
    <w:rsid w:val="00972CBF"/>
    <w:rsid w:val="00973358"/>
    <w:rsid w:val="00973537"/>
    <w:rsid w:val="009740C4"/>
    <w:rsid w:val="009742E1"/>
    <w:rsid w:val="00975AE1"/>
    <w:rsid w:val="00976142"/>
    <w:rsid w:val="009762B7"/>
    <w:rsid w:val="0097741A"/>
    <w:rsid w:val="009807FF"/>
    <w:rsid w:val="00983F6A"/>
    <w:rsid w:val="009843FA"/>
    <w:rsid w:val="009851B6"/>
    <w:rsid w:val="00985923"/>
    <w:rsid w:val="00985994"/>
    <w:rsid w:val="00986531"/>
    <w:rsid w:val="009871FF"/>
    <w:rsid w:val="00990DA5"/>
    <w:rsid w:val="00991C69"/>
    <w:rsid w:val="00992853"/>
    <w:rsid w:val="0099285A"/>
    <w:rsid w:val="00993AED"/>
    <w:rsid w:val="00994179"/>
    <w:rsid w:val="00997764"/>
    <w:rsid w:val="009A135E"/>
    <w:rsid w:val="009A256E"/>
    <w:rsid w:val="009A2DB1"/>
    <w:rsid w:val="009A35BF"/>
    <w:rsid w:val="009A472D"/>
    <w:rsid w:val="009A5518"/>
    <w:rsid w:val="009A55F6"/>
    <w:rsid w:val="009A5B17"/>
    <w:rsid w:val="009A69C0"/>
    <w:rsid w:val="009A7332"/>
    <w:rsid w:val="009A75A0"/>
    <w:rsid w:val="009A7A5C"/>
    <w:rsid w:val="009B0E63"/>
    <w:rsid w:val="009B21E5"/>
    <w:rsid w:val="009B29ED"/>
    <w:rsid w:val="009B3818"/>
    <w:rsid w:val="009B4E7C"/>
    <w:rsid w:val="009B4F5F"/>
    <w:rsid w:val="009B5529"/>
    <w:rsid w:val="009B6176"/>
    <w:rsid w:val="009B6654"/>
    <w:rsid w:val="009B6BA0"/>
    <w:rsid w:val="009B6FE2"/>
    <w:rsid w:val="009B73C5"/>
    <w:rsid w:val="009B7721"/>
    <w:rsid w:val="009C0887"/>
    <w:rsid w:val="009C1141"/>
    <w:rsid w:val="009C350F"/>
    <w:rsid w:val="009C4592"/>
    <w:rsid w:val="009C5A5A"/>
    <w:rsid w:val="009C5E2A"/>
    <w:rsid w:val="009D0513"/>
    <w:rsid w:val="009D1624"/>
    <w:rsid w:val="009D1AF8"/>
    <w:rsid w:val="009D1CBC"/>
    <w:rsid w:val="009D31A6"/>
    <w:rsid w:val="009D35BC"/>
    <w:rsid w:val="009D3CF4"/>
    <w:rsid w:val="009D468E"/>
    <w:rsid w:val="009D54E4"/>
    <w:rsid w:val="009D6B8F"/>
    <w:rsid w:val="009D7942"/>
    <w:rsid w:val="009E0602"/>
    <w:rsid w:val="009E060A"/>
    <w:rsid w:val="009E1613"/>
    <w:rsid w:val="009E19D3"/>
    <w:rsid w:val="009E21BE"/>
    <w:rsid w:val="009E22A0"/>
    <w:rsid w:val="009E29A5"/>
    <w:rsid w:val="009E321A"/>
    <w:rsid w:val="009E43F9"/>
    <w:rsid w:val="009E4697"/>
    <w:rsid w:val="009E480F"/>
    <w:rsid w:val="009E51BC"/>
    <w:rsid w:val="009E56B9"/>
    <w:rsid w:val="009E5747"/>
    <w:rsid w:val="009E6276"/>
    <w:rsid w:val="009E6914"/>
    <w:rsid w:val="009E6B25"/>
    <w:rsid w:val="009E6CC3"/>
    <w:rsid w:val="009F021F"/>
    <w:rsid w:val="009F17B3"/>
    <w:rsid w:val="009F29BA"/>
    <w:rsid w:val="009F2D5D"/>
    <w:rsid w:val="009F2FFC"/>
    <w:rsid w:val="009F38F5"/>
    <w:rsid w:val="009F3E46"/>
    <w:rsid w:val="009F4076"/>
    <w:rsid w:val="009F468A"/>
    <w:rsid w:val="009F476C"/>
    <w:rsid w:val="009F5DD9"/>
    <w:rsid w:val="009F6212"/>
    <w:rsid w:val="009F6FB2"/>
    <w:rsid w:val="009F7153"/>
    <w:rsid w:val="009F7D22"/>
    <w:rsid w:val="00A001CB"/>
    <w:rsid w:val="00A01077"/>
    <w:rsid w:val="00A02237"/>
    <w:rsid w:val="00A02FA5"/>
    <w:rsid w:val="00A02FE1"/>
    <w:rsid w:val="00A04097"/>
    <w:rsid w:val="00A042FF"/>
    <w:rsid w:val="00A0477D"/>
    <w:rsid w:val="00A04858"/>
    <w:rsid w:val="00A04FCC"/>
    <w:rsid w:val="00A05C88"/>
    <w:rsid w:val="00A06C20"/>
    <w:rsid w:val="00A06D01"/>
    <w:rsid w:val="00A07757"/>
    <w:rsid w:val="00A07794"/>
    <w:rsid w:val="00A110A7"/>
    <w:rsid w:val="00A11264"/>
    <w:rsid w:val="00A11D19"/>
    <w:rsid w:val="00A132B4"/>
    <w:rsid w:val="00A14846"/>
    <w:rsid w:val="00A15056"/>
    <w:rsid w:val="00A16DC2"/>
    <w:rsid w:val="00A173BD"/>
    <w:rsid w:val="00A17550"/>
    <w:rsid w:val="00A17E03"/>
    <w:rsid w:val="00A202E8"/>
    <w:rsid w:val="00A205C4"/>
    <w:rsid w:val="00A20DF5"/>
    <w:rsid w:val="00A215A5"/>
    <w:rsid w:val="00A21B19"/>
    <w:rsid w:val="00A21D99"/>
    <w:rsid w:val="00A220A0"/>
    <w:rsid w:val="00A227FD"/>
    <w:rsid w:val="00A23D62"/>
    <w:rsid w:val="00A2445B"/>
    <w:rsid w:val="00A258AE"/>
    <w:rsid w:val="00A26246"/>
    <w:rsid w:val="00A26A8F"/>
    <w:rsid w:val="00A30032"/>
    <w:rsid w:val="00A306CB"/>
    <w:rsid w:val="00A306E3"/>
    <w:rsid w:val="00A308C1"/>
    <w:rsid w:val="00A30B8E"/>
    <w:rsid w:val="00A3182C"/>
    <w:rsid w:val="00A32C88"/>
    <w:rsid w:val="00A32FFA"/>
    <w:rsid w:val="00A3317C"/>
    <w:rsid w:val="00A340B8"/>
    <w:rsid w:val="00A341CD"/>
    <w:rsid w:val="00A35D9A"/>
    <w:rsid w:val="00A3611F"/>
    <w:rsid w:val="00A372E8"/>
    <w:rsid w:val="00A372F1"/>
    <w:rsid w:val="00A3780F"/>
    <w:rsid w:val="00A37961"/>
    <w:rsid w:val="00A379A2"/>
    <w:rsid w:val="00A37A6A"/>
    <w:rsid w:val="00A40023"/>
    <w:rsid w:val="00A40D52"/>
    <w:rsid w:val="00A411DF"/>
    <w:rsid w:val="00A41974"/>
    <w:rsid w:val="00A4348B"/>
    <w:rsid w:val="00A434E4"/>
    <w:rsid w:val="00A44925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83"/>
    <w:rsid w:val="00A62C95"/>
    <w:rsid w:val="00A62D86"/>
    <w:rsid w:val="00A639C9"/>
    <w:rsid w:val="00A6433C"/>
    <w:rsid w:val="00A645D4"/>
    <w:rsid w:val="00A647CB"/>
    <w:rsid w:val="00A64EF5"/>
    <w:rsid w:val="00A658D1"/>
    <w:rsid w:val="00A66472"/>
    <w:rsid w:val="00A665FE"/>
    <w:rsid w:val="00A666FE"/>
    <w:rsid w:val="00A70575"/>
    <w:rsid w:val="00A7090A"/>
    <w:rsid w:val="00A70A61"/>
    <w:rsid w:val="00A71799"/>
    <w:rsid w:val="00A71C01"/>
    <w:rsid w:val="00A71E4F"/>
    <w:rsid w:val="00A7431D"/>
    <w:rsid w:val="00A74E3E"/>
    <w:rsid w:val="00A75CFB"/>
    <w:rsid w:val="00A75DB6"/>
    <w:rsid w:val="00A7615E"/>
    <w:rsid w:val="00A8025B"/>
    <w:rsid w:val="00A81D62"/>
    <w:rsid w:val="00A8322E"/>
    <w:rsid w:val="00A83594"/>
    <w:rsid w:val="00A83611"/>
    <w:rsid w:val="00A860CA"/>
    <w:rsid w:val="00A876D5"/>
    <w:rsid w:val="00A87A96"/>
    <w:rsid w:val="00A87B94"/>
    <w:rsid w:val="00A87CB9"/>
    <w:rsid w:val="00A912DA"/>
    <w:rsid w:val="00A93B16"/>
    <w:rsid w:val="00A93C2B"/>
    <w:rsid w:val="00A93E17"/>
    <w:rsid w:val="00A94E6E"/>
    <w:rsid w:val="00A95A15"/>
    <w:rsid w:val="00A96ADC"/>
    <w:rsid w:val="00A97573"/>
    <w:rsid w:val="00A97A1B"/>
    <w:rsid w:val="00A97F55"/>
    <w:rsid w:val="00AA00D6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012"/>
    <w:rsid w:val="00AA6148"/>
    <w:rsid w:val="00AA62C0"/>
    <w:rsid w:val="00AA6673"/>
    <w:rsid w:val="00AA6E5A"/>
    <w:rsid w:val="00AA71F9"/>
    <w:rsid w:val="00AA7FE4"/>
    <w:rsid w:val="00AB0B6C"/>
    <w:rsid w:val="00AB157D"/>
    <w:rsid w:val="00AB1A50"/>
    <w:rsid w:val="00AB1B19"/>
    <w:rsid w:val="00AB2C97"/>
    <w:rsid w:val="00AB389A"/>
    <w:rsid w:val="00AB4178"/>
    <w:rsid w:val="00AB4C4D"/>
    <w:rsid w:val="00AB54E7"/>
    <w:rsid w:val="00AB5672"/>
    <w:rsid w:val="00AB60A1"/>
    <w:rsid w:val="00AC04E6"/>
    <w:rsid w:val="00AC0CDB"/>
    <w:rsid w:val="00AC0E1C"/>
    <w:rsid w:val="00AC2AC2"/>
    <w:rsid w:val="00AC36EE"/>
    <w:rsid w:val="00AC4641"/>
    <w:rsid w:val="00AC4A66"/>
    <w:rsid w:val="00AC50FD"/>
    <w:rsid w:val="00AC5125"/>
    <w:rsid w:val="00AC5852"/>
    <w:rsid w:val="00AC5F06"/>
    <w:rsid w:val="00AC68FC"/>
    <w:rsid w:val="00AC6EE5"/>
    <w:rsid w:val="00AD09EC"/>
    <w:rsid w:val="00AD0C2D"/>
    <w:rsid w:val="00AD179B"/>
    <w:rsid w:val="00AD185B"/>
    <w:rsid w:val="00AD3147"/>
    <w:rsid w:val="00AD35A8"/>
    <w:rsid w:val="00AD35CA"/>
    <w:rsid w:val="00AD378F"/>
    <w:rsid w:val="00AD4B4F"/>
    <w:rsid w:val="00AD5577"/>
    <w:rsid w:val="00AD55CD"/>
    <w:rsid w:val="00AD66E8"/>
    <w:rsid w:val="00AD68B6"/>
    <w:rsid w:val="00AE1095"/>
    <w:rsid w:val="00AE115F"/>
    <w:rsid w:val="00AE335A"/>
    <w:rsid w:val="00AE3FB0"/>
    <w:rsid w:val="00AE4355"/>
    <w:rsid w:val="00AE4AD4"/>
    <w:rsid w:val="00AE5262"/>
    <w:rsid w:val="00AE52AE"/>
    <w:rsid w:val="00AE547A"/>
    <w:rsid w:val="00AE76E5"/>
    <w:rsid w:val="00AF02A6"/>
    <w:rsid w:val="00AF4A98"/>
    <w:rsid w:val="00AF4FDD"/>
    <w:rsid w:val="00AF5A3B"/>
    <w:rsid w:val="00AF5EC1"/>
    <w:rsid w:val="00AF726B"/>
    <w:rsid w:val="00AF75CD"/>
    <w:rsid w:val="00AF767B"/>
    <w:rsid w:val="00AF7B60"/>
    <w:rsid w:val="00B0013D"/>
    <w:rsid w:val="00B00258"/>
    <w:rsid w:val="00B012A5"/>
    <w:rsid w:val="00B01389"/>
    <w:rsid w:val="00B01E89"/>
    <w:rsid w:val="00B01F38"/>
    <w:rsid w:val="00B03CB5"/>
    <w:rsid w:val="00B04497"/>
    <w:rsid w:val="00B04F5D"/>
    <w:rsid w:val="00B06596"/>
    <w:rsid w:val="00B06DED"/>
    <w:rsid w:val="00B11D8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B14"/>
    <w:rsid w:val="00B17E9F"/>
    <w:rsid w:val="00B200A6"/>
    <w:rsid w:val="00B204CB"/>
    <w:rsid w:val="00B20698"/>
    <w:rsid w:val="00B207A9"/>
    <w:rsid w:val="00B2085D"/>
    <w:rsid w:val="00B2090E"/>
    <w:rsid w:val="00B20B55"/>
    <w:rsid w:val="00B20E07"/>
    <w:rsid w:val="00B21E2C"/>
    <w:rsid w:val="00B2211E"/>
    <w:rsid w:val="00B2364E"/>
    <w:rsid w:val="00B236B8"/>
    <w:rsid w:val="00B26444"/>
    <w:rsid w:val="00B265AF"/>
    <w:rsid w:val="00B26775"/>
    <w:rsid w:val="00B26C62"/>
    <w:rsid w:val="00B272F9"/>
    <w:rsid w:val="00B30661"/>
    <w:rsid w:val="00B312C2"/>
    <w:rsid w:val="00B31D28"/>
    <w:rsid w:val="00B34A5B"/>
    <w:rsid w:val="00B353CF"/>
    <w:rsid w:val="00B367C5"/>
    <w:rsid w:val="00B3690D"/>
    <w:rsid w:val="00B37042"/>
    <w:rsid w:val="00B37FD6"/>
    <w:rsid w:val="00B37FF9"/>
    <w:rsid w:val="00B4058B"/>
    <w:rsid w:val="00B41730"/>
    <w:rsid w:val="00B41A31"/>
    <w:rsid w:val="00B42000"/>
    <w:rsid w:val="00B4294D"/>
    <w:rsid w:val="00B45158"/>
    <w:rsid w:val="00B45B8C"/>
    <w:rsid w:val="00B46101"/>
    <w:rsid w:val="00B461B6"/>
    <w:rsid w:val="00B46D21"/>
    <w:rsid w:val="00B478A8"/>
    <w:rsid w:val="00B47A70"/>
    <w:rsid w:val="00B47FD9"/>
    <w:rsid w:val="00B51B36"/>
    <w:rsid w:val="00B521D8"/>
    <w:rsid w:val="00B524F8"/>
    <w:rsid w:val="00B534CD"/>
    <w:rsid w:val="00B53EB0"/>
    <w:rsid w:val="00B54C85"/>
    <w:rsid w:val="00B54E9D"/>
    <w:rsid w:val="00B55075"/>
    <w:rsid w:val="00B5564E"/>
    <w:rsid w:val="00B55E46"/>
    <w:rsid w:val="00B57AA5"/>
    <w:rsid w:val="00B57BB4"/>
    <w:rsid w:val="00B6002A"/>
    <w:rsid w:val="00B60453"/>
    <w:rsid w:val="00B60C26"/>
    <w:rsid w:val="00B60D00"/>
    <w:rsid w:val="00B60FDA"/>
    <w:rsid w:val="00B6111A"/>
    <w:rsid w:val="00B617FD"/>
    <w:rsid w:val="00B638F6"/>
    <w:rsid w:val="00B63946"/>
    <w:rsid w:val="00B64839"/>
    <w:rsid w:val="00B64E06"/>
    <w:rsid w:val="00B65119"/>
    <w:rsid w:val="00B65406"/>
    <w:rsid w:val="00B66092"/>
    <w:rsid w:val="00B6650E"/>
    <w:rsid w:val="00B70822"/>
    <w:rsid w:val="00B7111C"/>
    <w:rsid w:val="00B71384"/>
    <w:rsid w:val="00B71574"/>
    <w:rsid w:val="00B71ABF"/>
    <w:rsid w:val="00B7204E"/>
    <w:rsid w:val="00B722FE"/>
    <w:rsid w:val="00B72800"/>
    <w:rsid w:val="00B72D6A"/>
    <w:rsid w:val="00B74119"/>
    <w:rsid w:val="00B75A5C"/>
    <w:rsid w:val="00B76676"/>
    <w:rsid w:val="00B76A78"/>
    <w:rsid w:val="00B7791A"/>
    <w:rsid w:val="00B77992"/>
    <w:rsid w:val="00B805BD"/>
    <w:rsid w:val="00B81AF4"/>
    <w:rsid w:val="00B81B56"/>
    <w:rsid w:val="00B82080"/>
    <w:rsid w:val="00B82390"/>
    <w:rsid w:val="00B82E6C"/>
    <w:rsid w:val="00B839E5"/>
    <w:rsid w:val="00B84180"/>
    <w:rsid w:val="00B84893"/>
    <w:rsid w:val="00B85096"/>
    <w:rsid w:val="00B85814"/>
    <w:rsid w:val="00B85EC2"/>
    <w:rsid w:val="00B87515"/>
    <w:rsid w:val="00B87774"/>
    <w:rsid w:val="00B901E7"/>
    <w:rsid w:val="00B908BF"/>
    <w:rsid w:val="00B90F42"/>
    <w:rsid w:val="00B9428C"/>
    <w:rsid w:val="00B95A17"/>
    <w:rsid w:val="00B95A2E"/>
    <w:rsid w:val="00B973E1"/>
    <w:rsid w:val="00B9795D"/>
    <w:rsid w:val="00BA0D20"/>
    <w:rsid w:val="00BA17DE"/>
    <w:rsid w:val="00BA29B9"/>
    <w:rsid w:val="00BA317D"/>
    <w:rsid w:val="00BA3EF6"/>
    <w:rsid w:val="00BA4CD1"/>
    <w:rsid w:val="00BA5DD0"/>
    <w:rsid w:val="00BA6661"/>
    <w:rsid w:val="00BA71DF"/>
    <w:rsid w:val="00BA72D1"/>
    <w:rsid w:val="00BA7819"/>
    <w:rsid w:val="00BB07D3"/>
    <w:rsid w:val="00BB0BDD"/>
    <w:rsid w:val="00BB1C4A"/>
    <w:rsid w:val="00BB2D64"/>
    <w:rsid w:val="00BB3C3E"/>
    <w:rsid w:val="00BB3E1F"/>
    <w:rsid w:val="00BB41B6"/>
    <w:rsid w:val="00BB44CD"/>
    <w:rsid w:val="00BB6929"/>
    <w:rsid w:val="00BB79AC"/>
    <w:rsid w:val="00BC0C5D"/>
    <w:rsid w:val="00BC0D37"/>
    <w:rsid w:val="00BC0F81"/>
    <w:rsid w:val="00BC1277"/>
    <w:rsid w:val="00BC1603"/>
    <w:rsid w:val="00BC24E4"/>
    <w:rsid w:val="00BC32C4"/>
    <w:rsid w:val="00BC3833"/>
    <w:rsid w:val="00BC3861"/>
    <w:rsid w:val="00BC3B86"/>
    <w:rsid w:val="00BC3C18"/>
    <w:rsid w:val="00BC72C4"/>
    <w:rsid w:val="00BC7FBA"/>
    <w:rsid w:val="00BD0469"/>
    <w:rsid w:val="00BD0B69"/>
    <w:rsid w:val="00BD1048"/>
    <w:rsid w:val="00BD2D03"/>
    <w:rsid w:val="00BD3366"/>
    <w:rsid w:val="00BD3B26"/>
    <w:rsid w:val="00BD3B4B"/>
    <w:rsid w:val="00BD3E93"/>
    <w:rsid w:val="00BD5C64"/>
    <w:rsid w:val="00BD6B84"/>
    <w:rsid w:val="00BE15A5"/>
    <w:rsid w:val="00BE1825"/>
    <w:rsid w:val="00BE246D"/>
    <w:rsid w:val="00BE291F"/>
    <w:rsid w:val="00BE2CE2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6"/>
    <w:rsid w:val="00BF05F6"/>
    <w:rsid w:val="00BF0B12"/>
    <w:rsid w:val="00BF10E0"/>
    <w:rsid w:val="00BF15AE"/>
    <w:rsid w:val="00BF1FCC"/>
    <w:rsid w:val="00BF2400"/>
    <w:rsid w:val="00BF2B36"/>
    <w:rsid w:val="00BF2C2A"/>
    <w:rsid w:val="00BF475A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AD"/>
    <w:rsid w:val="00C04AA1"/>
    <w:rsid w:val="00C0528B"/>
    <w:rsid w:val="00C052FF"/>
    <w:rsid w:val="00C05BDF"/>
    <w:rsid w:val="00C06420"/>
    <w:rsid w:val="00C06877"/>
    <w:rsid w:val="00C07AE4"/>
    <w:rsid w:val="00C10A7B"/>
    <w:rsid w:val="00C11AB6"/>
    <w:rsid w:val="00C11DDC"/>
    <w:rsid w:val="00C11F71"/>
    <w:rsid w:val="00C120D2"/>
    <w:rsid w:val="00C12555"/>
    <w:rsid w:val="00C12B81"/>
    <w:rsid w:val="00C12BF3"/>
    <w:rsid w:val="00C13400"/>
    <w:rsid w:val="00C135C5"/>
    <w:rsid w:val="00C137B7"/>
    <w:rsid w:val="00C13E9C"/>
    <w:rsid w:val="00C146DB"/>
    <w:rsid w:val="00C149D8"/>
    <w:rsid w:val="00C14B7A"/>
    <w:rsid w:val="00C15526"/>
    <w:rsid w:val="00C15BC6"/>
    <w:rsid w:val="00C16130"/>
    <w:rsid w:val="00C17125"/>
    <w:rsid w:val="00C1714F"/>
    <w:rsid w:val="00C20904"/>
    <w:rsid w:val="00C212C4"/>
    <w:rsid w:val="00C21647"/>
    <w:rsid w:val="00C2176C"/>
    <w:rsid w:val="00C22D0C"/>
    <w:rsid w:val="00C22D8D"/>
    <w:rsid w:val="00C24DAC"/>
    <w:rsid w:val="00C24E50"/>
    <w:rsid w:val="00C259CD"/>
    <w:rsid w:val="00C25BB7"/>
    <w:rsid w:val="00C26A84"/>
    <w:rsid w:val="00C26F80"/>
    <w:rsid w:val="00C2703E"/>
    <w:rsid w:val="00C2779B"/>
    <w:rsid w:val="00C3054C"/>
    <w:rsid w:val="00C31158"/>
    <w:rsid w:val="00C315FF"/>
    <w:rsid w:val="00C32028"/>
    <w:rsid w:val="00C32332"/>
    <w:rsid w:val="00C33D88"/>
    <w:rsid w:val="00C340FB"/>
    <w:rsid w:val="00C367F3"/>
    <w:rsid w:val="00C374E1"/>
    <w:rsid w:val="00C40BA1"/>
    <w:rsid w:val="00C40DE0"/>
    <w:rsid w:val="00C412E9"/>
    <w:rsid w:val="00C41924"/>
    <w:rsid w:val="00C42028"/>
    <w:rsid w:val="00C4408F"/>
    <w:rsid w:val="00C44CCB"/>
    <w:rsid w:val="00C45DEA"/>
    <w:rsid w:val="00C45F86"/>
    <w:rsid w:val="00C47339"/>
    <w:rsid w:val="00C47573"/>
    <w:rsid w:val="00C501B8"/>
    <w:rsid w:val="00C5154E"/>
    <w:rsid w:val="00C51620"/>
    <w:rsid w:val="00C518EF"/>
    <w:rsid w:val="00C5317A"/>
    <w:rsid w:val="00C53916"/>
    <w:rsid w:val="00C54BFD"/>
    <w:rsid w:val="00C5576F"/>
    <w:rsid w:val="00C561D9"/>
    <w:rsid w:val="00C56CC6"/>
    <w:rsid w:val="00C5784B"/>
    <w:rsid w:val="00C57C3B"/>
    <w:rsid w:val="00C607A1"/>
    <w:rsid w:val="00C60895"/>
    <w:rsid w:val="00C60EB5"/>
    <w:rsid w:val="00C62546"/>
    <w:rsid w:val="00C625A5"/>
    <w:rsid w:val="00C6283F"/>
    <w:rsid w:val="00C62D1F"/>
    <w:rsid w:val="00C6503A"/>
    <w:rsid w:val="00C663B3"/>
    <w:rsid w:val="00C664A0"/>
    <w:rsid w:val="00C668FC"/>
    <w:rsid w:val="00C66C9F"/>
    <w:rsid w:val="00C66DC8"/>
    <w:rsid w:val="00C66DEB"/>
    <w:rsid w:val="00C70257"/>
    <w:rsid w:val="00C709F9"/>
    <w:rsid w:val="00C713E6"/>
    <w:rsid w:val="00C71668"/>
    <w:rsid w:val="00C717B1"/>
    <w:rsid w:val="00C719FE"/>
    <w:rsid w:val="00C72BD4"/>
    <w:rsid w:val="00C74D17"/>
    <w:rsid w:val="00C754F9"/>
    <w:rsid w:val="00C75904"/>
    <w:rsid w:val="00C75AA0"/>
    <w:rsid w:val="00C762EE"/>
    <w:rsid w:val="00C8061E"/>
    <w:rsid w:val="00C809F6"/>
    <w:rsid w:val="00C80AAE"/>
    <w:rsid w:val="00C80B9D"/>
    <w:rsid w:val="00C80F77"/>
    <w:rsid w:val="00C81A06"/>
    <w:rsid w:val="00C81B5F"/>
    <w:rsid w:val="00C823DE"/>
    <w:rsid w:val="00C82865"/>
    <w:rsid w:val="00C82DA7"/>
    <w:rsid w:val="00C83190"/>
    <w:rsid w:val="00C83C07"/>
    <w:rsid w:val="00C85302"/>
    <w:rsid w:val="00C8578F"/>
    <w:rsid w:val="00C85C86"/>
    <w:rsid w:val="00C863FC"/>
    <w:rsid w:val="00C86511"/>
    <w:rsid w:val="00C86C95"/>
    <w:rsid w:val="00C873B1"/>
    <w:rsid w:val="00C90149"/>
    <w:rsid w:val="00C90ABC"/>
    <w:rsid w:val="00C90B3B"/>
    <w:rsid w:val="00C90C2A"/>
    <w:rsid w:val="00C920AC"/>
    <w:rsid w:val="00C9289D"/>
    <w:rsid w:val="00C928C0"/>
    <w:rsid w:val="00C936EB"/>
    <w:rsid w:val="00C93A4D"/>
    <w:rsid w:val="00C93B3E"/>
    <w:rsid w:val="00C94CF3"/>
    <w:rsid w:val="00C94EEA"/>
    <w:rsid w:val="00C955A5"/>
    <w:rsid w:val="00C955D5"/>
    <w:rsid w:val="00C95821"/>
    <w:rsid w:val="00C958ED"/>
    <w:rsid w:val="00C9717F"/>
    <w:rsid w:val="00CA02EE"/>
    <w:rsid w:val="00CA081E"/>
    <w:rsid w:val="00CA2446"/>
    <w:rsid w:val="00CA3DF2"/>
    <w:rsid w:val="00CA4182"/>
    <w:rsid w:val="00CA49D5"/>
    <w:rsid w:val="00CA53A1"/>
    <w:rsid w:val="00CA59AE"/>
    <w:rsid w:val="00CA5F32"/>
    <w:rsid w:val="00CA6285"/>
    <w:rsid w:val="00CA6C63"/>
    <w:rsid w:val="00CA7983"/>
    <w:rsid w:val="00CB0F0C"/>
    <w:rsid w:val="00CB1CF3"/>
    <w:rsid w:val="00CB1F90"/>
    <w:rsid w:val="00CB2465"/>
    <w:rsid w:val="00CB2507"/>
    <w:rsid w:val="00CB445C"/>
    <w:rsid w:val="00CB4862"/>
    <w:rsid w:val="00CB4F01"/>
    <w:rsid w:val="00CB5884"/>
    <w:rsid w:val="00CB5FA0"/>
    <w:rsid w:val="00CB6012"/>
    <w:rsid w:val="00CB6545"/>
    <w:rsid w:val="00CB6D4E"/>
    <w:rsid w:val="00CB7263"/>
    <w:rsid w:val="00CC0E88"/>
    <w:rsid w:val="00CC20F1"/>
    <w:rsid w:val="00CC312F"/>
    <w:rsid w:val="00CC3B51"/>
    <w:rsid w:val="00CC5E56"/>
    <w:rsid w:val="00CC744C"/>
    <w:rsid w:val="00CD057A"/>
    <w:rsid w:val="00CD0841"/>
    <w:rsid w:val="00CD0A19"/>
    <w:rsid w:val="00CD2375"/>
    <w:rsid w:val="00CD2726"/>
    <w:rsid w:val="00CD328E"/>
    <w:rsid w:val="00CD4A5C"/>
    <w:rsid w:val="00CD5115"/>
    <w:rsid w:val="00CD5149"/>
    <w:rsid w:val="00CD5444"/>
    <w:rsid w:val="00CD5893"/>
    <w:rsid w:val="00CD5DA4"/>
    <w:rsid w:val="00CD6288"/>
    <w:rsid w:val="00CD7AC4"/>
    <w:rsid w:val="00CE000E"/>
    <w:rsid w:val="00CE06B4"/>
    <w:rsid w:val="00CE1DB3"/>
    <w:rsid w:val="00CE21F0"/>
    <w:rsid w:val="00CE2A1C"/>
    <w:rsid w:val="00CE3873"/>
    <w:rsid w:val="00CE40D7"/>
    <w:rsid w:val="00CE54A8"/>
    <w:rsid w:val="00CE6796"/>
    <w:rsid w:val="00CE6F03"/>
    <w:rsid w:val="00CE74F2"/>
    <w:rsid w:val="00CF040A"/>
    <w:rsid w:val="00CF07F7"/>
    <w:rsid w:val="00CF1091"/>
    <w:rsid w:val="00CF2215"/>
    <w:rsid w:val="00CF23D3"/>
    <w:rsid w:val="00CF2445"/>
    <w:rsid w:val="00CF2AC6"/>
    <w:rsid w:val="00CF2EA9"/>
    <w:rsid w:val="00CF394D"/>
    <w:rsid w:val="00CF4E87"/>
    <w:rsid w:val="00CF58CA"/>
    <w:rsid w:val="00CF6675"/>
    <w:rsid w:val="00CF6806"/>
    <w:rsid w:val="00CF68B1"/>
    <w:rsid w:val="00CF6E30"/>
    <w:rsid w:val="00CF7A04"/>
    <w:rsid w:val="00D00E0D"/>
    <w:rsid w:val="00D01890"/>
    <w:rsid w:val="00D02613"/>
    <w:rsid w:val="00D03E50"/>
    <w:rsid w:val="00D043D2"/>
    <w:rsid w:val="00D04853"/>
    <w:rsid w:val="00D04A48"/>
    <w:rsid w:val="00D07163"/>
    <w:rsid w:val="00D105C3"/>
    <w:rsid w:val="00D10BD7"/>
    <w:rsid w:val="00D11ED7"/>
    <w:rsid w:val="00D1219B"/>
    <w:rsid w:val="00D122EF"/>
    <w:rsid w:val="00D12C99"/>
    <w:rsid w:val="00D130E6"/>
    <w:rsid w:val="00D13399"/>
    <w:rsid w:val="00D136B0"/>
    <w:rsid w:val="00D13D1A"/>
    <w:rsid w:val="00D1797A"/>
    <w:rsid w:val="00D205B0"/>
    <w:rsid w:val="00D220FA"/>
    <w:rsid w:val="00D22142"/>
    <w:rsid w:val="00D22BBA"/>
    <w:rsid w:val="00D22E1F"/>
    <w:rsid w:val="00D23E34"/>
    <w:rsid w:val="00D24906"/>
    <w:rsid w:val="00D267C4"/>
    <w:rsid w:val="00D273D5"/>
    <w:rsid w:val="00D276C1"/>
    <w:rsid w:val="00D3028A"/>
    <w:rsid w:val="00D314D6"/>
    <w:rsid w:val="00D32284"/>
    <w:rsid w:val="00D324D2"/>
    <w:rsid w:val="00D343D8"/>
    <w:rsid w:val="00D34D9C"/>
    <w:rsid w:val="00D35CE5"/>
    <w:rsid w:val="00D3698C"/>
    <w:rsid w:val="00D374A5"/>
    <w:rsid w:val="00D37761"/>
    <w:rsid w:val="00D40FB2"/>
    <w:rsid w:val="00D413E7"/>
    <w:rsid w:val="00D415AC"/>
    <w:rsid w:val="00D415D1"/>
    <w:rsid w:val="00D424FE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CF4"/>
    <w:rsid w:val="00D47AB7"/>
    <w:rsid w:val="00D5060B"/>
    <w:rsid w:val="00D51C24"/>
    <w:rsid w:val="00D51E61"/>
    <w:rsid w:val="00D526F4"/>
    <w:rsid w:val="00D52B5A"/>
    <w:rsid w:val="00D532ED"/>
    <w:rsid w:val="00D53E78"/>
    <w:rsid w:val="00D53F99"/>
    <w:rsid w:val="00D53FFD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26F"/>
    <w:rsid w:val="00D62DE8"/>
    <w:rsid w:val="00D641CC"/>
    <w:rsid w:val="00D64887"/>
    <w:rsid w:val="00D6543D"/>
    <w:rsid w:val="00D65B84"/>
    <w:rsid w:val="00D67120"/>
    <w:rsid w:val="00D70D4E"/>
    <w:rsid w:val="00D71D1F"/>
    <w:rsid w:val="00D71D4D"/>
    <w:rsid w:val="00D723FC"/>
    <w:rsid w:val="00D7330A"/>
    <w:rsid w:val="00D7409B"/>
    <w:rsid w:val="00D743CE"/>
    <w:rsid w:val="00D74B0E"/>
    <w:rsid w:val="00D74CEF"/>
    <w:rsid w:val="00D7514E"/>
    <w:rsid w:val="00D75299"/>
    <w:rsid w:val="00D7530F"/>
    <w:rsid w:val="00D755E2"/>
    <w:rsid w:val="00D76308"/>
    <w:rsid w:val="00D774C9"/>
    <w:rsid w:val="00D80CA9"/>
    <w:rsid w:val="00D81448"/>
    <w:rsid w:val="00D830B7"/>
    <w:rsid w:val="00D832A3"/>
    <w:rsid w:val="00D834AC"/>
    <w:rsid w:val="00D834F3"/>
    <w:rsid w:val="00D835BE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B7"/>
    <w:rsid w:val="00D918EC"/>
    <w:rsid w:val="00D91AA6"/>
    <w:rsid w:val="00D91AD0"/>
    <w:rsid w:val="00D926B4"/>
    <w:rsid w:val="00D926D2"/>
    <w:rsid w:val="00D928BC"/>
    <w:rsid w:val="00D929BB"/>
    <w:rsid w:val="00D92F61"/>
    <w:rsid w:val="00D94364"/>
    <w:rsid w:val="00D95AC8"/>
    <w:rsid w:val="00D95CB6"/>
    <w:rsid w:val="00D95E15"/>
    <w:rsid w:val="00D966B9"/>
    <w:rsid w:val="00D97AE8"/>
    <w:rsid w:val="00DA12B1"/>
    <w:rsid w:val="00DA1914"/>
    <w:rsid w:val="00DA1A09"/>
    <w:rsid w:val="00DA1A6F"/>
    <w:rsid w:val="00DA1C26"/>
    <w:rsid w:val="00DA3AD8"/>
    <w:rsid w:val="00DA3F64"/>
    <w:rsid w:val="00DA4677"/>
    <w:rsid w:val="00DA55D1"/>
    <w:rsid w:val="00DA5DA8"/>
    <w:rsid w:val="00DA665C"/>
    <w:rsid w:val="00DA7F92"/>
    <w:rsid w:val="00DB0656"/>
    <w:rsid w:val="00DB14D0"/>
    <w:rsid w:val="00DB1868"/>
    <w:rsid w:val="00DB24C2"/>
    <w:rsid w:val="00DB2D76"/>
    <w:rsid w:val="00DB380F"/>
    <w:rsid w:val="00DB383E"/>
    <w:rsid w:val="00DB38F7"/>
    <w:rsid w:val="00DB4901"/>
    <w:rsid w:val="00DB4D13"/>
    <w:rsid w:val="00DB5313"/>
    <w:rsid w:val="00DB5B32"/>
    <w:rsid w:val="00DB6D39"/>
    <w:rsid w:val="00DB71AE"/>
    <w:rsid w:val="00DB7805"/>
    <w:rsid w:val="00DC00EB"/>
    <w:rsid w:val="00DC110D"/>
    <w:rsid w:val="00DC115E"/>
    <w:rsid w:val="00DC297E"/>
    <w:rsid w:val="00DC43B8"/>
    <w:rsid w:val="00DC7982"/>
    <w:rsid w:val="00DD0331"/>
    <w:rsid w:val="00DD09BE"/>
    <w:rsid w:val="00DD0F05"/>
    <w:rsid w:val="00DD1222"/>
    <w:rsid w:val="00DD1949"/>
    <w:rsid w:val="00DD1B50"/>
    <w:rsid w:val="00DD1D9C"/>
    <w:rsid w:val="00DD7F1C"/>
    <w:rsid w:val="00DE0407"/>
    <w:rsid w:val="00DE06B2"/>
    <w:rsid w:val="00DE0F42"/>
    <w:rsid w:val="00DE1825"/>
    <w:rsid w:val="00DE26C3"/>
    <w:rsid w:val="00DE3771"/>
    <w:rsid w:val="00DE45A0"/>
    <w:rsid w:val="00DE5B2A"/>
    <w:rsid w:val="00DE652B"/>
    <w:rsid w:val="00DE6BCD"/>
    <w:rsid w:val="00DF07E5"/>
    <w:rsid w:val="00DF08E6"/>
    <w:rsid w:val="00DF0F82"/>
    <w:rsid w:val="00DF1229"/>
    <w:rsid w:val="00DF12B6"/>
    <w:rsid w:val="00DF1508"/>
    <w:rsid w:val="00DF1EED"/>
    <w:rsid w:val="00DF2516"/>
    <w:rsid w:val="00DF2582"/>
    <w:rsid w:val="00DF3EBA"/>
    <w:rsid w:val="00DF614A"/>
    <w:rsid w:val="00DF65E6"/>
    <w:rsid w:val="00DF66E0"/>
    <w:rsid w:val="00E006D1"/>
    <w:rsid w:val="00E02627"/>
    <w:rsid w:val="00E02C44"/>
    <w:rsid w:val="00E031F3"/>
    <w:rsid w:val="00E03554"/>
    <w:rsid w:val="00E03D35"/>
    <w:rsid w:val="00E05F4E"/>
    <w:rsid w:val="00E05FB5"/>
    <w:rsid w:val="00E061B1"/>
    <w:rsid w:val="00E068E0"/>
    <w:rsid w:val="00E117CD"/>
    <w:rsid w:val="00E119D3"/>
    <w:rsid w:val="00E11A4E"/>
    <w:rsid w:val="00E13430"/>
    <w:rsid w:val="00E13663"/>
    <w:rsid w:val="00E13AB2"/>
    <w:rsid w:val="00E13AE5"/>
    <w:rsid w:val="00E13C1D"/>
    <w:rsid w:val="00E16A21"/>
    <w:rsid w:val="00E17BC7"/>
    <w:rsid w:val="00E202BB"/>
    <w:rsid w:val="00E229A9"/>
    <w:rsid w:val="00E22BA1"/>
    <w:rsid w:val="00E231A8"/>
    <w:rsid w:val="00E239C2"/>
    <w:rsid w:val="00E23FAF"/>
    <w:rsid w:val="00E241D9"/>
    <w:rsid w:val="00E2498B"/>
    <w:rsid w:val="00E250F6"/>
    <w:rsid w:val="00E25317"/>
    <w:rsid w:val="00E261CD"/>
    <w:rsid w:val="00E26406"/>
    <w:rsid w:val="00E265D7"/>
    <w:rsid w:val="00E26A6D"/>
    <w:rsid w:val="00E26B08"/>
    <w:rsid w:val="00E2768D"/>
    <w:rsid w:val="00E3351E"/>
    <w:rsid w:val="00E33990"/>
    <w:rsid w:val="00E33AE0"/>
    <w:rsid w:val="00E34C22"/>
    <w:rsid w:val="00E34F90"/>
    <w:rsid w:val="00E35ED3"/>
    <w:rsid w:val="00E35ED5"/>
    <w:rsid w:val="00E408F2"/>
    <w:rsid w:val="00E424F2"/>
    <w:rsid w:val="00E42FE9"/>
    <w:rsid w:val="00E430F2"/>
    <w:rsid w:val="00E4440C"/>
    <w:rsid w:val="00E453C8"/>
    <w:rsid w:val="00E46112"/>
    <w:rsid w:val="00E46E7F"/>
    <w:rsid w:val="00E4702B"/>
    <w:rsid w:val="00E472B2"/>
    <w:rsid w:val="00E475D0"/>
    <w:rsid w:val="00E50E47"/>
    <w:rsid w:val="00E5106B"/>
    <w:rsid w:val="00E524C8"/>
    <w:rsid w:val="00E5317F"/>
    <w:rsid w:val="00E543EF"/>
    <w:rsid w:val="00E54D56"/>
    <w:rsid w:val="00E57360"/>
    <w:rsid w:val="00E57914"/>
    <w:rsid w:val="00E6081D"/>
    <w:rsid w:val="00E60E67"/>
    <w:rsid w:val="00E60F02"/>
    <w:rsid w:val="00E6156D"/>
    <w:rsid w:val="00E618EB"/>
    <w:rsid w:val="00E61FD3"/>
    <w:rsid w:val="00E6213D"/>
    <w:rsid w:val="00E622B4"/>
    <w:rsid w:val="00E622BB"/>
    <w:rsid w:val="00E62C6E"/>
    <w:rsid w:val="00E64007"/>
    <w:rsid w:val="00E64950"/>
    <w:rsid w:val="00E668F5"/>
    <w:rsid w:val="00E66A87"/>
    <w:rsid w:val="00E66D69"/>
    <w:rsid w:val="00E6769F"/>
    <w:rsid w:val="00E67E16"/>
    <w:rsid w:val="00E70AEA"/>
    <w:rsid w:val="00E70CDF"/>
    <w:rsid w:val="00E70D6C"/>
    <w:rsid w:val="00E710EB"/>
    <w:rsid w:val="00E712A0"/>
    <w:rsid w:val="00E727ED"/>
    <w:rsid w:val="00E72809"/>
    <w:rsid w:val="00E72D7A"/>
    <w:rsid w:val="00E74313"/>
    <w:rsid w:val="00E75734"/>
    <w:rsid w:val="00E75996"/>
    <w:rsid w:val="00E76805"/>
    <w:rsid w:val="00E77B52"/>
    <w:rsid w:val="00E80EC7"/>
    <w:rsid w:val="00E8219C"/>
    <w:rsid w:val="00E83794"/>
    <w:rsid w:val="00E83DDC"/>
    <w:rsid w:val="00E8441A"/>
    <w:rsid w:val="00E84514"/>
    <w:rsid w:val="00E85502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14C"/>
    <w:rsid w:val="00EA1619"/>
    <w:rsid w:val="00EA28BA"/>
    <w:rsid w:val="00EA2D9F"/>
    <w:rsid w:val="00EA4F10"/>
    <w:rsid w:val="00EA530F"/>
    <w:rsid w:val="00EA5A33"/>
    <w:rsid w:val="00EA5B6A"/>
    <w:rsid w:val="00EA5DEE"/>
    <w:rsid w:val="00EA6329"/>
    <w:rsid w:val="00EA6DAC"/>
    <w:rsid w:val="00EA6EF9"/>
    <w:rsid w:val="00EA761C"/>
    <w:rsid w:val="00EA7DCA"/>
    <w:rsid w:val="00EB038A"/>
    <w:rsid w:val="00EB05AE"/>
    <w:rsid w:val="00EB1074"/>
    <w:rsid w:val="00EB159F"/>
    <w:rsid w:val="00EB194B"/>
    <w:rsid w:val="00EB1E1F"/>
    <w:rsid w:val="00EB20B3"/>
    <w:rsid w:val="00EB3A8D"/>
    <w:rsid w:val="00EB4B13"/>
    <w:rsid w:val="00EB4D46"/>
    <w:rsid w:val="00EB5FA1"/>
    <w:rsid w:val="00EB6A36"/>
    <w:rsid w:val="00EB6B45"/>
    <w:rsid w:val="00EB6D43"/>
    <w:rsid w:val="00EB7015"/>
    <w:rsid w:val="00EB7138"/>
    <w:rsid w:val="00EB7211"/>
    <w:rsid w:val="00EB78E0"/>
    <w:rsid w:val="00EC0C9B"/>
    <w:rsid w:val="00EC1450"/>
    <w:rsid w:val="00EC16D2"/>
    <w:rsid w:val="00EC1E08"/>
    <w:rsid w:val="00EC1F19"/>
    <w:rsid w:val="00EC2138"/>
    <w:rsid w:val="00EC29AE"/>
    <w:rsid w:val="00EC41DE"/>
    <w:rsid w:val="00EC43A9"/>
    <w:rsid w:val="00EC4633"/>
    <w:rsid w:val="00EC4A24"/>
    <w:rsid w:val="00EC5250"/>
    <w:rsid w:val="00EC5577"/>
    <w:rsid w:val="00EC5A95"/>
    <w:rsid w:val="00EC6145"/>
    <w:rsid w:val="00EC6B2E"/>
    <w:rsid w:val="00EC76F6"/>
    <w:rsid w:val="00EC7933"/>
    <w:rsid w:val="00EC7E8A"/>
    <w:rsid w:val="00ED03A2"/>
    <w:rsid w:val="00ED06CC"/>
    <w:rsid w:val="00ED1AF7"/>
    <w:rsid w:val="00ED1E94"/>
    <w:rsid w:val="00ED2B0D"/>
    <w:rsid w:val="00ED3610"/>
    <w:rsid w:val="00ED3BF3"/>
    <w:rsid w:val="00ED3FED"/>
    <w:rsid w:val="00ED438B"/>
    <w:rsid w:val="00ED4826"/>
    <w:rsid w:val="00ED4B9E"/>
    <w:rsid w:val="00ED636C"/>
    <w:rsid w:val="00ED69F7"/>
    <w:rsid w:val="00ED7503"/>
    <w:rsid w:val="00ED75CA"/>
    <w:rsid w:val="00EE10DD"/>
    <w:rsid w:val="00EE1194"/>
    <w:rsid w:val="00EE1544"/>
    <w:rsid w:val="00EE252E"/>
    <w:rsid w:val="00EE2841"/>
    <w:rsid w:val="00EE4106"/>
    <w:rsid w:val="00EE429B"/>
    <w:rsid w:val="00EE4E1B"/>
    <w:rsid w:val="00EE5996"/>
    <w:rsid w:val="00EE64AB"/>
    <w:rsid w:val="00EE67BA"/>
    <w:rsid w:val="00EE6A37"/>
    <w:rsid w:val="00EE755B"/>
    <w:rsid w:val="00EE7BF1"/>
    <w:rsid w:val="00EF02C4"/>
    <w:rsid w:val="00EF056C"/>
    <w:rsid w:val="00EF0618"/>
    <w:rsid w:val="00EF0D3B"/>
    <w:rsid w:val="00EF1919"/>
    <w:rsid w:val="00EF1D60"/>
    <w:rsid w:val="00EF2200"/>
    <w:rsid w:val="00EF2469"/>
    <w:rsid w:val="00EF2507"/>
    <w:rsid w:val="00EF30D1"/>
    <w:rsid w:val="00EF39B9"/>
    <w:rsid w:val="00EF3ABB"/>
    <w:rsid w:val="00EF4D60"/>
    <w:rsid w:val="00EF54A6"/>
    <w:rsid w:val="00F00769"/>
    <w:rsid w:val="00F01102"/>
    <w:rsid w:val="00F01280"/>
    <w:rsid w:val="00F012E1"/>
    <w:rsid w:val="00F0139F"/>
    <w:rsid w:val="00F016E4"/>
    <w:rsid w:val="00F01D75"/>
    <w:rsid w:val="00F02280"/>
    <w:rsid w:val="00F02488"/>
    <w:rsid w:val="00F03CBB"/>
    <w:rsid w:val="00F03DCF"/>
    <w:rsid w:val="00F03EF2"/>
    <w:rsid w:val="00F052AF"/>
    <w:rsid w:val="00F058EF"/>
    <w:rsid w:val="00F063C6"/>
    <w:rsid w:val="00F07067"/>
    <w:rsid w:val="00F07591"/>
    <w:rsid w:val="00F07915"/>
    <w:rsid w:val="00F07E08"/>
    <w:rsid w:val="00F10A6B"/>
    <w:rsid w:val="00F1131E"/>
    <w:rsid w:val="00F14D97"/>
    <w:rsid w:val="00F14EA3"/>
    <w:rsid w:val="00F15232"/>
    <w:rsid w:val="00F15395"/>
    <w:rsid w:val="00F20186"/>
    <w:rsid w:val="00F20704"/>
    <w:rsid w:val="00F2104B"/>
    <w:rsid w:val="00F210C5"/>
    <w:rsid w:val="00F213F1"/>
    <w:rsid w:val="00F21E03"/>
    <w:rsid w:val="00F21E07"/>
    <w:rsid w:val="00F221CE"/>
    <w:rsid w:val="00F22F2B"/>
    <w:rsid w:val="00F24374"/>
    <w:rsid w:val="00F24972"/>
    <w:rsid w:val="00F24ADA"/>
    <w:rsid w:val="00F25E74"/>
    <w:rsid w:val="00F267B7"/>
    <w:rsid w:val="00F26A50"/>
    <w:rsid w:val="00F2727A"/>
    <w:rsid w:val="00F27FED"/>
    <w:rsid w:val="00F318DC"/>
    <w:rsid w:val="00F31CCD"/>
    <w:rsid w:val="00F31E12"/>
    <w:rsid w:val="00F32F00"/>
    <w:rsid w:val="00F332C3"/>
    <w:rsid w:val="00F33DAB"/>
    <w:rsid w:val="00F3443B"/>
    <w:rsid w:val="00F3476C"/>
    <w:rsid w:val="00F35C3A"/>
    <w:rsid w:val="00F361DA"/>
    <w:rsid w:val="00F3681A"/>
    <w:rsid w:val="00F36A2D"/>
    <w:rsid w:val="00F41273"/>
    <w:rsid w:val="00F412C8"/>
    <w:rsid w:val="00F4165C"/>
    <w:rsid w:val="00F41ACE"/>
    <w:rsid w:val="00F41F80"/>
    <w:rsid w:val="00F42B77"/>
    <w:rsid w:val="00F42F9A"/>
    <w:rsid w:val="00F43E91"/>
    <w:rsid w:val="00F450FC"/>
    <w:rsid w:val="00F45F4F"/>
    <w:rsid w:val="00F460DA"/>
    <w:rsid w:val="00F46E30"/>
    <w:rsid w:val="00F47671"/>
    <w:rsid w:val="00F5046F"/>
    <w:rsid w:val="00F50A6E"/>
    <w:rsid w:val="00F50F82"/>
    <w:rsid w:val="00F52411"/>
    <w:rsid w:val="00F529AC"/>
    <w:rsid w:val="00F535B7"/>
    <w:rsid w:val="00F540BF"/>
    <w:rsid w:val="00F5414D"/>
    <w:rsid w:val="00F541B4"/>
    <w:rsid w:val="00F5589C"/>
    <w:rsid w:val="00F56C1A"/>
    <w:rsid w:val="00F57075"/>
    <w:rsid w:val="00F57780"/>
    <w:rsid w:val="00F60140"/>
    <w:rsid w:val="00F60A8C"/>
    <w:rsid w:val="00F617BA"/>
    <w:rsid w:val="00F6296C"/>
    <w:rsid w:val="00F65256"/>
    <w:rsid w:val="00F655EB"/>
    <w:rsid w:val="00F659BE"/>
    <w:rsid w:val="00F67196"/>
    <w:rsid w:val="00F67973"/>
    <w:rsid w:val="00F723C7"/>
    <w:rsid w:val="00F72D48"/>
    <w:rsid w:val="00F74ED3"/>
    <w:rsid w:val="00F75124"/>
    <w:rsid w:val="00F75D2E"/>
    <w:rsid w:val="00F767C2"/>
    <w:rsid w:val="00F8047B"/>
    <w:rsid w:val="00F806FA"/>
    <w:rsid w:val="00F80912"/>
    <w:rsid w:val="00F809C0"/>
    <w:rsid w:val="00F80E58"/>
    <w:rsid w:val="00F816FD"/>
    <w:rsid w:val="00F82701"/>
    <w:rsid w:val="00F82F51"/>
    <w:rsid w:val="00F8347B"/>
    <w:rsid w:val="00F83AC8"/>
    <w:rsid w:val="00F84F64"/>
    <w:rsid w:val="00F85A66"/>
    <w:rsid w:val="00F86AE1"/>
    <w:rsid w:val="00F86C98"/>
    <w:rsid w:val="00F8777C"/>
    <w:rsid w:val="00F87EBD"/>
    <w:rsid w:val="00F90E0F"/>
    <w:rsid w:val="00F90E3E"/>
    <w:rsid w:val="00F90EA1"/>
    <w:rsid w:val="00F92825"/>
    <w:rsid w:val="00F93263"/>
    <w:rsid w:val="00F9417B"/>
    <w:rsid w:val="00F94955"/>
    <w:rsid w:val="00F9640E"/>
    <w:rsid w:val="00F9734A"/>
    <w:rsid w:val="00F975E2"/>
    <w:rsid w:val="00F976E1"/>
    <w:rsid w:val="00FA0038"/>
    <w:rsid w:val="00FA08ED"/>
    <w:rsid w:val="00FA0AD6"/>
    <w:rsid w:val="00FA0B33"/>
    <w:rsid w:val="00FA1AD3"/>
    <w:rsid w:val="00FA1FC8"/>
    <w:rsid w:val="00FA2959"/>
    <w:rsid w:val="00FA3042"/>
    <w:rsid w:val="00FA3E29"/>
    <w:rsid w:val="00FA4ED0"/>
    <w:rsid w:val="00FA51F9"/>
    <w:rsid w:val="00FA5B5F"/>
    <w:rsid w:val="00FA6668"/>
    <w:rsid w:val="00FA6AB5"/>
    <w:rsid w:val="00FA78CD"/>
    <w:rsid w:val="00FB0443"/>
    <w:rsid w:val="00FB0594"/>
    <w:rsid w:val="00FB0BD4"/>
    <w:rsid w:val="00FB1189"/>
    <w:rsid w:val="00FB2B58"/>
    <w:rsid w:val="00FB4CFA"/>
    <w:rsid w:val="00FB5519"/>
    <w:rsid w:val="00FB5B7E"/>
    <w:rsid w:val="00FB5BE2"/>
    <w:rsid w:val="00FB5E50"/>
    <w:rsid w:val="00FB6064"/>
    <w:rsid w:val="00FB6495"/>
    <w:rsid w:val="00FB7B25"/>
    <w:rsid w:val="00FB7EA7"/>
    <w:rsid w:val="00FC04F5"/>
    <w:rsid w:val="00FC1341"/>
    <w:rsid w:val="00FC20D8"/>
    <w:rsid w:val="00FC25AB"/>
    <w:rsid w:val="00FC36ED"/>
    <w:rsid w:val="00FC3C1A"/>
    <w:rsid w:val="00FC43DE"/>
    <w:rsid w:val="00FC56F3"/>
    <w:rsid w:val="00FC5E78"/>
    <w:rsid w:val="00FC5EFE"/>
    <w:rsid w:val="00FC669E"/>
    <w:rsid w:val="00FC67D1"/>
    <w:rsid w:val="00FD0921"/>
    <w:rsid w:val="00FD12F8"/>
    <w:rsid w:val="00FD1D0A"/>
    <w:rsid w:val="00FD2E95"/>
    <w:rsid w:val="00FD3157"/>
    <w:rsid w:val="00FD3952"/>
    <w:rsid w:val="00FD5871"/>
    <w:rsid w:val="00FD75B4"/>
    <w:rsid w:val="00FD7F92"/>
    <w:rsid w:val="00FE0722"/>
    <w:rsid w:val="00FE0A70"/>
    <w:rsid w:val="00FE12F8"/>
    <w:rsid w:val="00FE2BF3"/>
    <w:rsid w:val="00FE312A"/>
    <w:rsid w:val="00FE33BA"/>
    <w:rsid w:val="00FE3733"/>
    <w:rsid w:val="00FE4574"/>
    <w:rsid w:val="00FE4940"/>
    <w:rsid w:val="00FE6292"/>
    <w:rsid w:val="00FE76A4"/>
    <w:rsid w:val="00FE78CE"/>
    <w:rsid w:val="00FF001B"/>
    <w:rsid w:val="00FF0042"/>
    <w:rsid w:val="00FF0493"/>
    <w:rsid w:val="00FF0D65"/>
    <w:rsid w:val="00FF10B3"/>
    <w:rsid w:val="00FF1FEC"/>
    <w:rsid w:val="00FF22C1"/>
    <w:rsid w:val="00FF2A63"/>
    <w:rsid w:val="00FF3185"/>
    <w:rsid w:val="00FF3357"/>
    <w:rsid w:val="00FF44BE"/>
    <w:rsid w:val="00FF48B5"/>
    <w:rsid w:val="00FF5BF2"/>
    <w:rsid w:val="00FF6241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304820"/>
  <w15:docId w15:val="{4A3C209B-2945-4E71-9D00-9716EFA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18C3"/>
    <w:rPr>
      <w:rFonts w:ascii="Times New Roman" w:hAnsi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</w:rPr>
  </w:style>
  <w:style w:type="paragraph" w:styleId="af3">
    <w:name w:val="Title"/>
    <w:basedOn w:val="a"/>
    <w:link w:val="af4"/>
    <w:qFormat/>
    <w:locked/>
    <w:rsid w:val="00E4702B"/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FollowedHyperlink"/>
    <w:basedOn w:val="a0"/>
    <w:uiPriority w:val="99"/>
    <w:rsid w:val="00270ECD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3C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44\OOP\&#1051;&#1072;&#1073;&#1086;&#1088;&#1072;&#1090;&#1086;&#1088;&#1085;&#1072;%202%20&#1043;&#1086;&#1085;&#1095;&#1072;&#1088;&#1086;&#1074;%20&#1050;&#1041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7B967-7C6D-4DDE-9848-960A665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2 Гончаров КБ-2.dotx</Template>
  <TotalTime>2951</TotalTime>
  <Pages>2</Pages>
  <Words>342</Words>
  <Characters>196</Characters>
  <Application>Microsoft Office Word</Application>
  <DocSecurity>0</DocSecurity>
  <Lines>1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XTreme.ws</dc:creator>
  <cp:keywords/>
  <dc:description/>
  <cp:lastModifiedBy>Ivan</cp:lastModifiedBy>
  <cp:revision>125</cp:revision>
  <cp:lastPrinted>2022-10-15T15:54:00Z</cp:lastPrinted>
  <dcterms:created xsi:type="dcterms:W3CDTF">2021-10-07T17:58:00Z</dcterms:created>
  <dcterms:modified xsi:type="dcterms:W3CDTF">2022-12-19T12:35:00Z</dcterms:modified>
</cp:coreProperties>
</file>